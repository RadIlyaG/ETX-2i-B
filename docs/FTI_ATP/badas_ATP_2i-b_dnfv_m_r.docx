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A" w:rsidRDefault="00AF162A" w:rsidP="0025554D">
      <w:pPr>
        <w:bidi/>
        <w:rPr>
          <w:b/>
          <w:bCs/>
          <w:sz w:val="32"/>
          <w:szCs w:val="32"/>
        </w:rPr>
      </w:pPr>
    </w:p>
    <w:p w:rsidR="00AF162A" w:rsidRDefault="00AF162A">
      <w:pPr>
        <w:jc w:val="center"/>
        <w:rPr>
          <w:b/>
          <w:bCs/>
          <w:sz w:val="32"/>
          <w:szCs w:val="32"/>
        </w:rPr>
      </w:pPr>
    </w:p>
    <w:p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:rsidR="00AF162A" w:rsidRDefault="00AF162A">
      <w:pPr>
        <w:jc w:val="center"/>
        <w:rPr>
          <w:b/>
          <w:bCs/>
          <w:sz w:val="32"/>
          <w:szCs w:val="28"/>
          <w:rtl/>
        </w:rPr>
      </w:pPr>
    </w:p>
    <w:p w:rsidR="00AF162A" w:rsidRDefault="00AF162A" w:rsidP="00005A1C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1991435D91AD4EA6B8510AB7240A390D"/>
          </w:placeholder>
          <w:text/>
        </w:sdtPr>
        <w:sdtEndPr/>
        <w:sdtContent>
          <w:r w:rsidR="00005A1C" w:rsidRPr="00005A1C">
            <w:t>ETX-2I-B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548645541"/>
          <w:placeholder>
            <w:docPart w:val="B5E0ED2A3EBD437C874C4ED0C565F38A"/>
          </w:placeholder>
          <w:date w:fullDate="2017-03-23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005A1C">
            <w:rPr>
              <w:rStyle w:val="Style1"/>
            </w:rPr>
            <w:t>23/03/2017</w:t>
          </w:r>
        </w:sdtContent>
      </w:sdt>
    </w:p>
    <w:p w:rsidR="00AF162A" w:rsidRDefault="00AF162A" w:rsidP="00005A1C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52197FDF1643410DA8BAEC2C9F6482A0"/>
          </w:placeholder>
          <w:text/>
        </w:sdtPr>
        <w:sdtEndPr/>
        <w:sdtContent>
          <w:r w:rsidR="00005A1C" w:rsidRPr="00005A1C">
            <w:t>ETX-DNFV-M-R</w:t>
          </w:r>
        </w:sdtContent>
      </w:sdt>
    </w:p>
    <w:p w:rsidR="00AF162A" w:rsidRPr="0009357B" w:rsidRDefault="00AF162A" w:rsidP="00005A1C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963765175"/>
          <w:placeholder>
            <w:docPart w:val="9ECF82F0FE0E48B2A842573803B91B2D"/>
          </w:placeholder>
          <w:date w:fullDate="2017-03-23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005A1C">
            <w:t>23/03/2017</w:t>
          </w:r>
        </w:sdtContent>
      </w:sdt>
    </w:p>
    <w:p w:rsidR="00AF162A" w:rsidRDefault="00AF162A" w:rsidP="000B1DDA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182315273"/>
          <w:placeholder>
            <w:docPart w:val="1135F6B876B54573890174B58F9519BC"/>
          </w:placeholder>
          <w:date w:fullDate="2016-08-09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b w:val="0"/>
            <w:bCs w:val="0"/>
            <w:sz w:val="32"/>
          </w:rPr>
        </w:sdtEndPr>
        <w:sdtContent>
          <w:r w:rsidR="00005A1C">
            <w:rPr>
              <w:rStyle w:val="Style1"/>
            </w:rPr>
            <w:t>09/08/2016</w:t>
          </w:r>
        </w:sdtContent>
      </w:sdt>
    </w:p>
    <w:p w:rsidR="00282C89" w:rsidRDefault="00282C89" w:rsidP="0009357B">
      <w:pPr>
        <w:bidi/>
      </w:pPr>
    </w:p>
    <w:p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AF162A" w:rsidRDefault="00AF162A">
      <w:pPr>
        <w:pStyle w:val="Heading3"/>
      </w:pPr>
    </w:p>
    <w:p w:rsidR="00AF162A" w:rsidRDefault="00AF162A" w:rsidP="00083CBC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Style w:val="Style1"/>
            <w:rFonts w:hint="cs"/>
            <w:rtl/>
          </w:rPr>
          <w:id w:val="-1257283187"/>
          <w:placeholder>
            <w:docPart w:val="BDC099F7302D43CA879FE840F36F30C5"/>
          </w:placeholder>
          <w:date w:fullDate="2017-08-31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005A1C">
            <w:rPr>
              <w:rStyle w:val="Style1"/>
            </w:rPr>
            <w:t>31/08/2017</w:t>
          </w:r>
        </w:sdtContent>
      </w:sdt>
    </w:p>
    <w:p w:rsidR="00AF162A" w:rsidRPr="00DE6A78" w:rsidRDefault="00AF162A" w:rsidP="00005A1C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470F41F439AF45D791A71827B6DF05FB"/>
          </w:placeholder>
          <w:text/>
        </w:sdtPr>
        <w:sdtEndPr/>
        <w:sdtContent>
          <w:r w:rsidR="00005A1C">
            <w:rPr>
              <w:rFonts w:hint="cs"/>
              <w:rtl/>
            </w:rPr>
            <w:t>רונן בר-אל</w:t>
          </w:r>
        </w:sdtContent>
      </w:sdt>
    </w:p>
    <w:p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:rsidTr="0049662D">
        <w:trPr>
          <w:cantSplit/>
          <w:trHeight w:val="568"/>
        </w:trPr>
        <w:tc>
          <w:tcPr>
            <w:tcW w:w="2290" w:type="dxa"/>
            <w:gridSpan w:val="2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:rsidTr="00C42145">
        <w:trPr>
          <w:cantSplit/>
          <w:trHeight w:val="568"/>
        </w:trPr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377665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5304D3AC7B6F4E758CBA2BD9E901D6A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62760500"/>
            <w:placeholder>
              <w:docPart w:val="8847F7C601FD486BAD0679BF7D889EA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5095710"/>
            <w:placeholder>
              <w:docPart w:val="2632E680883249F69BAB2AC92D7AEE0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F63FFF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830331026"/>
            <w:placeholder>
              <w:docPart w:val="7EFAD2CD6ED94B8495412D0D2FCCFE94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005A1C" w:rsidP="00005A1C">
                <w:pPr>
                  <w:bidi/>
                  <w:rPr>
                    <w:sz w:val="32"/>
                    <w:szCs w:val="28"/>
                  </w:rPr>
                </w:pPr>
                <w:r w:rsidRPr="00005A1C">
                  <w:rPr>
                    <w:rtl/>
                  </w:rPr>
                  <w:t xml:space="preserve">בדיקת כמות ה </w:t>
                </w:r>
                <w:r w:rsidRPr="00005A1C">
                  <w:t>CORE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63531632"/>
            <w:placeholder>
              <w:docPart w:val="DB6147ABF4FF4F85932E995FB12E7EA1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05A1C" w:rsidP="00005A1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4.2.1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29302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203348AC7C8B4E0FB476A8FD30D7C00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71632965"/>
            <w:placeholder>
              <w:docPart w:val="BE45D505B44F413485F5B24A203E4E3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16833479"/>
            <w:placeholder>
              <w:docPart w:val="3716C69BD8FD4D98A76BCB5CFC76F812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F63FFF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458333998"/>
            <w:placeholder>
              <w:docPart w:val="ED2541C2274C475BA09B46247333245A"/>
            </w:placeholder>
            <w:text/>
          </w:sdtPr>
          <w:sdtContent>
            <w:tc>
              <w:tcPr>
                <w:tcW w:w="3492" w:type="dxa"/>
              </w:tcPr>
              <w:p w:rsidR="00083CBC" w:rsidRDefault="00F63FFF" w:rsidP="00083CBC">
                <w:pPr>
                  <w:bidi/>
                  <w:rPr>
                    <w:sz w:val="32"/>
                    <w:szCs w:val="28"/>
                  </w:rPr>
                </w:pPr>
                <w:r w:rsidRPr="00F63FFF">
                  <w:rPr>
                    <w:rtl/>
                  </w:rPr>
                  <w:t>בדיקת גודל זיכרון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08055060"/>
            <w:placeholder>
              <w:docPart w:val="F380470A32104A46B5CAAA60864DBDEE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63FFF" w:rsidP="00F63FF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4.2.1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57315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F6F3E083E0024581AD4BC73E87AAB73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300494478"/>
            <w:placeholder>
              <w:docPart w:val="76F6195F15B94900A5010030ED7B8E9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17712047"/>
            <w:placeholder>
              <w:docPart w:val="B21ED6A5370A4FA7A8D0D7F92BB2C2C7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F63FFF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980198180"/>
            <w:placeholder>
              <w:docPart w:val="5973CBCF1B814C23AB1BD78D72C9D2A6"/>
            </w:placeholder>
            <w:text/>
          </w:sdtPr>
          <w:sdtContent>
            <w:tc>
              <w:tcPr>
                <w:tcW w:w="3492" w:type="dxa"/>
              </w:tcPr>
              <w:p w:rsidR="00083CBC" w:rsidRDefault="00F63FFF" w:rsidP="00083CBC">
                <w:pPr>
                  <w:bidi/>
                  <w:rPr>
                    <w:sz w:val="32"/>
                    <w:szCs w:val="28"/>
                  </w:rPr>
                </w:pPr>
                <w:r w:rsidRPr="00F63FFF">
                  <w:rPr>
                    <w:rtl/>
                  </w:rPr>
                  <w:t>מבדק טוען מכשיר כנדרש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6976620"/>
            <w:placeholder>
              <w:docPart w:val="06B484BA141A424DBA414D6D15C4A912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63FFF" w:rsidP="00F63FF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4.2.2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-1784336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606F03F13A69403588E1B1592E74E6C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50897300"/>
            <w:placeholder>
              <w:docPart w:val="6BB00101AB2C4E5BAF310CE32DDE150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70219907"/>
            <w:placeholder>
              <w:docPart w:val="34C7D0930637440F80FA6CEA8533E40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F63FFF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148242231"/>
            <w:placeholder>
              <w:docPart w:val="C5E3A38B040D4CA38D430813CD48549E"/>
            </w:placeholder>
            <w:text/>
          </w:sdtPr>
          <w:sdtContent>
            <w:tc>
              <w:tcPr>
                <w:tcW w:w="3492" w:type="dxa"/>
              </w:tcPr>
              <w:p w:rsidR="00083CBC" w:rsidRDefault="00F63FFF" w:rsidP="00083CBC">
                <w:pPr>
                  <w:bidi/>
                  <w:rPr>
                    <w:sz w:val="32"/>
                    <w:szCs w:val="28"/>
                  </w:rPr>
                </w:pPr>
                <w:r w:rsidRPr="00F63FFF">
                  <w:rPr>
                    <w:rtl/>
                  </w:rPr>
                  <w:t xml:space="preserve">מבדק בודק </w:t>
                </w:r>
                <w:r w:rsidRPr="00F63FFF">
                  <w:t>MAC</w:t>
                </w:r>
                <w:r w:rsidRPr="00F63FFF">
                  <w:rPr>
                    <w:rtl/>
                  </w:rPr>
                  <w:t xml:space="preserve"> כנדרש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71828321"/>
            <w:placeholder>
              <w:docPart w:val="C6EDDE5974F14E7DACED9BAC8B91D1D8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63FFF" w:rsidP="00F63FF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4.2.3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79463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EE2524F20D7446AE895DCECA5F849D6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11854892"/>
            <w:placeholder>
              <w:docPart w:val="4D6405A727AA410D9589AB80BCD5F493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69356735"/>
            <w:placeholder>
              <w:docPart w:val="43FAB4516FE0498C9AA830BC5D16768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F63FFF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052388994"/>
            <w:placeholder>
              <w:docPart w:val="12E90E77259D4BCDBDAA5A363BC11DD5"/>
            </w:placeholder>
            <w:text/>
          </w:sdtPr>
          <w:sdtContent>
            <w:tc>
              <w:tcPr>
                <w:tcW w:w="3492" w:type="dxa"/>
              </w:tcPr>
              <w:p w:rsidR="00083CBC" w:rsidRDefault="00F63FFF" w:rsidP="00083CBC">
                <w:pPr>
                  <w:bidi/>
                  <w:rPr>
                    <w:sz w:val="32"/>
                    <w:szCs w:val="28"/>
                  </w:rPr>
                </w:pPr>
                <w:r w:rsidRPr="00F63FFF">
                  <w:rPr>
                    <w:rtl/>
                  </w:rPr>
                  <w:t xml:space="preserve">הורכב מכשיר עם </w:t>
                </w:r>
                <w:r w:rsidRPr="00F63FFF">
                  <w:t>HW</w:t>
                </w:r>
                <w:r w:rsidRPr="00F63FFF">
                  <w:rPr>
                    <w:rtl/>
                  </w:rPr>
                  <w:t xml:space="preserve"> שגוי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3362280"/>
            <w:placeholder>
              <w:docPart w:val="23418046FC0944B5950544D02ADB2EF6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63FFF" w:rsidP="00F63FF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4.2.4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354074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DBD067B8103D44E792A8A02DAD2AB49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6066520"/>
            <w:placeholder>
              <w:docPart w:val="833D855D0B844F38B8CBEB03E4EB10B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85342174"/>
            <w:placeholder>
              <w:docPart w:val="EE4609057BD449C88A319D3854A04DE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F63FFF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12114590"/>
            <w:placeholder>
              <w:docPart w:val="B412B654242648D09579B12F48CD5DCB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F63FFF" w:rsidP="00F63FF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ראה 7.2</w:t>
                </w:r>
              </w:p>
            </w:tc>
          </w:sdtContent>
        </w:sdt>
        <w:sdt>
          <w:sdtPr>
            <w:rPr>
              <w:rtl/>
            </w:rPr>
            <w:id w:val="-1599948648"/>
            <w:placeholder>
              <w:docPart w:val="0690C9FCD7114F1FA92E69DE7DD0D09A"/>
            </w:placeholder>
            <w:text/>
          </w:sdtPr>
          <w:sdtContent>
            <w:tc>
              <w:tcPr>
                <w:tcW w:w="2141" w:type="dxa"/>
              </w:tcPr>
              <w:p w:rsidR="00083CBC" w:rsidRPr="0025554D" w:rsidRDefault="00F63FFF" w:rsidP="00083CBC">
                <w:pPr>
                  <w:bidi/>
                  <w:rPr>
                    <w:sz w:val="32"/>
                    <w:szCs w:val="28"/>
                  </w:rPr>
                </w:pPr>
                <w:r w:rsidRPr="00F63FFF">
                  <w:rPr>
                    <w:rtl/>
                  </w:rPr>
                  <w:t>4.2.4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91913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F828E0DAAE6B4C90A6FCEF9DD07B870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14739130"/>
            <w:placeholder>
              <w:docPart w:val="C32CAD0A7B29456581B865E92D03F98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0513835"/>
            <w:placeholder>
              <w:docPart w:val="F517D44FB78140F5A27BD76E87AC140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F63FFF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2089692539"/>
            <w:placeholder>
              <w:docPart w:val="7E717DE6E90B47BCA878AD71EBF64CB0"/>
            </w:placeholder>
            <w:text/>
          </w:sdtPr>
          <w:sdtContent>
            <w:tc>
              <w:tcPr>
                <w:tcW w:w="3492" w:type="dxa"/>
              </w:tcPr>
              <w:p w:rsidR="00083CBC" w:rsidRDefault="00F63FFF" w:rsidP="00F63FFF">
                <w:pPr>
                  <w:bidi/>
                  <w:rPr>
                    <w:sz w:val="32"/>
                    <w:szCs w:val="28"/>
                  </w:rPr>
                </w:pPr>
                <w:r w:rsidRPr="00F63FFF">
                  <w:rPr>
                    <w:rtl/>
                  </w:rPr>
                  <w:t>מבדק מבקש ממפעיל לבדוק לד</w:t>
                </w:r>
                <w:r>
                  <w:rPr>
                    <w:rFonts w:hint="cs"/>
                    <w:rtl/>
                  </w:rPr>
                  <w:t xml:space="preserve"> </w:t>
                </w:r>
                <w:r w:rsidRPr="00F63FFF">
                  <w:rPr>
                    <w:rtl/>
                  </w:rPr>
                  <w:t>ומאוורר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38174755"/>
            <w:placeholder>
              <w:docPart w:val="2F57A449EF424AEBB1F4428C25C608C4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63FFF" w:rsidP="00F63FF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>7.1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004557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62906D9F0DB64D8DA0B7F8213AF30D4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1979273"/>
            <w:placeholder>
              <w:docPart w:val="95D82DC877154D1DA92CBDAE387F4183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16504614"/>
            <w:placeholder>
              <w:docPart w:val="21F454CC17004B5783779A924D667EC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F63FFF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174376779"/>
            <w:placeholder>
              <w:docPart w:val="C470B373C8094E40A8C2B8E57065E744"/>
            </w:placeholder>
            <w:text/>
          </w:sdtPr>
          <w:sdtContent>
            <w:tc>
              <w:tcPr>
                <w:tcW w:w="3492" w:type="dxa"/>
              </w:tcPr>
              <w:p w:rsidR="00083CBC" w:rsidRDefault="00F63FFF" w:rsidP="00083CBC">
                <w:pPr>
                  <w:bidi/>
                  <w:rPr>
                    <w:sz w:val="32"/>
                    <w:szCs w:val="28"/>
                  </w:rPr>
                </w:pPr>
                <w:r w:rsidRPr="00F63FFF">
                  <w:rPr>
                    <w:rtl/>
                  </w:rPr>
                  <w:t xml:space="preserve">הורכב מכשיר משבש </w:t>
                </w:r>
                <w:r w:rsidRPr="00F63FFF">
                  <w:t>DATA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49581539"/>
            <w:placeholder>
              <w:docPart w:val="D71AAE16EFB54755893ED293614E1175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63FFF" w:rsidP="00F63FF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rtl/>
                  </w:rPr>
                  <w:t xml:space="preserve">7.2 </w:t>
                </w:r>
                <w:r>
                  <w:rPr>
                    <w:rFonts w:hint="cs"/>
                  </w:rPr>
                  <w:t>DATA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905560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AFB3E5368BEE446697CAB5EB9BC0DE8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661083265"/>
            <w:placeholder>
              <w:docPart w:val="8A9C0F5A68634A4A83FBAAAECE6015C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44769464"/>
            <w:placeholder>
              <w:docPart w:val="659E71A64A664CAE87663C3AA75BDAE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92040154"/>
            <w:placeholder>
              <w:docPart w:val="35F9A784CB8A42B2BB81380FCA541F23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1409949"/>
            <w:placeholder>
              <w:docPart w:val="85032D0283FD4204BF1A8DDF36D7C74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2070843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3700573"/>
            <w:placeholder>
              <w:docPart w:val="5D9D41EB254B4656ABC979CF8A03FF1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90248552"/>
            <w:placeholder>
              <w:docPart w:val="F8A0F091071B42EFAE645D894DF9B02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8836396"/>
            <w:placeholder>
              <w:docPart w:val="6CA8C4EE33CB4C29A2BA0563D32B2333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034687172"/>
            <w:placeholder>
              <w:docPart w:val="DB30126B8A8B4BCD8EBE4A4EDBE36B3D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09032955"/>
            <w:placeholder>
              <w:docPart w:val="7F645CDBAF6C4AE8A53502AD9E63162C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4666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86581084"/>
            <w:placeholder>
              <w:docPart w:val="A6B185BC643D473283FEB8E305DF55A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6787379"/>
            <w:placeholder>
              <w:docPart w:val="686E19E129A24544BD24593012E37A8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15785838"/>
            <w:placeholder>
              <w:docPart w:val="8164F3DD247841B1A5981868D98EA143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32135552"/>
            <w:placeholder>
              <w:docPart w:val="17C439D88E564A04BB76FE622ACE6D35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118212197"/>
            <w:placeholder>
              <w:docPart w:val="06C8F6A2F1D64E5084E92325324AEF66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929393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66224077"/>
            <w:placeholder>
              <w:docPart w:val="3457058AA7D94D7287FD505F07BCFFE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9239186"/>
            <w:placeholder>
              <w:docPart w:val="1E5D4235331E4F4E839B5E8534CC148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97241516"/>
            <w:placeholder>
              <w:docPart w:val="98888D6FC5494534BCAB2EF82DFDBF08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71977859"/>
            <w:placeholder>
              <w:docPart w:val="B4E102E721EB429CA1C49BE99916348A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59824693"/>
            <w:placeholder>
              <w:docPart w:val="68A1ECE00C1542E9A38DA72C40A5CA63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083CBC" w:rsidTr="00C42145">
        <w:trPr>
          <w:cantSplit/>
          <w:trHeight w:val="1136"/>
        </w:trPr>
        <w:sdt>
          <w:sdtPr>
            <w:rPr>
              <w:sz w:val="32"/>
              <w:szCs w:val="28"/>
            </w:rPr>
            <w:id w:val="1379974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58046178"/>
            <w:placeholder>
              <w:docPart w:val="8BAFA196531C4F4C9F01FB850DC4686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939130998"/>
            <w:placeholder>
              <w:docPart w:val="A7EF2AAE6573448BB6E9CF0C51F34F43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71109455"/>
            <w:placeholder>
              <w:docPart w:val="BB9665CFB6E5481EB237AA55CFA8C23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79684387"/>
            <w:placeholder>
              <w:docPart w:val="B8B2581AFBB3408494F74F1C0A55BA58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083CBC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1340472"/>
            <w:placeholder>
              <w:docPart w:val="9D7FA9E853CC484F8DA951B21F9D5251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83CB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:rsidR="000819A4" w:rsidRDefault="000819A4">
      <w:pPr>
        <w:rPr>
          <w:sz w:val="28"/>
          <w:szCs w:val="28"/>
        </w:rPr>
      </w:pPr>
    </w:p>
    <w:p w:rsidR="000819A4" w:rsidRDefault="000819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:rsidTr="00FB4C57">
        <w:trPr>
          <w:cantSplit/>
          <w:trHeight w:val="280"/>
        </w:trPr>
        <w:tc>
          <w:tcPr>
            <w:tcW w:w="4747" w:type="dxa"/>
            <w:gridSpan w:val="3"/>
          </w:tcPr>
          <w:p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:rsidTr="00FB4C57">
        <w:trPr>
          <w:cantSplit/>
          <w:trHeight w:val="280"/>
        </w:trPr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:rsidTr="00FB4C57">
        <w:trPr>
          <w:cantSplit/>
          <w:trHeight w:val="567"/>
        </w:trPr>
        <w:sdt>
          <w:sdtPr>
            <w:rPr>
              <w:rtl/>
            </w:rPr>
            <w:id w:val="23675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placeholder>
              <w:docPart w:val="E42ED916A6DE410493B15E0CC1759592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placeholder>
              <w:docPart w:val="CA76252BC62D426C8B27792A34665422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8F04C3">
        <w:trPr>
          <w:cantSplit/>
          <w:trHeight w:val="567"/>
        </w:trPr>
        <w:sdt>
          <w:sdtPr>
            <w:rPr>
              <w:rtl/>
            </w:rPr>
            <w:id w:val="1379744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69043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89254161"/>
            <w:placeholder>
              <w:docPart w:val="25C8486AD5B740359EF9C8AC0BAC1C4D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615323857"/>
            <w:placeholder>
              <w:docPart w:val="E8AB2DDC2259450FB9E366270E804B50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1255432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73161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644356825"/>
            <w:placeholder>
              <w:docPart w:val="91B621E7466D4126A8F24C64959829D0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916897841"/>
            <w:placeholder>
              <w:docPart w:val="9560EB2C73E64A908880F58051658D3D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527608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227801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652954275"/>
            <w:placeholder>
              <w:docPart w:val="4D86F928F6A14017A6872AA8A458F258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43637049"/>
            <w:placeholder>
              <w:docPart w:val="4F850267B83640899F94ADAB000A4012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72144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6626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28969829"/>
            <w:placeholder>
              <w:docPart w:val="2FA3F0BC7DA64847AA9D3B5643099CF9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309905771"/>
            <w:placeholder>
              <w:docPart w:val="E1B77332812044D985116EC33262FE2B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1909718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663093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989752229"/>
            <w:placeholder>
              <w:docPart w:val="81D6D75ADF904F6DA661A6970F7492F1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455672607"/>
            <w:placeholder>
              <w:docPart w:val="14EA0766094045328E1D10D07F752E3B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435497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0494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353035272"/>
            <w:placeholder>
              <w:docPart w:val="89C9FACFF1AB48ECA341EE5BD1E280E0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226579303"/>
            <w:placeholder>
              <w:docPart w:val="F50900CF015947919CA1E3D438CA8C44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450085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6553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984931398"/>
            <w:placeholder>
              <w:docPart w:val="48E8248AA62E43F1BAFCE190A5EFEBD2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559636607"/>
            <w:placeholder>
              <w:docPart w:val="7EC7A4B3F46440ADB5A909A78CD66B04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:rsidR="00AF162A" w:rsidRDefault="00AF162A">
      <w:pPr>
        <w:rPr>
          <w:sz w:val="28"/>
          <w:szCs w:val="28"/>
          <w:rtl/>
        </w:rPr>
      </w:pPr>
    </w:p>
    <w:p w:rsidR="00AF162A" w:rsidRDefault="00AF162A">
      <w:pPr>
        <w:rPr>
          <w:sz w:val="28"/>
          <w:szCs w:val="28"/>
          <w:rtl/>
        </w:rPr>
      </w:pPr>
    </w:p>
    <w:p w:rsidR="00AF162A" w:rsidRDefault="00AF162A" w:rsidP="00005A1C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rtl/>
          </w:rPr>
          <w:id w:val="944973147"/>
          <w:placeholder>
            <w:docPart w:val="96D5EAC4D2274C28930711D3857346B1"/>
          </w:placeholder>
          <w:text/>
        </w:sdtPr>
        <w:sdtEndPr/>
        <w:sdtContent>
          <w:r w:rsidR="00005A1C" w:rsidRPr="00005A1C">
            <w:rPr>
              <w:rtl/>
            </w:rPr>
            <w:t>רונן בר-אל</w:t>
          </w:r>
        </w:sdtContent>
      </w:sdt>
    </w:p>
    <w:p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FB4C57" w:rsidRDefault="00FB4C57" w:rsidP="00FB4C57">
      <w:pPr>
        <w:bidi/>
        <w:rPr>
          <w:sz w:val="28"/>
          <w:szCs w:val="28"/>
          <w:rtl/>
        </w:rPr>
      </w:pPr>
    </w:p>
    <w:p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:rsidR="00AF162A" w:rsidRDefault="00AF162A">
      <w:pPr>
        <w:jc w:val="right"/>
        <w:rPr>
          <w:sz w:val="28"/>
          <w:szCs w:val="28"/>
          <w:rtl/>
        </w:rPr>
      </w:pPr>
    </w:p>
    <w:p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placeholder>
            <w:docPart w:val="51988DA147644DE0BE14EDB3E3A98F22"/>
          </w:placeholder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F63FFF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placeholder>
            <w:docPart w:val="BBB9A649F9384F328749D0812B5BC69E"/>
          </w:placeholder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:rsidR="00AF162A" w:rsidRDefault="00AF162A">
      <w:pPr>
        <w:jc w:val="right"/>
        <w:rPr>
          <w:sz w:val="28"/>
          <w:szCs w:val="28"/>
          <w:rtl/>
        </w:rPr>
      </w:pPr>
    </w:p>
    <w:p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placeholder>
            <w:docPart w:val="462FCDAC9B9E4EB8ACFBE5D2251D71E0"/>
          </w:placeholder>
          <w:comboBox>
            <w:listItem w:displayText="איליה גינזבורג" w:value="איליה גינזבורג"/>
            <w:listItem w:displayText="איתן סופרי" w:value="איתן סופרי"/>
            <w:listItem w:displayText="אלכס פליישר" w:value="אלכס פליישר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EndPr>
          <w:rPr>
            <w:rStyle w:val="Style1"/>
          </w:rPr>
        </w:sdtEndPr>
        <w:sdtContent>
          <w:r w:rsidR="00F63FFF">
            <w:rPr>
              <w:rStyle w:val="Style1"/>
              <w:rFonts w:hint="cs"/>
              <w:rtl/>
            </w:rPr>
            <w:t xml:space="preserve">איליה </w:t>
          </w:r>
          <w:proofErr w:type="spellStart"/>
          <w:r w:rsidR="00F63FFF">
            <w:rPr>
              <w:rStyle w:val="Style1"/>
              <w:rFonts w:hint="cs"/>
              <w:rtl/>
            </w:rPr>
            <w:t>גינזבורג</w:t>
          </w:r>
          <w:proofErr w:type="spellEnd"/>
        </w:sdtContent>
      </w:sdt>
    </w:p>
    <w:p w:rsidR="00AF162A" w:rsidRDefault="00AF162A" w:rsidP="00083CBC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placeholder>
            <w:docPart w:val="24647EE521864E36AE8C69573F2ADF7B"/>
          </w:placeholder>
          <w:date w:fullDate="2017-09-05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F63FFF">
            <w:rPr>
              <w:rStyle w:val="Style1"/>
            </w:rPr>
            <w:t>05/09/2017</w:t>
          </w:r>
        </w:sdtContent>
      </w:sdt>
    </w:p>
    <w:sectPr w:rsidR="00AF162A">
      <w:headerReference w:type="default" r:id="rId6"/>
      <w:footerReference w:type="default" r:id="rId7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FEF" w:rsidRDefault="00AA1FEF" w:rsidP="00AF162A">
      <w:r>
        <w:separator/>
      </w:r>
    </w:p>
  </w:endnote>
  <w:endnote w:type="continuationSeparator" w:id="0">
    <w:p w:rsidR="00AA1FEF" w:rsidRDefault="00AA1FEF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AF162A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63FFF">
      <w:rPr>
        <w:noProof/>
      </w:rPr>
      <w:t>4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FEF" w:rsidRDefault="00AA1FEF" w:rsidP="00AF162A">
      <w:r>
        <w:separator/>
      </w:r>
    </w:p>
  </w:footnote>
  <w:footnote w:type="continuationSeparator" w:id="0">
    <w:p w:rsidR="00AA1FEF" w:rsidRDefault="00AA1FEF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62A" w:rsidRDefault="00AA1FEF">
    <w:pPr>
      <w:pStyle w:val="Header"/>
    </w:pPr>
    <w:r>
      <w:fldChar w:fldCharType="begin"/>
    </w:r>
    <w:r>
      <w:instrText xml:space="preserve"> FILENAME </w:instrText>
    </w:r>
    <w:r>
      <w:fldChar w:fldCharType="separate"/>
    </w:r>
    <w:r w:rsidR="00D867B9">
      <w:rPr>
        <w:noProof/>
      </w:rPr>
      <w:t>Document1</w:t>
    </w:r>
    <w:r>
      <w:rPr>
        <w:noProof/>
      </w:rPr>
      <w:fldChar w:fldCharType="end"/>
    </w:r>
    <w:r w:rsidR="00AF162A">
      <w:t xml:space="preserve">             </w:t>
    </w:r>
  </w:p>
  <w:p w:rsidR="00AF162A" w:rsidRDefault="00AF162A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F63FFF">
      <w:rPr>
        <w:noProof/>
      </w:rPr>
      <w:t>14/01/2018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ocumentProtection w:edit="forms" w:formatting="1" w:enforcement="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9"/>
    <w:rsid w:val="00003298"/>
    <w:rsid w:val="000041FE"/>
    <w:rsid w:val="00005A1C"/>
    <w:rsid w:val="000445AB"/>
    <w:rsid w:val="00047CEC"/>
    <w:rsid w:val="000509A2"/>
    <w:rsid w:val="00077255"/>
    <w:rsid w:val="000819A4"/>
    <w:rsid w:val="00083CBC"/>
    <w:rsid w:val="0009357B"/>
    <w:rsid w:val="000B1DDA"/>
    <w:rsid w:val="001B1F18"/>
    <w:rsid w:val="001C4E3E"/>
    <w:rsid w:val="00201643"/>
    <w:rsid w:val="0025554D"/>
    <w:rsid w:val="00282C89"/>
    <w:rsid w:val="002B7F4F"/>
    <w:rsid w:val="003C5F4F"/>
    <w:rsid w:val="003F51AD"/>
    <w:rsid w:val="00407A80"/>
    <w:rsid w:val="00446481"/>
    <w:rsid w:val="0049662D"/>
    <w:rsid w:val="004C6E24"/>
    <w:rsid w:val="004D1ED1"/>
    <w:rsid w:val="00544143"/>
    <w:rsid w:val="00554159"/>
    <w:rsid w:val="00595973"/>
    <w:rsid w:val="005C4D6C"/>
    <w:rsid w:val="005E2042"/>
    <w:rsid w:val="005E6720"/>
    <w:rsid w:val="00620E10"/>
    <w:rsid w:val="006261A4"/>
    <w:rsid w:val="006847CD"/>
    <w:rsid w:val="006C6E7C"/>
    <w:rsid w:val="007177AD"/>
    <w:rsid w:val="007419EE"/>
    <w:rsid w:val="00747676"/>
    <w:rsid w:val="00785C07"/>
    <w:rsid w:val="007A1574"/>
    <w:rsid w:val="007C2215"/>
    <w:rsid w:val="007E07E8"/>
    <w:rsid w:val="0081370A"/>
    <w:rsid w:val="008C3E49"/>
    <w:rsid w:val="008C68C7"/>
    <w:rsid w:val="00902B5F"/>
    <w:rsid w:val="00993C67"/>
    <w:rsid w:val="009B1560"/>
    <w:rsid w:val="009B46B2"/>
    <w:rsid w:val="009E2662"/>
    <w:rsid w:val="00AA1FEF"/>
    <w:rsid w:val="00AF162A"/>
    <w:rsid w:val="00AF1ABD"/>
    <w:rsid w:val="00C40F61"/>
    <w:rsid w:val="00C42145"/>
    <w:rsid w:val="00CD542F"/>
    <w:rsid w:val="00CF0A93"/>
    <w:rsid w:val="00D55B68"/>
    <w:rsid w:val="00D867B9"/>
    <w:rsid w:val="00DC688C"/>
    <w:rsid w:val="00DD1F52"/>
    <w:rsid w:val="00DE6A78"/>
    <w:rsid w:val="00E15B5C"/>
    <w:rsid w:val="00E4093B"/>
    <w:rsid w:val="00EC3843"/>
    <w:rsid w:val="00ED5EB5"/>
    <w:rsid w:val="00F24BC2"/>
    <w:rsid w:val="00F3166F"/>
    <w:rsid w:val="00F63FFF"/>
    <w:rsid w:val="00FB4C57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F7F09-928B-4585-80AA-3264853D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ya_g\Documents\Custom%20Office%20Templates\Badas%20AT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91435D91AD4EA6B8510AB7240A3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480DE-58DA-4078-9088-8671996B054C}"/>
      </w:docPartPr>
      <w:docPartBody>
        <w:p w:rsidR="00B60953" w:rsidRDefault="007D74B3">
          <w:pPr>
            <w:pStyle w:val="1991435D91AD4EA6B8510AB7240A390D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    </w:t>
          </w:r>
        </w:p>
      </w:docPartBody>
    </w:docPart>
    <w:docPart>
      <w:docPartPr>
        <w:name w:val="B5E0ED2A3EBD437C874C4ED0C565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4EAA1-8181-403A-93E1-A22BFA008D1E}"/>
      </w:docPartPr>
      <w:docPartBody>
        <w:p w:rsidR="00B60953" w:rsidRDefault="007D74B3">
          <w:pPr>
            <w:pStyle w:val="B5E0ED2A3EBD437C874C4ED0C565F38A"/>
          </w:pPr>
          <w:r w:rsidRPr="007419EE">
            <w:rPr>
              <w:rFonts w:ascii="Arial" w:hAnsi="Arial" w:cs="Arial"/>
              <w:sz w:val="24"/>
              <w:szCs w:val="24"/>
            </w:rPr>
            <w:t xml:space="preserve">                     </w:t>
          </w:r>
        </w:p>
      </w:docPartBody>
    </w:docPart>
    <w:docPart>
      <w:docPartPr>
        <w:name w:val="52197FDF1643410DA8BAEC2C9F648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BBF3E-5647-4CCC-954C-A826ED61F8E5}"/>
      </w:docPartPr>
      <w:docPartBody>
        <w:p w:rsidR="00B60953" w:rsidRDefault="007D74B3">
          <w:pPr>
            <w:pStyle w:val="52197FDF1643410DA8BAEC2C9F6482A0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</w:t>
          </w:r>
        </w:p>
      </w:docPartBody>
    </w:docPart>
    <w:docPart>
      <w:docPartPr>
        <w:name w:val="9ECF82F0FE0E48B2A842573803B91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F42CC-0CED-4E93-9A22-F6CBEECC6B39}"/>
      </w:docPartPr>
      <w:docPartBody>
        <w:p w:rsidR="00B60953" w:rsidRDefault="007D74B3">
          <w:pPr>
            <w:pStyle w:val="9ECF82F0FE0E48B2A842573803B91B2D"/>
          </w:pPr>
          <w:r w:rsidRPr="007419EE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</w:t>
          </w:r>
        </w:p>
      </w:docPartBody>
    </w:docPart>
    <w:docPart>
      <w:docPartPr>
        <w:name w:val="1135F6B876B54573890174B58F951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A0388-ED5A-4D02-A3A4-DDC2F5AAF30D}"/>
      </w:docPartPr>
      <w:docPartBody>
        <w:p w:rsidR="00B60953" w:rsidRDefault="007D74B3">
          <w:pPr>
            <w:pStyle w:val="1135F6B876B54573890174B58F9519BC"/>
          </w:pPr>
          <w:r w:rsidRPr="005C4D6C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  </w:t>
          </w:r>
        </w:p>
      </w:docPartBody>
    </w:docPart>
    <w:docPart>
      <w:docPartPr>
        <w:name w:val="BDC099F7302D43CA879FE840F36F3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7ACB7-967C-40A7-9CFE-E88E3F55A6DA}"/>
      </w:docPartPr>
      <w:docPartBody>
        <w:p w:rsidR="00B60953" w:rsidRDefault="007D74B3">
          <w:pPr>
            <w:pStyle w:val="BDC099F7302D43CA879FE840F36F30C5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470F41F439AF45D791A71827B6DF0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4893C-78B2-400F-9453-4F06A979D4CA}"/>
      </w:docPartPr>
      <w:docPartBody>
        <w:p w:rsidR="00B60953" w:rsidRDefault="007D74B3">
          <w:pPr>
            <w:pStyle w:val="470F41F439AF45D791A71827B6DF05FB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5304D3AC7B6F4E758CBA2BD9E901D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F322E-21BD-4CCA-8F70-4916ADA912DD}"/>
      </w:docPartPr>
      <w:docPartBody>
        <w:p w:rsidR="00B60953" w:rsidRDefault="007D74B3">
          <w:pPr>
            <w:pStyle w:val="5304D3AC7B6F4E758CBA2BD9E901D6A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847F7C601FD486BAD0679BF7D889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32323-9B5E-4031-B32D-AAB2256456FD}"/>
      </w:docPartPr>
      <w:docPartBody>
        <w:p w:rsidR="00B60953" w:rsidRDefault="007D74B3">
          <w:pPr>
            <w:pStyle w:val="8847F7C601FD486BAD0679BF7D889EA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632E680883249F69BAB2AC92D7AE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F4E79-31AB-46DF-878D-34E6A43040ED}"/>
      </w:docPartPr>
      <w:docPartBody>
        <w:p w:rsidR="00B60953" w:rsidRDefault="007D74B3">
          <w:pPr>
            <w:pStyle w:val="2632E680883249F69BAB2AC92D7AEE0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EFAD2CD6ED94B8495412D0D2FCCF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FE374-5258-48E0-BA44-06D76B095474}"/>
      </w:docPartPr>
      <w:docPartBody>
        <w:p w:rsidR="00B60953" w:rsidRDefault="007D74B3">
          <w:pPr>
            <w:pStyle w:val="7EFAD2CD6ED94B8495412D0D2FCCFE9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B6147ABF4FF4F85932E995FB12E7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47A8D-D4A2-4522-AE02-E8E5220D58D8}"/>
      </w:docPartPr>
      <w:docPartBody>
        <w:p w:rsidR="00B60953" w:rsidRDefault="007D74B3">
          <w:pPr>
            <w:pStyle w:val="DB6147ABF4FF4F85932E995FB12E7EA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03348AC7C8B4E0FB476A8FD30D7C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03259-7CBF-49A7-A784-5FD16F690E5D}"/>
      </w:docPartPr>
      <w:docPartBody>
        <w:p w:rsidR="00B60953" w:rsidRDefault="007D74B3">
          <w:pPr>
            <w:pStyle w:val="203348AC7C8B4E0FB476A8FD30D7C00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E45D505B44F413485F5B24A203E4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1E4C5-3399-461E-8DF3-0496250B8491}"/>
      </w:docPartPr>
      <w:docPartBody>
        <w:p w:rsidR="00B60953" w:rsidRDefault="007D74B3">
          <w:pPr>
            <w:pStyle w:val="BE45D505B44F413485F5B24A203E4E3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716C69BD8FD4D98A76BCB5CFC76F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FA446-282D-4095-BED3-7470A931E520}"/>
      </w:docPartPr>
      <w:docPartBody>
        <w:p w:rsidR="00B60953" w:rsidRDefault="007D74B3">
          <w:pPr>
            <w:pStyle w:val="3716C69BD8FD4D98A76BCB5CFC76F81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D2541C2274C475BA09B462473332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941BF-055A-4080-B605-B69193C68D27}"/>
      </w:docPartPr>
      <w:docPartBody>
        <w:p w:rsidR="00B60953" w:rsidRDefault="007D74B3">
          <w:pPr>
            <w:pStyle w:val="ED2541C2274C475BA09B46247333245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380470A32104A46B5CAAA60864DB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5537C-C587-4CC8-B644-396B567FA797}"/>
      </w:docPartPr>
      <w:docPartBody>
        <w:p w:rsidR="00B60953" w:rsidRDefault="007D74B3">
          <w:pPr>
            <w:pStyle w:val="F380470A32104A46B5CAAA60864DBDE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6F3E083E0024581AD4BC73E87AAB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3073F-2E76-466F-BBE2-5270C9FFFAF8}"/>
      </w:docPartPr>
      <w:docPartBody>
        <w:p w:rsidR="00B60953" w:rsidRDefault="007D74B3">
          <w:pPr>
            <w:pStyle w:val="F6F3E083E0024581AD4BC73E87AAB73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6F6195F15B94900A5010030ED7B8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43332-ABEF-4A32-90E0-EA012B2A02F8}"/>
      </w:docPartPr>
      <w:docPartBody>
        <w:p w:rsidR="00B60953" w:rsidRDefault="007D74B3">
          <w:pPr>
            <w:pStyle w:val="76F6195F15B94900A5010030ED7B8E9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21ED6A5370A4FA7A8D0D7F92BB2C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9DC3C-6E0E-48AB-82E2-6D9973AE1AF0}"/>
      </w:docPartPr>
      <w:docPartBody>
        <w:p w:rsidR="00B60953" w:rsidRDefault="007D74B3">
          <w:pPr>
            <w:pStyle w:val="B21ED6A5370A4FA7A8D0D7F92BB2C2C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973CBCF1B814C23AB1BD78D72C9D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F1F78-BD6F-4690-9A41-6F0F45DD1A17}"/>
      </w:docPartPr>
      <w:docPartBody>
        <w:p w:rsidR="00B60953" w:rsidRDefault="007D74B3">
          <w:pPr>
            <w:pStyle w:val="5973CBCF1B814C23AB1BD78D72C9D2A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6B484BA141A424DBA414D6D15C4A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829F8-D121-40E6-A909-0A678ADFB2F0}"/>
      </w:docPartPr>
      <w:docPartBody>
        <w:p w:rsidR="00B60953" w:rsidRDefault="007D74B3">
          <w:pPr>
            <w:pStyle w:val="06B484BA141A424DBA414D6D15C4A91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06F03F13A69403588E1B1592E74E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3E9D5-BCF5-4643-B690-A731721E5100}"/>
      </w:docPartPr>
      <w:docPartBody>
        <w:p w:rsidR="00B60953" w:rsidRDefault="007D74B3">
          <w:pPr>
            <w:pStyle w:val="606F03F13A69403588E1B1592E74E6C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BB00101AB2C4E5BAF310CE32DDE1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0CD12-8217-49C8-9A4B-7AC1BA6187D2}"/>
      </w:docPartPr>
      <w:docPartBody>
        <w:p w:rsidR="00B60953" w:rsidRDefault="007D74B3">
          <w:pPr>
            <w:pStyle w:val="6BB00101AB2C4E5BAF310CE32DDE150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4C7D0930637440F80FA6CEA8533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443A4-F5BB-4268-8DFC-40700F9C5870}"/>
      </w:docPartPr>
      <w:docPartBody>
        <w:p w:rsidR="00B60953" w:rsidRDefault="007D74B3">
          <w:pPr>
            <w:pStyle w:val="34C7D0930637440F80FA6CEA8533E40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5E3A38B040D4CA38D430813CD485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B2CBC-6843-4188-A42A-6E25040B15E2}"/>
      </w:docPartPr>
      <w:docPartBody>
        <w:p w:rsidR="00B60953" w:rsidRDefault="007D74B3">
          <w:pPr>
            <w:pStyle w:val="C5E3A38B040D4CA38D430813CD48549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6EDDE5974F14E7DACED9BAC8B91D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D9762-076A-46BD-BBC1-70EE288266EB}"/>
      </w:docPartPr>
      <w:docPartBody>
        <w:p w:rsidR="00B60953" w:rsidRDefault="007D74B3">
          <w:pPr>
            <w:pStyle w:val="C6EDDE5974F14E7DACED9BAC8B91D1D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E2524F20D7446AE895DCECA5F849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F7456-D3B2-4AC2-B982-C9E6D5D8690F}"/>
      </w:docPartPr>
      <w:docPartBody>
        <w:p w:rsidR="00B60953" w:rsidRDefault="007D74B3">
          <w:pPr>
            <w:pStyle w:val="EE2524F20D7446AE895DCECA5F849D6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D6405A727AA410D9589AB80BCD5F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28D5-B88A-42A5-80A0-3F65A3BBBC54}"/>
      </w:docPartPr>
      <w:docPartBody>
        <w:p w:rsidR="00B60953" w:rsidRDefault="007D74B3">
          <w:pPr>
            <w:pStyle w:val="4D6405A727AA410D9589AB80BCD5F49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3FAB4516FE0498C9AA830BC5D167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E4404-3F15-4679-AD5F-150496E00D50}"/>
      </w:docPartPr>
      <w:docPartBody>
        <w:p w:rsidR="00B60953" w:rsidRDefault="007D74B3">
          <w:pPr>
            <w:pStyle w:val="43FAB4516FE0498C9AA830BC5D16768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2E90E77259D4BCDBDAA5A363BC11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C6C60-6AD6-46FD-B221-E4D8992F1EF0}"/>
      </w:docPartPr>
      <w:docPartBody>
        <w:p w:rsidR="00B60953" w:rsidRDefault="007D74B3">
          <w:pPr>
            <w:pStyle w:val="12E90E77259D4BCDBDAA5A363BC11DD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3418046FC0944B5950544D02ADB2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87B8-58AE-4C18-A7A0-0B624847E1DE}"/>
      </w:docPartPr>
      <w:docPartBody>
        <w:p w:rsidR="00B60953" w:rsidRDefault="007D74B3">
          <w:pPr>
            <w:pStyle w:val="23418046FC0944B5950544D02ADB2EF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BD067B8103D44E792A8A02DAD2AB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FC9AB-F30E-4ECB-BC5A-571506DBF70E}"/>
      </w:docPartPr>
      <w:docPartBody>
        <w:p w:rsidR="00B60953" w:rsidRDefault="007D74B3">
          <w:pPr>
            <w:pStyle w:val="DBD067B8103D44E792A8A02DAD2AB49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33D855D0B844F38B8CBEB03E4EB1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F5655-46F9-4927-9F88-26583388684A}"/>
      </w:docPartPr>
      <w:docPartBody>
        <w:p w:rsidR="00B60953" w:rsidRDefault="007D74B3">
          <w:pPr>
            <w:pStyle w:val="833D855D0B844F38B8CBEB03E4EB10B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E4609057BD449C88A319D3854A04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1A0A1-B555-471F-BFA0-A0B3FB053B06}"/>
      </w:docPartPr>
      <w:docPartBody>
        <w:p w:rsidR="00B60953" w:rsidRDefault="007D74B3">
          <w:pPr>
            <w:pStyle w:val="EE4609057BD449C88A319D3854A04DE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412B654242648D09579B12F48CD5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A4948-47E5-4D69-BBFA-E193B0C69455}"/>
      </w:docPartPr>
      <w:docPartBody>
        <w:p w:rsidR="00B60953" w:rsidRDefault="007D74B3">
          <w:pPr>
            <w:pStyle w:val="B412B654242648D09579B12F48CD5DC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690C9FCD7114F1FA92E69DE7DD0D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ABCA9-A18F-4EFA-ABC0-C9BB48E40CB6}"/>
      </w:docPartPr>
      <w:docPartBody>
        <w:p w:rsidR="00B60953" w:rsidRDefault="007D74B3">
          <w:pPr>
            <w:pStyle w:val="0690C9FCD7114F1FA92E69DE7DD0D09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828E0DAAE6B4C90A6FCEF9DD07B8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13A30-1642-48F0-A52B-380AC1008BD0}"/>
      </w:docPartPr>
      <w:docPartBody>
        <w:p w:rsidR="00B60953" w:rsidRDefault="007D74B3">
          <w:pPr>
            <w:pStyle w:val="F828E0DAAE6B4C90A6FCEF9DD07B870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32CAD0A7B29456581B865E92D03F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6560B-711A-40CB-9A13-88A91D9FFB29}"/>
      </w:docPartPr>
      <w:docPartBody>
        <w:p w:rsidR="00B60953" w:rsidRDefault="007D74B3">
          <w:pPr>
            <w:pStyle w:val="C32CAD0A7B29456581B865E92D03F98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517D44FB78140F5A27BD76E87AC1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4857A-62B7-42BC-A274-E91880793F03}"/>
      </w:docPartPr>
      <w:docPartBody>
        <w:p w:rsidR="00B60953" w:rsidRDefault="007D74B3">
          <w:pPr>
            <w:pStyle w:val="F517D44FB78140F5A27BD76E87AC140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E717DE6E90B47BCA878AD71EBF64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20118-2069-4038-900F-CE316CAAC442}"/>
      </w:docPartPr>
      <w:docPartBody>
        <w:p w:rsidR="00B60953" w:rsidRDefault="007D74B3">
          <w:pPr>
            <w:pStyle w:val="7E717DE6E90B47BCA878AD71EBF64CB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F57A449EF424AEBB1F4428C25C60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AF596-20EA-424F-94AA-C193FEDAD39B}"/>
      </w:docPartPr>
      <w:docPartBody>
        <w:p w:rsidR="00B60953" w:rsidRDefault="007D74B3">
          <w:pPr>
            <w:pStyle w:val="2F57A449EF424AEBB1F4428C25C608C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2906D9F0DB64D8DA0B7F8213AF30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69DAA-29A6-4CD6-808C-FCB566F6321D}"/>
      </w:docPartPr>
      <w:docPartBody>
        <w:p w:rsidR="00B60953" w:rsidRDefault="007D74B3">
          <w:pPr>
            <w:pStyle w:val="62906D9F0DB64D8DA0B7F8213AF30D4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5D82DC877154D1DA92CBDAE387F4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C7304-CFB1-4A71-995E-9DD10F78B430}"/>
      </w:docPartPr>
      <w:docPartBody>
        <w:p w:rsidR="00B60953" w:rsidRDefault="007D74B3">
          <w:pPr>
            <w:pStyle w:val="95D82DC877154D1DA92CBDAE387F418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1F454CC17004B5783779A924D667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A1380-8DEA-42F2-BFE6-9F354E23168D}"/>
      </w:docPartPr>
      <w:docPartBody>
        <w:p w:rsidR="00B60953" w:rsidRDefault="007D74B3">
          <w:pPr>
            <w:pStyle w:val="21F454CC17004B5783779A924D667EC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470B373C8094E40A8C2B8E57065E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CECA0-6C86-4D8F-8470-1FF65AE5E7C3}"/>
      </w:docPartPr>
      <w:docPartBody>
        <w:p w:rsidR="00B60953" w:rsidRDefault="007D74B3">
          <w:pPr>
            <w:pStyle w:val="C470B373C8094E40A8C2B8E57065E74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71AAE16EFB54755893ED293614E1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B732-4288-43B7-A734-944D6654ED8A}"/>
      </w:docPartPr>
      <w:docPartBody>
        <w:p w:rsidR="00B60953" w:rsidRDefault="007D74B3">
          <w:pPr>
            <w:pStyle w:val="D71AAE16EFB54755893ED293614E117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FB3E5368BEE446697CAB5EB9BC0D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5A65D-979A-467F-8626-7C9AC79A2EB5}"/>
      </w:docPartPr>
      <w:docPartBody>
        <w:p w:rsidR="00B60953" w:rsidRDefault="007D74B3">
          <w:pPr>
            <w:pStyle w:val="AFB3E5368BEE446697CAB5EB9BC0DE8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A9C0F5A68634A4A83FBAAAECE601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0C3FF-FC75-4EAC-B88E-932291EBF84E}"/>
      </w:docPartPr>
      <w:docPartBody>
        <w:p w:rsidR="00B60953" w:rsidRDefault="007D74B3">
          <w:pPr>
            <w:pStyle w:val="8A9C0F5A68634A4A83FBAAAECE6015C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59E71A64A664CAE87663C3AA75BD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04A18-E60D-4B54-8551-A003433000FD}"/>
      </w:docPartPr>
      <w:docPartBody>
        <w:p w:rsidR="00B60953" w:rsidRDefault="007D74B3">
          <w:pPr>
            <w:pStyle w:val="659E71A64A664CAE87663C3AA75BDAE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5F9A784CB8A42B2BB81380FCA541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D4CF9-0BB1-476D-9059-FB484AB1B5DB}"/>
      </w:docPartPr>
      <w:docPartBody>
        <w:p w:rsidR="00B60953" w:rsidRDefault="007D74B3">
          <w:pPr>
            <w:pStyle w:val="35F9A784CB8A42B2BB81380FCA541F2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5032D0283FD4204BF1A8DDF36D7C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F13DF-941B-48FC-ABB3-4FA9A7B08839}"/>
      </w:docPartPr>
      <w:docPartBody>
        <w:p w:rsidR="00B60953" w:rsidRDefault="007D74B3">
          <w:pPr>
            <w:pStyle w:val="85032D0283FD4204BF1A8DDF36D7C74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D9D41EB254B4656ABC979CF8A03F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3D77-2537-427D-A93E-E2BD74856383}"/>
      </w:docPartPr>
      <w:docPartBody>
        <w:p w:rsidR="00B60953" w:rsidRDefault="007D74B3">
          <w:pPr>
            <w:pStyle w:val="5D9D41EB254B4656ABC979CF8A03FF1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8A0F091071B42EFAE645D894DF9B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99C08-3A8F-490C-B2C8-B81A07D6B12B}"/>
      </w:docPartPr>
      <w:docPartBody>
        <w:p w:rsidR="00B60953" w:rsidRDefault="007D74B3">
          <w:pPr>
            <w:pStyle w:val="F8A0F091071B42EFAE645D894DF9B02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CA8C4EE33CB4C29A2BA0563D32B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96403-2275-47AC-B3B1-75E8A68A48C8}"/>
      </w:docPartPr>
      <w:docPartBody>
        <w:p w:rsidR="00B60953" w:rsidRDefault="007D74B3">
          <w:pPr>
            <w:pStyle w:val="6CA8C4EE33CB4C29A2BA0563D32B233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B30126B8A8B4BCD8EBE4A4EDBE36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74035-FBD2-4F23-B5C6-9CE5ADD18269}"/>
      </w:docPartPr>
      <w:docPartBody>
        <w:p w:rsidR="00B60953" w:rsidRDefault="007D74B3">
          <w:pPr>
            <w:pStyle w:val="DB30126B8A8B4BCD8EBE4A4EDBE36B3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F645CDBAF6C4AE8A53502AD9E631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82DDA-B141-4E21-A13B-EA55A9EC60C9}"/>
      </w:docPartPr>
      <w:docPartBody>
        <w:p w:rsidR="00B60953" w:rsidRDefault="007D74B3">
          <w:pPr>
            <w:pStyle w:val="7F645CDBAF6C4AE8A53502AD9E63162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6B185BC643D473283FEB8E305DF5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FC565-8307-4AB9-84C8-B972E4B30939}"/>
      </w:docPartPr>
      <w:docPartBody>
        <w:p w:rsidR="00B60953" w:rsidRDefault="007D74B3">
          <w:pPr>
            <w:pStyle w:val="A6B185BC643D473283FEB8E305DF55A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86E19E129A24544BD24593012E37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8DC09-211A-4619-88B1-471B14A701B2}"/>
      </w:docPartPr>
      <w:docPartBody>
        <w:p w:rsidR="00B60953" w:rsidRDefault="007D74B3">
          <w:pPr>
            <w:pStyle w:val="686E19E129A24544BD24593012E37A8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164F3DD247841B1A5981868D98EA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E214B-2608-4BBE-A4A0-76465E7FE540}"/>
      </w:docPartPr>
      <w:docPartBody>
        <w:p w:rsidR="00B60953" w:rsidRDefault="007D74B3">
          <w:pPr>
            <w:pStyle w:val="8164F3DD247841B1A5981868D98EA14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7C439D88E564A04BB76FE622ACE6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1C153-E995-499C-8DAF-3C38CB7D69BD}"/>
      </w:docPartPr>
      <w:docPartBody>
        <w:p w:rsidR="00B60953" w:rsidRDefault="007D74B3">
          <w:pPr>
            <w:pStyle w:val="17C439D88E564A04BB76FE622ACE6D3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6C8F6A2F1D64E5084E92325324AE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AC1C9-7298-4424-B471-26D8F094834D}"/>
      </w:docPartPr>
      <w:docPartBody>
        <w:p w:rsidR="00B60953" w:rsidRDefault="007D74B3">
          <w:pPr>
            <w:pStyle w:val="06C8F6A2F1D64E5084E92325324AEF6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457058AA7D94D7287FD505F07BCF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DED40-AF0B-4469-B2A1-F40F622EE61A}"/>
      </w:docPartPr>
      <w:docPartBody>
        <w:p w:rsidR="00B60953" w:rsidRDefault="007D74B3">
          <w:pPr>
            <w:pStyle w:val="3457058AA7D94D7287FD505F07BCFFE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E5D4235331E4F4E839B5E8534CC1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7915B-73FB-47C0-B9A0-86FEB6A19F68}"/>
      </w:docPartPr>
      <w:docPartBody>
        <w:p w:rsidR="00B60953" w:rsidRDefault="007D74B3">
          <w:pPr>
            <w:pStyle w:val="1E5D4235331E4F4E839B5E8534CC148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8888D6FC5494534BCAB2EF82DFDB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A0F69-7D5A-4915-AC4D-8F219507402C}"/>
      </w:docPartPr>
      <w:docPartBody>
        <w:p w:rsidR="00B60953" w:rsidRDefault="007D74B3">
          <w:pPr>
            <w:pStyle w:val="98888D6FC5494534BCAB2EF82DFDBF0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4E102E721EB429CA1C49BE999163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13293-EEA2-46B0-8AF3-EE2D8B0E8EC4}"/>
      </w:docPartPr>
      <w:docPartBody>
        <w:p w:rsidR="00B60953" w:rsidRDefault="007D74B3">
          <w:pPr>
            <w:pStyle w:val="B4E102E721EB429CA1C49BE99916348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8A1ECE00C1542E9A38DA72C40A5C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67672-7E8F-47AB-BED3-9EC9E24C4F4E}"/>
      </w:docPartPr>
      <w:docPartBody>
        <w:p w:rsidR="00B60953" w:rsidRDefault="007D74B3">
          <w:pPr>
            <w:pStyle w:val="68A1ECE00C1542E9A38DA72C40A5CA6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BAFA196531C4F4C9F01FB850DC46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6CB44-B662-4349-9608-B57AC7D581A5}"/>
      </w:docPartPr>
      <w:docPartBody>
        <w:p w:rsidR="00B60953" w:rsidRDefault="007D74B3">
          <w:pPr>
            <w:pStyle w:val="8BAFA196531C4F4C9F01FB850DC4686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7EF2AAE6573448BB6E9CF0C51F34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71EC7-AA2C-4A9D-B22D-A536BEDA39F9}"/>
      </w:docPartPr>
      <w:docPartBody>
        <w:p w:rsidR="00B60953" w:rsidRDefault="007D74B3">
          <w:pPr>
            <w:pStyle w:val="A7EF2AAE6573448BB6E9CF0C51F34F4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B9665CFB6E5481EB237AA55CFA8C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D69A3-6D6C-4DB9-8F37-306EC5BC893C}"/>
      </w:docPartPr>
      <w:docPartBody>
        <w:p w:rsidR="00B60953" w:rsidRDefault="007D74B3">
          <w:pPr>
            <w:pStyle w:val="BB9665CFB6E5481EB237AA55CFA8C23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8B2581AFBB3408494F74F1C0A55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8727D-EAF7-478E-B311-73034AE45787}"/>
      </w:docPartPr>
      <w:docPartBody>
        <w:p w:rsidR="00B60953" w:rsidRDefault="007D74B3">
          <w:pPr>
            <w:pStyle w:val="B8B2581AFBB3408494F74F1C0A55BA5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D7FA9E853CC484F8DA951B21F9D5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B354E-1439-4434-A056-51817148FB03}"/>
      </w:docPartPr>
      <w:docPartBody>
        <w:p w:rsidR="00B60953" w:rsidRDefault="007D74B3">
          <w:pPr>
            <w:pStyle w:val="9D7FA9E853CC484F8DA951B21F9D525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42ED916A6DE410493B15E0CC1759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DF780-A68E-4BD2-BC7F-0BE6D230D9AA}"/>
      </w:docPartPr>
      <w:docPartBody>
        <w:p w:rsidR="00B60953" w:rsidRDefault="007D74B3">
          <w:pPr>
            <w:pStyle w:val="E42ED916A6DE410493B15E0CC1759592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CA76252BC62D426C8B27792A34665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0E75E-BB88-44F8-89A2-9D01A471D7B7}"/>
      </w:docPartPr>
      <w:docPartBody>
        <w:p w:rsidR="00B60953" w:rsidRDefault="007D74B3">
          <w:pPr>
            <w:pStyle w:val="CA76252BC62D426C8B27792A34665422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25C8486AD5B740359EF9C8AC0BAC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B404A-8E8B-46A1-BE14-A107FDFD79A7}"/>
      </w:docPartPr>
      <w:docPartBody>
        <w:p w:rsidR="00B60953" w:rsidRDefault="007D74B3">
          <w:pPr>
            <w:pStyle w:val="25C8486AD5B740359EF9C8AC0BAC1C4D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E8AB2DDC2259450FB9E366270E804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9523E-A559-43AA-9A99-2792F0EBA94A}"/>
      </w:docPartPr>
      <w:docPartBody>
        <w:p w:rsidR="00B60953" w:rsidRDefault="007D74B3">
          <w:pPr>
            <w:pStyle w:val="E8AB2DDC2259450FB9E366270E804B50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91B621E7466D4126A8F24C6495982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8114B-41C0-4DAD-BA4E-582FCB7D3890}"/>
      </w:docPartPr>
      <w:docPartBody>
        <w:p w:rsidR="00B60953" w:rsidRDefault="007D74B3">
          <w:pPr>
            <w:pStyle w:val="91B621E7466D4126A8F24C64959829D0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9560EB2C73E64A908880F58051658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90439-9272-4AC4-BB0A-E624DF73F3C9}"/>
      </w:docPartPr>
      <w:docPartBody>
        <w:p w:rsidR="00B60953" w:rsidRDefault="007D74B3">
          <w:pPr>
            <w:pStyle w:val="9560EB2C73E64A908880F58051658D3D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4D86F928F6A14017A6872AA8A458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BD6AD-11D6-45D2-84BA-741FC326CC6A}"/>
      </w:docPartPr>
      <w:docPartBody>
        <w:p w:rsidR="00B60953" w:rsidRDefault="007D74B3">
          <w:pPr>
            <w:pStyle w:val="4D86F928F6A14017A6872AA8A458F258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4F850267B83640899F94ADAB000A4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923F3-C389-44E4-B378-F008B2A3A4D3}"/>
      </w:docPartPr>
      <w:docPartBody>
        <w:p w:rsidR="00B60953" w:rsidRDefault="007D74B3">
          <w:pPr>
            <w:pStyle w:val="4F850267B83640899F94ADAB000A4012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2FA3F0BC7DA64847AA9D3B5643099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87C7B-71DE-480F-BF29-88AC2E72101B}"/>
      </w:docPartPr>
      <w:docPartBody>
        <w:p w:rsidR="00B60953" w:rsidRDefault="007D74B3">
          <w:pPr>
            <w:pStyle w:val="2FA3F0BC7DA64847AA9D3B5643099CF9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E1B77332812044D985116EC33262F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8559B-A562-4AFC-BB2B-FBD9CD8F0322}"/>
      </w:docPartPr>
      <w:docPartBody>
        <w:p w:rsidR="00B60953" w:rsidRDefault="007D74B3">
          <w:pPr>
            <w:pStyle w:val="E1B77332812044D985116EC33262FE2B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81D6D75ADF904F6DA661A6970F74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B0D48-F390-47A3-8BAE-0DB07A3D531E}"/>
      </w:docPartPr>
      <w:docPartBody>
        <w:p w:rsidR="00B60953" w:rsidRDefault="007D74B3">
          <w:pPr>
            <w:pStyle w:val="81D6D75ADF904F6DA661A6970F7492F1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14EA0766094045328E1D10D07F752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7B569-7664-4EC5-8C87-509042E60F69}"/>
      </w:docPartPr>
      <w:docPartBody>
        <w:p w:rsidR="00B60953" w:rsidRDefault="007D74B3">
          <w:pPr>
            <w:pStyle w:val="14EA0766094045328E1D10D07F752E3B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89C9FACFF1AB48ECA341EE5BD1E28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C1FF0-A1AE-4460-81C2-C2798F630C7E}"/>
      </w:docPartPr>
      <w:docPartBody>
        <w:p w:rsidR="00B60953" w:rsidRDefault="007D74B3">
          <w:pPr>
            <w:pStyle w:val="89C9FACFF1AB48ECA341EE5BD1E280E0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F50900CF015947919CA1E3D438CA8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41023-7FFB-41C0-BD78-C4CE2F7BDA6E}"/>
      </w:docPartPr>
      <w:docPartBody>
        <w:p w:rsidR="00B60953" w:rsidRDefault="007D74B3">
          <w:pPr>
            <w:pStyle w:val="F50900CF015947919CA1E3D438CA8C44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48E8248AA62E43F1BAFCE190A5EFE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2D62F-D0DB-4294-A4FB-5502D79607FA}"/>
      </w:docPartPr>
      <w:docPartBody>
        <w:p w:rsidR="00B60953" w:rsidRDefault="007D74B3">
          <w:pPr>
            <w:pStyle w:val="48E8248AA62E43F1BAFCE190A5EFEBD2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7EC7A4B3F46440ADB5A909A78CD66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A07B7-73D1-477B-8B44-1A55933ED05B}"/>
      </w:docPartPr>
      <w:docPartBody>
        <w:p w:rsidR="00B60953" w:rsidRDefault="007D74B3">
          <w:pPr>
            <w:pStyle w:val="7EC7A4B3F46440ADB5A909A78CD66B04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96D5EAC4D2274C28930711D385734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B42F-DCC5-42C2-83F9-26D020924F7C}"/>
      </w:docPartPr>
      <w:docPartBody>
        <w:p w:rsidR="00B60953" w:rsidRDefault="007D74B3">
          <w:pPr>
            <w:pStyle w:val="96D5EAC4D2274C28930711D3857346B1"/>
          </w:pPr>
          <w:r>
            <w:rPr>
              <w:rFonts w:hint="cs"/>
              <w:sz w:val="28"/>
              <w:szCs w:val="28"/>
              <w:rtl/>
            </w:rPr>
            <w:t xml:space="preserve">                                 </w:t>
          </w:r>
        </w:p>
      </w:docPartBody>
    </w:docPart>
    <w:docPart>
      <w:docPartPr>
        <w:name w:val="51988DA147644DE0BE14EDB3E3A98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38F58-7CF9-45A0-BA7F-5C58D16A27C6}"/>
      </w:docPartPr>
      <w:docPartBody>
        <w:p w:rsidR="00B60953" w:rsidRDefault="007D74B3">
          <w:pPr>
            <w:pStyle w:val="51988DA147644DE0BE14EDB3E3A98F22"/>
          </w:pPr>
          <w:r>
            <w:rPr>
              <w:rFonts w:hint="cs"/>
              <w:sz w:val="28"/>
              <w:szCs w:val="28"/>
              <w:rtl/>
            </w:rPr>
            <w:t xml:space="preserve">                            </w:t>
          </w:r>
        </w:p>
      </w:docPartBody>
    </w:docPart>
    <w:docPart>
      <w:docPartPr>
        <w:name w:val="BBB9A649F9384F328749D0812B5BC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57CF6-33E3-4B32-A3F5-323168035181}"/>
      </w:docPartPr>
      <w:docPartBody>
        <w:p w:rsidR="00B60953" w:rsidRDefault="007D74B3">
          <w:pPr>
            <w:pStyle w:val="BBB9A649F9384F328749D0812B5BC69E"/>
          </w:pPr>
          <w:r>
            <w:rPr>
              <w:rStyle w:val="PlaceholderText"/>
              <w:rFonts w:hint="cs"/>
              <w:rtl/>
            </w:rPr>
            <w:t xml:space="preserve">                        </w:t>
          </w:r>
        </w:p>
      </w:docPartBody>
    </w:docPart>
    <w:docPart>
      <w:docPartPr>
        <w:name w:val="462FCDAC9B9E4EB8ACFBE5D2251D7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7F169-0904-4C37-83D7-6D797B43EBF7}"/>
      </w:docPartPr>
      <w:docPartBody>
        <w:p w:rsidR="00B60953" w:rsidRDefault="007D74B3">
          <w:pPr>
            <w:pStyle w:val="462FCDAC9B9E4EB8ACFBE5D2251D71E0"/>
          </w:pPr>
          <w:r w:rsidRPr="008A3637">
            <w:rPr>
              <w:rStyle w:val="PlaceholderText"/>
            </w:rPr>
            <w:t>Choose an item.</w:t>
          </w:r>
        </w:p>
      </w:docPartBody>
    </w:docPart>
    <w:docPart>
      <w:docPartPr>
        <w:name w:val="24647EE521864E36AE8C69573F2AD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29A79-185A-4BCB-97D1-891CF06C16C0}"/>
      </w:docPartPr>
      <w:docPartBody>
        <w:p w:rsidR="00B60953" w:rsidRDefault="007D74B3">
          <w:pPr>
            <w:pStyle w:val="24647EE521864E36AE8C69573F2ADF7B"/>
          </w:pPr>
          <w:r>
            <w:rPr>
              <w:rFonts w:hint="cs"/>
              <w:sz w:val="28"/>
              <w:szCs w:val="28"/>
              <w:rtl/>
            </w:rPr>
            <w:t xml:space="preserve">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B3"/>
    <w:rsid w:val="007D74B3"/>
    <w:rsid w:val="00B60953"/>
    <w:rsid w:val="00C3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1435D91AD4EA6B8510AB7240A390D">
    <w:name w:val="1991435D91AD4EA6B8510AB7240A390D"/>
  </w:style>
  <w:style w:type="paragraph" w:customStyle="1" w:styleId="B5E0ED2A3EBD437C874C4ED0C565F38A">
    <w:name w:val="B5E0ED2A3EBD437C874C4ED0C565F38A"/>
  </w:style>
  <w:style w:type="paragraph" w:customStyle="1" w:styleId="52197FDF1643410DA8BAEC2C9F6482A0">
    <w:name w:val="52197FDF1643410DA8BAEC2C9F6482A0"/>
  </w:style>
  <w:style w:type="paragraph" w:customStyle="1" w:styleId="9ECF82F0FE0E48B2A842573803B91B2D">
    <w:name w:val="9ECF82F0FE0E48B2A842573803B91B2D"/>
  </w:style>
  <w:style w:type="paragraph" w:customStyle="1" w:styleId="1135F6B876B54573890174B58F9519BC">
    <w:name w:val="1135F6B876B54573890174B58F9519B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DC099F7302D43CA879FE840F36F30C5">
    <w:name w:val="BDC099F7302D43CA879FE840F36F30C5"/>
  </w:style>
  <w:style w:type="paragraph" w:customStyle="1" w:styleId="470F41F439AF45D791A71827B6DF05FB">
    <w:name w:val="470F41F439AF45D791A71827B6DF05FB"/>
  </w:style>
  <w:style w:type="paragraph" w:customStyle="1" w:styleId="5304D3AC7B6F4E758CBA2BD9E901D6A7">
    <w:name w:val="5304D3AC7B6F4E758CBA2BD9E901D6A7"/>
  </w:style>
  <w:style w:type="paragraph" w:customStyle="1" w:styleId="8847F7C601FD486BAD0679BF7D889EA1">
    <w:name w:val="8847F7C601FD486BAD0679BF7D889EA1"/>
  </w:style>
  <w:style w:type="paragraph" w:customStyle="1" w:styleId="2632E680883249F69BAB2AC92D7AEE0F">
    <w:name w:val="2632E680883249F69BAB2AC92D7AEE0F"/>
  </w:style>
  <w:style w:type="paragraph" w:customStyle="1" w:styleId="7EFAD2CD6ED94B8495412D0D2FCCFE94">
    <w:name w:val="7EFAD2CD6ED94B8495412D0D2FCCFE94"/>
  </w:style>
  <w:style w:type="paragraph" w:customStyle="1" w:styleId="DB6147ABF4FF4F85932E995FB12E7EA1">
    <w:name w:val="DB6147ABF4FF4F85932E995FB12E7EA1"/>
  </w:style>
  <w:style w:type="paragraph" w:customStyle="1" w:styleId="203348AC7C8B4E0FB476A8FD30D7C002">
    <w:name w:val="203348AC7C8B4E0FB476A8FD30D7C002"/>
  </w:style>
  <w:style w:type="paragraph" w:customStyle="1" w:styleId="BE45D505B44F413485F5B24A203E4E32">
    <w:name w:val="BE45D505B44F413485F5B24A203E4E32"/>
  </w:style>
  <w:style w:type="paragraph" w:customStyle="1" w:styleId="3716C69BD8FD4D98A76BCB5CFC76F812">
    <w:name w:val="3716C69BD8FD4D98A76BCB5CFC76F812"/>
  </w:style>
  <w:style w:type="paragraph" w:customStyle="1" w:styleId="ED2541C2274C475BA09B46247333245A">
    <w:name w:val="ED2541C2274C475BA09B46247333245A"/>
  </w:style>
  <w:style w:type="paragraph" w:customStyle="1" w:styleId="F380470A32104A46B5CAAA60864DBDEE">
    <w:name w:val="F380470A32104A46B5CAAA60864DBDEE"/>
  </w:style>
  <w:style w:type="paragraph" w:customStyle="1" w:styleId="F6F3E083E0024581AD4BC73E87AAB730">
    <w:name w:val="F6F3E083E0024581AD4BC73E87AAB730"/>
  </w:style>
  <w:style w:type="paragraph" w:customStyle="1" w:styleId="76F6195F15B94900A5010030ED7B8E9D">
    <w:name w:val="76F6195F15B94900A5010030ED7B8E9D"/>
  </w:style>
  <w:style w:type="paragraph" w:customStyle="1" w:styleId="B21ED6A5370A4FA7A8D0D7F92BB2C2C7">
    <w:name w:val="B21ED6A5370A4FA7A8D0D7F92BB2C2C7"/>
  </w:style>
  <w:style w:type="paragraph" w:customStyle="1" w:styleId="5973CBCF1B814C23AB1BD78D72C9D2A6">
    <w:name w:val="5973CBCF1B814C23AB1BD78D72C9D2A6"/>
  </w:style>
  <w:style w:type="paragraph" w:customStyle="1" w:styleId="06B484BA141A424DBA414D6D15C4A912">
    <w:name w:val="06B484BA141A424DBA414D6D15C4A912"/>
  </w:style>
  <w:style w:type="paragraph" w:customStyle="1" w:styleId="606F03F13A69403588E1B1592E74E6C0">
    <w:name w:val="606F03F13A69403588E1B1592E74E6C0"/>
  </w:style>
  <w:style w:type="paragraph" w:customStyle="1" w:styleId="6BB00101AB2C4E5BAF310CE32DDE150D">
    <w:name w:val="6BB00101AB2C4E5BAF310CE32DDE150D"/>
  </w:style>
  <w:style w:type="paragraph" w:customStyle="1" w:styleId="34C7D0930637440F80FA6CEA8533E405">
    <w:name w:val="34C7D0930637440F80FA6CEA8533E405"/>
  </w:style>
  <w:style w:type="paragraph" w:customStyle="1" w:styleId="C5E3A38B040D4CA38D430813CD48549E">
    <w:name w:val="C5E3A38B040D4CA38D430813CD48549E"/>
  </w:style>
  <w:style w:type="paragraph" w:customStyle="1" w:styleId="C6EDDE5974F14E7DACED9BAC8B91D1D8">
    <w:name w:val="C6EDDE5974F14E7DACED9BAC8B91D1D8"/>
  </w:style>
  <w:style w:type="paragraph" w:customStyle="1" w:styleId="EE2524F20D7446AE895DCECA5F849D62">
    <w:name w:val="EE2524F20D7446AE895DCECA5F849D62"/>
  </w:style>
  <w:style w:type="paragraph" w:customStyle="1" w:styleId="4D6405A727AA410D9589AB80BCD5F493">
    <w:name w:val="4D6405A727AA410D9589AB80BCD5F493"/>
  </w:style>
  <w:style w:type="paragraph" w:customStyle="1" w:styleId="43FAB4516FE0498C9AA830BC5D16768B">
    <w:name w:val="43FAB4516FE0498C9AA830BC5D16768B"/>
  </w:style>
  <w:style w:type="paragraph" w:customStyle="1" w:styleId="12E90E77259D4BCDBDAA5A363BC11DD5">
    <w:name w:val="12E90E77259D4BCDBDAA5A363BC11DD5"/>
  </w:style>
  <w:style w:type="paragraph" w:customStyle="1" w:styleId="23418046FC0944B5950544D02ADB2EF6">
    <w:name w:val="23418046FC0944B5950544D02ADB2EF6"/>
  </w:style>
  <w:style w:type="paragraph" w:customStyle="1" w:styleId="DBD067B8103D44E792A8A02DAD2AB49A">
    <w:name w:val="DBD067B8103D44E792A8A02DAD2AB49A"/>
  </w:style>
  <w:style w:type="paragraph" w:customStyle="1" w:styleId="833D855D0B844F38B8CBEB03E4EB10B9">
    <w:name w:val="833D855D0B844F38B8CBEB03E4EB10B9"/>
  </w:style>
  <w:style w:type="paragraph" w:customStyle="1" w:styleId="EE4609057BD449C88A319D3854A04DE8">
    <w:name w:val="EE4609057BD449C88A319D3854A04DE8"/>
  </w:style>
  <w:style w:type="paragraph" w:customStyle="1" w:styleId="B412B654242648D09579B12F48CD5DCB">
    <w:name w:val="B412B654242648D09579B12F48CD5DCB"/>
  </w:style>
  <w:style w:type="paragraph" w:customStyle="1" w:styleId="0690C9FCD7114F1FA92E69DE7DD0D09A">
    <w:name w:val="0690C9FCD7114F1FA92E69DE7DD0D09A"/>
  </w:style>
  <w:style w:type="paragraph" w:customStyle="1" w:styleId="F828E0DAAE6B4C90A6FCEF9DD07B870E">
    <w:name w:val="F828E0DAAE6B4C90A6FCEF9DD07B870E"/>
  </w:style>
  <w:style w:type="paragraph" w:customStyle="1" w:styleId="C32CAD0A7B29456581B865E92D03F980">
    <w:name w:val="C32CAD0A7B29456581B865E92D03F980"/>
  </w:style>
  <w:style w:type="paragraph" w:customStyle="1" w:styleId="F517D44FB78140F5A27BD76E87AC140F">
    <w:name w:val="F517D44FB78140F5A27BD76E87AC140F"/>
  </w:style>
  <w:style w:type="paragraph" w:customStyle="1" w:styleId="7E717DE6E90B47BCA878AD71EBF64CB0">
    <w:name w:val="7E717DE6E90B47BCA878AD71EBF64CB0"/>
  </w:style>
  <w:style w:type="paragraph" w:customStyle="1" w:styleId="2F57A449EF424AEBB1F4428C25C608C4">
    <w:name w:val="2F57A449EF424AEBB1F4428C25C608C4"/>
  </w:style>
  <w:style w:type="paragraph" w:customStyle="1" w:styleId="62906D9F0DB64D8DA0B7F8213AF30D40">
    <w:name w:val="62906D9F0DB64D8DA0B7F8213AF30D40"/>
  </w:style>
  <w:style w:type="paragraph" w:customStyle="1" w:styleId="95D82DC877154D1DA92CBDAE387F4183">
    <w:name w:val="95D82DC877154D1DA92CBDAE387F4183"/>
  </w:style>
  <w:style w:type="paragraph" w:customStyle="1" w:styleId="21F454CC17004B5783779A924D667EC8">
    <w:name w:val="21F454CC17004B5783779A924D667EC8"/>
  </w:style>
  <w:style w:type="paragraph" w:customStyle="1" w:styleId="C470B373C8094E40A8C2B8E57065E744">
    <w:name w:val="C470B373C8094E40A8C2B8E57065E744"/>
  </w:style>
  <w:style w:type="paragraph" w:customStyle="1" w:styleId="D71AAE16EFB54755893ED293614E1175">
    <w:name w:val="D71AAE16EFB54755893ED293614E1175"/>
  </w:style>
  <w:style w:type="paragraph" w:customStyle="1" w:styleId="AFB3E5368BEE446697CAB5EB9BC0DE89">
    <w:name w:val="AFB3E5368BEE446697CAB5EB9BC0DE89"/>
  </w:style>
  <w:style w:type="paragraph" w:customStyle="1" w:styleId="8A9C0F5A68634A4A83FBAAAECE6015CA">
    <w:name w:val="8A9C0F5A68634A4A83FBAAAECE6015CA"/>
  </w:style>
  <w:style w:type="paragraph" w:customStyle="1" w:styleId="659E71A64A664CAE87663C3AA75BDAEE">
    <w:name w:val="659E71A64A664CAE87663C3AA75BDAEE"/>
  </w:style>
  <w:style w:type="paragraph" w:customStyle="1" w:styleId="35F9A784CB8A42B2BB81380FCA541F23">
    <w:name w:val="35F9A784CB8A42B2BB81380FCA541F23"/>
  </w:style>
  <w:style w:type="paragraph" w:customStyle="1" w:styleId="85032D0283FD4204BF1A8DDF36D7C74A">
    <w:name w:val="85032D0283FD4204BF1A8DDF36D7C74A"/>
  </w:style>
  <w:style w:type="paragraph" w:customStyle="1" w:styleId="5D9D41EB254B4656ABC979CF8A03FF19">
    <w:name w:val="5D9D41EB254B4656ABC979CF8A03FF19"/>
  </w:style>
  <w:style w:type="paragraph" w:customStyle="1" w:styleId="F8A0F091071B42EFAE645D894DF9B020">
    <w:name w:val="F8A0F091071B42EFAE645D894DF9B020"/>
  </w:style>
  <w:style w:type="paragraph" w:customStyle="1" w:styleId="6CA8C4EE33CB4C29A2BA0563D32B2333">
    <w:name w:val="6CA8C4EE33CB4C29A2BA0563D32B2333"/>
  </w:style>
  <w:style w:type="paragraph" w:customStyle="1" w:styleId="DB30126B8A8B4BCD8EBE4A4EDBE36B3D">
    <w:name w:val="DB30126B8A8B4BCD8EBE4A4EDBE36B3D"/>
  </w:style>
  <w:style w:type="paragraph" w:customStyle="1" w:styleId="7F645CDBAF6C4AE8A53502AD9E63162C">
    <w:name w:val="7F645CDBAF6C4AE8A53502AD9E63162C"/>
  </w:style>
  <w:style w:type="paragraph" w:customStyle="1" w:styleId="A6B185BC643D473283FEB8E305DF55AD">
    <w:name w:val="A6B185BC643D473283FEB8E305DF55AD"/>
  </w:style>
  <w:style w:type="paragraph" w:customStyle="1" w:styleId="686E19E129A24544BD24593012E37A86">
    <w:name w:val="686E19E129A24544BD24593012E37A86"/>
  </w:style>
  <w:style w:type="paragraph" w:customStyle="1" w:styleId="8164F3DD247841B1A5981868D98EA143">
    <w:name w:val="8164F3DD247841B1A5981868D98EA143"/>
  </w:style>
  <w:style w:type="paragraph" w:customStyle="1" w:styleId="17C439D88E564A04BB76FE622ACE6D35">
    <w:name w:val="17C439D88E564A04BB76FE622ACE6D35"/>
  </w:style>
  <w:style w:type="paragraph" w:customStyle="1" w:styleId="06C8F6A2F1D64E5084E92325324AEF66">
    <w:name w:val="06C8F6A2F1D64E5084E92325324AEF66"/>
  </w:style>
  <w:style w:type="paragraph" w:customStyle="1" w:styleId="3457058AA7D94D7287FD505F07BCFFEB">
    <w:name w:val="3457058AA7D94D7287FD505F07BCFFEB"/>
  </w:style>
  <w:style w:type="paragraph" w:customStyle="1" w:styleId="1E5D4235331E4F4E839B5E8534CC1480">
    <w:name w:val="1E5D4235331E4F4E839B5E8534CC1480"/>
  </w:style>
  <w:style w:type="paragraph" w:customStyle="1" w:styleId="98888D6FC5494534BCAB2EF82DFDBF08">
    <w:name w:val="98888D6FC5494534BCAB2EF82DFDBF08"/>
  </w:style>
  <w:style w:type="paragraph" w:customStyle="1" w:styleId="B4E102E721EB429CA1C49BE99916348A">
    <w:name w:val="B4E102E721EB429CA1C49BE99916348A"/>
  </w:style>
  <w:style w:type="paragraph" w:customStyle="1" w:styleId="68A1ECE00C1542E9A38DA72C40A5CA63">
    <w:name w:val="68A1ECE00C1542E9A38DA72C40A5CA63"/>
  </w:style>
  <w:style w:type="paragraph" w:customStyle="1" w:styleId="8BAFA196531C4F4C9F01FB850DC4686F">
    <w:name w:val="8BAFA196531C4F4C9F01FB850DC4686F"/>
  </w:style>
  <w:style w:type="paragraph" w:customStyle="1" w:styleId="A7EF2AAE6573448BB6E9CF0C51F34F43">
    <w:name w:val="A7EF2AAE6573448BB6E9CF0C51F34F43"/>
  </w:style>
  <w:style w:type="paragraph" w:customStyle="1" w:styleId="BB9665CFB6E5481EB237AA55CFA8C239">
    <w:name w:val="BB9665CFB6E5481EB237AA55CFA8C239"/>
  </w:style>
  <w:style w:type="paragraph" w:customStyle="1" w:styleId="B8B2581AFBB3408494F74F1C0A55BA58">
    <w:name w:val="B8B2581AFBB3408494F74F1C0A55BA58"/>
  </w:style>
  <w:style w:type="paragraph" w:customStyle="1" w:styleId="9D7FA9E853CC484F8DA951B21F9D5251">
    <w:name w:val="9D7FA9E853CC484F8DA951B21F9D5251"/>
  </w:style>
  <w:style w:type="paragraph" w:customStyle="1" w:styleId="E42ED916A6DE410493B15E0CC1759592">
    <w:name w:val="E42ED916A6DE410493B15E0CC1759592"/>
  </w:style>
  <w:style w:type="paragraph" w:customStyle="1" w:styleId="CA76252BC62D426C8B27792A34665422">
    <w:name w:val="CA76252BC62D426C8B27792A34665422"/>
  </w:style>
  <w:style w:type="paragraph" w:customStyle="1" w:styleId="25C8486AD5B740359EF9C8AC0BAC1C4D">
    <w:name w:val="25C8486AD5B740359EF9C8AC0BAC1C4D"/>
  </w:style>
  <w:style w:type="paragraph" w:customStyle="1" w:styleId="E8AB2DDC2259450FB9E366270E804B50">
    <w:name w:val="E8AB2DDC2259450FB9E366270E804B50"/>
  </w:style>
  <w:style w:type="paragraph" w:customStyle="1" w:styleId="91B621E7466D4126A8F24C64959829D0">
    <w:name w:val="91B621E7466D4126A8F24C64959829D0"/>
  </w:style>
  <w:style w:type="paragraph" w:customStyle="1" w:styleId="9560EB2C73E64A908880F58051658D3D">
    <w:name w:val="9560EB2C73E64A908880F58051658D3D"/>
  </w:style>
  <w:style w:type="paragraph" w:customStyle="1" w:styleId="4D86F928F6A14017A6872AA8A458F258">
    <w:name w:val="4D86F928F6A14017A6872AA8A458F258"/>
  </w:style>
  <w:style w:type="paragraph" w:customStyle="1" w:styleId="4F850267B83640899F94ADAB000A4012">
    <w:name w:val="4F850267B83640899F94ADAB000A4012"/>
  </w:style>
  <w:style w:type="paragraph" w:customStyle="1" w:styleId="2FA3F0BC7DA64847AA9D3B5643099CF9">
    <w:name w:val="2FA3F0BC7DA64847AA9D3B5643099CF9"/>
  </w:style>
  <w:style w:type="paragraph" w:customStyle="1" w:styleId="E1B77332812044D985116EC33262FE2B">
    <w:name w:val="E1B77332812044D985116EC33262FE2B"/>
  </w:style>
  <w:style w:type="paragraph" w:customStyle="1" w:styleId="81D6D75ADF904F6DA661A6970F7492F1">
    <w:name w:val="81D6D75ADF904F6DA661A6970F7492F1"/>
  </w:style>
  <w:style w:type="paragraph" w:customStyle="1" w:styleId="14EA0766094045328E1D10D07F752E3B">
    <w:name w:val="14EA0766094045328E1D10D07F752E3B"/>
  </w:style>
  <w:style w:type="paragraph" w:customStyle="1" w:styleId="89C9FACFF1AB48ECA341EE5BD1E280E0">
    <w:name w:val="89C9FACFF1AB48ECA341EE5BD1E280E0"/>
  </w:style>
  <w:style w:type="paragraph" w:customStyle="1" w:styleId="F50900CF015947919CA1E3D438CA8C44">
    <w:name w:val="F50900CF015947919CA1E3D438CA8C44"/>
  </w:style>
  <w:style w:type="paragraph" w:customStyle="1" w:styleId="48E8248AA62E43F1BAFCE190A5EFEBD2">
    <w:name w:val="48E8248AA62E43F1BAFCE190A5EFEBD2"/>
  </w:style>
  <w:style w:type="paragraph" w:customStyle="1" w:styleId="7EC7A4B3F46440ADB5A909A78CD66B04">
    <w:name w:val="7EC7A4B3F46440ADB5A909A78CD66B04"/>
  </w:style>
  <w:style w:type="paragraph" w:customStyle="1" w:styleId="96D5EAC4D2274C28930711D3857346B1">
    <w:name w:val="96D5EAC4D2274C28930711D3857346B1"/>
  </w:style>
  <w:style w:type="paragraph" w:customStyle="1" w:styleId="51988DA147644DE0BE14EDB3E3A98F22">
    <w:name w:val="51988DA147644DE0BE14EDB3E3A98F22"/>
  </w:style>
  <w:style w:type="paragraph" w:customStyle="1" w:styleId="BBB9A649F9384F328749D0812B5BC69E">
    <w:name w:val="BBB9A649F9384F328749D0812B5BC69E"/>
  </w:style>
  <w:style w:type="paragraph" w:customStyle="1" w:styleId="462FCDAC9B9E4EB8ACFBE5D2251D71E0">
    <w:name w:val="462FCDAC9B9E4EB8ACFBE5D2251D71E0"/>
  </w:style>
  <w:style w:type="paragraph" w:customStyle="1" w:styleId="24647EE521864E36AE8C69573F2ADF7B">
    <w:name w:val="24647EE521864E36AE8C69573F2AD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Badas ATP.dotx</Template>
  <TotalTime>8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BADAS ATP</vt:lpstr>
    </vt:vector>
  </TitlesOfParts>
  <Company>RAD Data Communication Ltd.</Company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BADAS ATP</dc:title>
  <dc:subject/>
  <dc:creator>ilya_g</dc:creator>
  <cp:keywords/>
  <dc:description/>
  <cp:lastModifiedBy>Ilya Ginzburg</cp:lastModifiedBy>
  <cp:revision>3</cp:revision>
  <cp:lastPrinted>2003-07-27T14:19:00Z</cp:lastPrinted>
  <dcterms:created xsi:type="dcterms:W3CDTF">2018-01-14T07:07:00Z</dcterms:created>
  <dcterms:modified xsi:type="dcterms:W3CDTF">2018-01-14T07:28:00Z</dcterms:modified>
</cp:coreProperties>
</file>