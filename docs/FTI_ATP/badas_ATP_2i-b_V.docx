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F33477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8AE9E65823E54F65A76EA63143CF768F"/>
          </w:placeholder>
          <w:text/>
        </w:sdtPr>
        <w:sdtContent>
          <w:r w:rsidR="00F33477" w:rsidRPr="00F33477">
            <w:t>ETX-2I-B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0CF2E2D145C24AE5845F02E93A642E25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F33477">
            <w:rPr>
              <w:rStyle w:val="Style1"/>
            </w:rPr>
            <w:t>31/08/2017</w:t>
          </w:r>
        </w:sdtContent>
      </w:sdt>
    </w:p>
    <w:p w:rsidR="00AF162A" w:rsidRDefault="00AF162A" w:rsidP="00F33477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D1EF63C4FE3D41E199BDC407F11C844A"/>
          </w:placeholder>
          <w:text/>
        </w:sdtPr>
        <w:sdtContent>
          <w:r w:rsidR="00F33477" w:rsidRPr="00F33477">
            <w:t>ETX-2I-B/V</w:t>
          </w:r>
        </w:sdtContent>
      </w:sdt>
    </w:p>
    <w:p w:rsidR="00AF162A" w:rsidRPr="0009357B" w:rsidRDefault="00AF162A" w:rsidP="000B1DDA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778CB667C0204F56A39E995293FAFF4C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F33477">
            <w:rPr>
              <w:rStyle w:val="Style1"/>
            </w:rPr>
            <w:t>31/08/2017</w:t>
          </w:r>
        </w:sdtContent>
      </w:sdt>
    </w:p>
    <w:p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C4F91A2256454192837DB9514DF36E11"/>
          </w:placeholder>
          <w:date w:fullDate="2017-08-09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F33477">
            <w:rPr>
              <w:rStyle w:val="Style1"/>
            </w:rPr>
            <w:t>09/08/2017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CC1142CC922743B2BC33A0EECD833CB1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F33477">
            <w:rPr>
              <w:rStyle w:val="Style1"/>
            </w:rPr>
            <w:t>31/08/2017</w:t>
          </w:r>
        </w:sdtContent>
      </w:sdt>
    </w:p>
    <w:p w:rsidR="00AF162A" w:rsidRPr="00DE6A78" w:rsidRDefault="00AF162A" w:rsidP="00F33477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60A12A01371D4F838BB8B01E39628CC2"/>
          </w:placeholder>
          <w:text/>
        </w:sdtPr>
        <w:sdtEndPr/>
        <w:sdtContent>
          <w:r w:rsidR="00F33477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42A552E8FF064E9F94FB87A78D35845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C3C8505D4A374D3BBCC8061DF4C20D1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EFDC2B23D0694B30B54E54BEC106FEA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830331026"/>
            <w:placeholder>
              <w:docPart w:val="34DBA360B3F6438AAEE52BF04432F548"/>
            </w:placeholder>
            <w:text/>
          </w:sdtPr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 w:rsidRPr="00F33477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45322E519BBD47319DBB615EAD679ADB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4.2.1 - 4.2.3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E98E82C2292F423BB2E9DF48CADB9B8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A0CD49339DE14DD8AA5BB8A3C306889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9E86C4099DB9428CA3B333AABEEA863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8333998"/>
            <w:placeholder>
              <w:docPart w:val="1374AFADECA04E1C912495302C227B9E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ראה 7.3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5A5121FC69FF4E2FBB80B96A4EFC04D2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4.2.4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A16D9ABA7BCC4377BFA6088BA61A4EF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63509AF2B31C46ED879349C01FF310A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BB113312249543C0A8E6DA900964382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80198180"/>
            <w:placeholder>
              <w:docPart w:val="0B5CA12E19D24D2BAD7910624BE84596"/>
            </w:placeholder>
            <w:text/>
          </w:sdtPr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 w:rsidRPr="00F33477">
                  <w:rPr>
                    <w:rtl/>
                  </w:rPr>
                  <w:t xml:space="preserve">הורכב מכשיר לא התקן </w:t>
                </w:r>
                <w:r w:rsidRPr="00F33477">
                  <w:t>USB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9981124CE35C4933BC70F95B5F1A1D09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7.1 </w:t>
                </w:r>
                <w:r>
                  <w:rPr>
                    <w:rFonts w:hint="cs"/>
                  </w:rPr>
                  <w:t>USB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153D9AC140A44FD4A1F9BA6CECAAFD8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A7824F05F6634DE8AA19FC3BF112EB0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F8C5B33619A2446C9AFEF0140BEC209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8242231"/>
            <w:placeholder>
              <w:docPart w:val="24622B689C474F08A02DBF0D4B0A1825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הוצא </w:t>
                </w:r>
                <w:r>
                  <w:t>D6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DAB75ABB51994225AA5C36BDD3E165B1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7.2 </w:t>
                </w:r>
                <w:r>
                  <w:rPr>
                    <w:rFonts w:hint="cs"/>
                  </w:rPr>
                  <w:t>DG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5814FE61A74945D88D01726558B8566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CAA77C03BADC410599FCFE6F5486F96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C13EFAC6A8DC4FF7BA2F414207C62A2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2388994"/>
            <w:placeholder>
              <w:docPart w:val="BDE95272E55A4375846CEA2838702E31"/>
            </w:placeholder>
            <w:text/>
          </w:sdtPr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 w:rsidRPr="00F33477">
                  <w:rPr>
                    <w:rtl/>
                  </w:rPr>
                  <w:t xml:space="preserve">הורכב מכשיר משבש </w:t>
                </w:r>
                <w:r w:rsidRPr="00F33477">
                  <w:t>DATA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678ECC67E1C64C2ABA92BCB740D355E9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7.3 </w:t>
                </w:r>
                <w:r>
                  <w:rPr>
                    <w:rFonts w:hint="cs"/>
                  </w:rPr>
                  <w:t>DATA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9A4DBBE3A4714FF689CE89A739E7E4E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68E5EC0E700F44C4AB91E20CE1138BE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027F876D5CCD4531AADE624784FD555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212114590"/>
            <w:placeholder>
              <w:docPart w:val="D8A00EBF42864797B8169F489E24785D"/>
            </w:placeholder>
            <w:text/>
          </w:sdtPr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 w:rsidRPr="00F33477">
                  <w:rPr>
                    <w:rtl/>
                  </w:rPr>
                  <w:t xml:space="preserve">הוצא </w:t>
                </w:r>
                <w:r w:rsidRPr="00F33477">
                  <w:t>SFP</w:t>
                </w:r>
                <w:r w:rsidRPr="00F33477">
                  <w:rPr>
                    <w:rtl/>
                  </w:rPr>
                  <w:t xml:space="preserve"> מהמכשיר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9880CB0839F14DF1845B0ECB04C8812B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7.4 זיהוי </w:t>
                </w:r>
                <w:r>
                  <w:rPr>
                    <w:rFonts w:hint="cs"/>
                  </w:rPr>
                  <w:t>SFP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18FCD8B75D204B1386ABD7C667955D5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7B280810E99641F3939A30550308B99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90F20A9A20C0427B9E756DE713E23F2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089692539"/>
            <w:placeholder>
              <w:docPart w:val="19556931F9314FDCB5167E78E1727D65"/>
            </w:placeholder>
            <w:text/>
          </w:sdtPr>
          <w:sdtContent>
            <w:tc>
              <w:tcPr>
                <w:tcW w:w="3492" w:type="dxa"/>
              </w:tcPr>
              <w:p w:rsidR="00083CBC" w:rsidRDefault="00F33477" w:rsidP="00F33477">
                <w:pPr>
                  <w:bidi/>
                  <w:rPr>
                    <w:sz w:val="32"/>
                    <w:szCs w:val="28"/>
                  </w:rPr>
                </w:pPr>
                <w:r w:rsidRPr="00F33477">
                  <w:rPr>
                    <w:rtl/>
                  </w:rPr>
                  <w:t>מחיקה יזומה של ה</w:t>
                </w:r>
                <w:r w:rsidRPr="00F33477">
                  <w:t>ARP TABLE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D8D8A7225D6E42AE9AB7629E9083E99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7.5 </w:t>
                </w:r>
                <w:r>
                  <w:rPr>
                    <w:rFonts w:hint="cs"/>
                  </w:rPr>
                  <w:t>RTR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B2D835521BBA47188228ED0F4323237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FB92DCB4F9DB4C6C8E85D9F28E8334F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EA462D1D533A42BB85FE29FFA29CDF2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74376779"/>
            <w:placeholder>
              <w:docPart w:val="F4FE324B209444E5A8D15B01FE3AA399"/>
            </w:placeholder>
            <w:text/>
          </w:sdtPr>
          <w:sdtContent>
            <w:tc>
              <w:tcPr>
                <w:tcW w:w="3492" w:type="dxa"/>
              </w:tcPr>
              <w:p w:rsidR="00083CBC" w:rsidRDefault="00F33477" w:rsidP="00083CBC">
                <w:pPr>
                  <w:bidi/>
                  <w:rPr>
                    <w:sz w:val="32"/>
                    <w:szCs w:val="28"/>
                  </w:rPr>
                </w:pPr>
                <w:r w:rsidRPr="00F33477">
                  <w:rPr>
                    <w:rtl/>
                  </w:rPr>
                  <w:t xml:space="preserve">מבדק מקשר </w:t>
                </w:r>
                <w:r w:rsidRPr="00F33477">
                  <w:t>ID</w:t>
                </w:r>
                <w:r w:rsidRPr="00F33477">
                  <w:rPr>
                    <w:rtl/>
                  </w:rPr>
                  <w:t xml:space="preserve"> ל </w:t>
                </w:r>
                <w:r w:rsidRPr="00F33477">
                  <w:t>MAC</w:t>
                </w:r>
                <w:r w:rsidRPr="00F33477">
                  <w:rPr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0D80E87A1C4A4174BB7D146A434F8DB2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33477" w:rsidP="00F3347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7.6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8DF8A510C32D40F9904B3B6841CE8D0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DE88AEF0F444428C99BABBACCE75C6A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32A1BFD66AF14F99829D2B8803D6178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FEDEE941E15C46ECA6E7C2A1E09C51F4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B258F56D8AC54302A5B943D03934EDA9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3C80A1A704E84940BE581E1A5FC6471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DE8777CC40C746A9BC94327E4750241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6491CA9BEF82418FBC9149BAEE4E1B5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6DF0E6597A464815B42B256723EF95A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E7427DB263654EACA0BDF5831BF261E5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A96B20EB6E0A45C7BA66AE512DE8A10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B183F49C02704931AE8D44DC56C19F8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BDBCA816123A454996522A0CDE5CCB6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32135552"/>
            <w:placeholder>
              <w:docPart w:val="F6A94E688944432BB5C2922E0B0F03C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2002D01259EA4798BF70458B97FD60F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5BCFD1FD1896498EA46919E627F09B7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26042C679B4C498EBD8101E72FAAE79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91637E7A75364F1A9D58FEFAAF7BB78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1977859"/>
            <w:placeholder>
              <w:docPart w:val="DE12136F5D794F2B889377A7AEBB2BA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1A0E1983534247718763B01C7DB1EBD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5AE3CCF5109C478EBF34B83B09821D2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85EBA09CAD524D2D88847544568932F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BEBF5488AEFD456CA71F6F844624C9B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9684387"/>
            <w:placeholder>
              <w:docPart w:val="E2A35FA232204363B4122A13CB74361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A5AC7ED95C214325ACE973237A8E5C1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2C5A3E25B7BE41059E4A2E8F8DF9D755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4DACB1AB48744D8E9BCCEF47BFED5DEE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F6BA9B55F8394F26A5317DC41C70BBC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14A0D6395AF7408EB7876663717C5579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8AB6550D67E84C63826FF3082D61B538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C77299CFDE324155BE3FC976119F11D0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AF610515BD704504AA92AFC306F65A4F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ED8ACD04F6E84316A7DE66D65CC4C9C7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2F489351609442949F3AF95274C092D0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024EDD01E1E6419888B9BBBAF165BB0C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591FAF424012409D8CB0126208C1696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1D54799BC9BC4FBDBED2789752226DC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AF94B85534F544A78B0E4F28C9E26D7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D8C5B86A35FB4F22AE6050E0655FF645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1529AC3E739441EAB34BA1DB23C7B8E9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4C47D80675E5459B832C000B324083A9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EC6C9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rtl/>
          </w:rPr>
          <w:id w:val="944973147"/>
          <w:placeholder>
            <w:docPart w:val="2FB8582159FC49959CD33CA3B8B79DA4"/>
          </w:placeholder>
          <w:text/>
        </w:sdtPr>
        <w:sdtContent>
          <w:r w:rsidR="00EC6C9C" w:rsidRPr="00EC6C9C">
            <w:rPr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5C758E2412DD4F84ACAB61A081702FE3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EC6C9C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D53B95CEC0D14A8D884B465A23BE1C04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6BF7F3A4DBC84D9DBEBD8C9E8AA96C52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EC6C9C">
            <w:rPr>
              <w:rStyle w:val="Style1"/>
              <w:rFonts w:hint="cs"/>
              <w:rtl/>
            </w:rPr>
            <w:t xml:space="preserve">איליה </w:t>
          </w:r>
          <w:proofErr w:type="spellStart"/>
          <w:r w:rsidR="00EC6C9C">
            <w:rPr>
              <w:rStyle w:val="Style1"/>
              <w:rFonts w:hint="cs"/>
              <w:rtl/>
            </w:rPr>
            <w:t>גינזבורג</w:t>
          </w:r>
          <w:proofErr w:type="spellEnd"/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044C9DD52827417788BC7E5E69A3BB7C"/>
          </w:placeholder>
          <w:date w:fullDate="2017-09-0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EC6C9C">
            <w:rPr>
              <w:rStyle w:val="Style1"/>
            </w:rPr>
            <w:t>05/09/2017</w:t>
          </w:r>
        </w:sdtContent>
      </w:sdt>
    </w:p>
    <w:sectPr w:rsidR="00AF162A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553" w:rsidRDefault="00570553" w:rsidP="00AF162A">
      <w:r>
        <w:separator/>
      </w:r>
    </w:p>
  </w:endnote>
  <w:endnote w:type="continuationSeparator" w:id="0">
    <w:p w:rsidR="00570553" w:rsidRDefault="00570553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C6C9C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553" w:rsidRDefault="00570553" w:rsidP="00AF162A">
      <w:r>
        <w:separator/>
      </w:r>
    </w:p>
  </w:footnote>
  <w:footnote w:type="continuationSeparator" w:id="0">
    <w:p w:rsidR="00570553" w:rsidRDefault="00570553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1A4A8F">
    <w:pPr>
      <w:pStyle w:val="Header"/>
    </w:pPr>
    <w:fldSimple w:instr=" FILENAME ">
      <w:r w:rsidR="00376C52">
        <w:rPr>
          <w:noProof/>
        </w:rPr>
        <w:t>Document1</w:t>
      </w:r>
    </w:fldSimple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376C52">
      <w:rPr>
        <w:noProof/>
      </w:rPr>
      <w:t>14/01/2018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52"/>
    <w:rsid w:val="00003298"/>
    <w:rsid w:val="000041FE"/>
    <w:rsid w:val="000445AB"/>
    <w:rsid w:val="00047CEC"/>
    <w:rsid w:val="000509A2"/>
    <w:rsid w:val="00077255"/>
    <w:rsid w:val="000819A4"/>
    <w:rsid w:val="00083CBC"/>
    <w:rsid w:val="0009357B"/>
    <w:rsid w:val="000B1DDA"/>
    <w:rsid w:val="001A4A8F"/>
    <w:rsid w:val="001B1F18"/>
    <w:rsid w:val="001C4E3E"/>
    <w:rsid w:val="00201643"/>
    <w:rsid w:val="0025554D"/>
    <w:rsid w:val="00282C89"/>
    <w:rsid w:val="002B7F4F"/>
    <w:rsid w:val="00376C52"/>
    <w:rsid w:val="003C5F4F"/>
    <w:rsid w:val="003F51AD"/>
    <w:rsid w:val="003F74CF"/>
    <w:rsid w:val="00407A80"/>
    <w:rsid w:val="00446481"/>
    <w:rsid w:val="0049662D"/>
    <w:rsid w:val="004C6E24"/>
    <w:rsid w:val="004D1ED1"/>
    <w:rsid w:val="00544143"/>
    <w:rsid w:val="00554159"/>
    <w:rsid w:val="00570553"/>
    <w:rsid w:val="00595973"/>
    <w:rsid w:val="005C4D6C"/>
    <w:rsid w:val="005E2042"/>
    <w:rsid w:val="005E6720"/>
    <w:rsid w:val="00620E10"/>
    <w:rsid w:val="006261A4"/>
    <w:rsid w:val="006847CD"/>
    <w:rsid w:val="006C6E7C"/>
    <w:rsid w:val="007177AD"/>
    <w:rsid w:val="007419EE"/>
    <w:rsid w:val="00747676"/>
    <w:rsid w:val="00785C07"/>
    <w:rsid w:val="007A1574"/>
    <w:rsid w:val="007C2215"/>
    <w:rsid w:val="007E07E8"/>
    <w:rsid w:val="0081370A"/>
    <w:rsid w:val="008C3E49"/>
    <w:rsid w:val="008C68C7"/>
    <w:rsid w:val="00902B5F"/>
    <w:rsid w:val="00993C67"/>
    <w:rsid w:val="009B1560"/>
    <w:rsid w:val="009B46B2"/>
    <w:rsid w:val="009E2662"/>
    <w:rsid w:val="00AF162A"/>
    <w:rsid w:val="00AF1ABD"/>
    <w:rsid w:val="00BB2542"/>
    <w:rsid w:val="00C40F61"/>
    <w:rsid w:val="00C42145"/>
    <w:rsid w:val="00CD542F"/>
    <w:rsid w:val="00CF0A93"/>
    <w:rsid w:val="00D55B68"/>
    <w:rsid w:val="00DC688C"/>
    <w:rsid w:val="00DE6A78"/>
    <w:rsid w:val="00E15B5C"/>
    <w:rsid w:val="00E4093B"/>
    <w:rsid w:val="00EC3843"/>
    <w:rsid w:val="00EC6C9C"/>
    <w:rsid w:val="00ED5EB5"/>
    <w:rsid w:val="00F24BC2"/>
    <w:rsid w:val="00F3166F"/>
    <w:rsid w:val="00F33477"/>
    <w:rsid w:val="00FB4C57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A7417-3064-475A-80E1-E1FD8D73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E9E65823E54F65A76EA63143CF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0A79B-5A91-443C-845A-E5D0100405B0}"/>
      </w:docPartPr>
      <w:docPartBody>
        <w:p w:rsidR="00000000" w:rsidRDefault="00D04868">
          <w:pPr>
            <w:pStyle w:val="8AE9E65823E54F65A76EA63143CF768F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0CF2E2D145C24AE5845F02E93A642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E42D0-80AE-4C41-A72B-D00D0D254926}"/>
      </w:docPartPr>
      <w:docPartBody>
        <w:p w:rsidR="00000000" w:rsidRDefault="00D04868">
          <w:pPr>
            <w:pStyle w:val="0CF2E2D145C24AE5845F02E93A642E25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D1EF63C4FE3D41E199BDC407F11C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9929-0D2B-422A-BC05-AE24EAEC36A5}"/>
      </w:docPartPr>
      <w:docPartBody>
        <w:p w:rsidR="00000000" w:rsidRDefault="00D04868">
          <w:pPr>
            <w:pStyle w:val="D1EF63C4FE3D41E199BDC407F11C844A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778CB667C0204F56A39E995293FAF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19FBA-7F7F-46FE-BC7B-B6727E78FA38}"/>
      </w:docPartPr>
      <w:docPartBody>
        <w:p w:rsidR="00000000" w:rsidRDefault="00D04868">
          <w:pPr>
            <w:pStyle w:val="778CB667C0204F56A39E995293FAFF4C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C4F91A2256454192837DB9514DF3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54C06-91CE-4DEC-878D-45355B12D41E}"/>
      </w:docPartPr>
      <w:docPartBody>
        <w:p w:rsidR="00000000" w:rsidRDefault="00D04868">
          <w:pPr>
            <w:pStyle w:val="C4F91A2256454192837DB9514DF36E11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CC1142CC922743B2BC33A0EECD833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FEA40-A4EB-463A-8D73-16BD17BECC5C}"/>
      </w:docPartPr>
      <w:docPartBody>
        <w:p w:rsidR="00000000" w:rsidRDefault="00D04868">
          <w:pPr>
            <w:pStyle w:val="CC1142CC922743B2BC33A0EECD833CB1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60A12A01371D4F838BB8B01E3962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8553E-9112-4016-8FF1-461269A194A2}"/>
      </w:docPartPr>
      <w:docPartBody>
        <w:p w:rsidR="00000000" w:rsidRDefault="00D04868">
          <w:pPr>
            <w:pStyle w:val="60A12A01371D4F838BB8B01E39628CC2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42A552E8FF064E9F94FB87A78D358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D285-2745-4152-BE4C-535C53D3C989}"/>
      </w:docPartPr>
      <w:docPartBody>
        <w:p w:rsidR="00000000" w:rsidRDefault="00D04868">
          <w:pPr>
            <w:pStyle w:val="42A552E8FF064E9F94FB87A78D35845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3C8505D4A374D3BBCC8061DF4C20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ABCD2-F249-4689-BEE1-123D2D87C3EF}"/>
      </w:docPartPr>
      <w:docPartBody>
        <w:p w:rsidR="00000000" w:rsidRDefault="00D04868">
          <w:pPr>
            <w:pStyle w:val="C3C8505D4A374D3BBCC8061DF4C20D10"/>
          </w:pPr>
          <w:r>
            <w:rPr>
              <w:rStyle w:val="PlaceholderText"/>
              <w:rFonts w:hint="cs"/>
              <w:rtl/>
            </w:rPr>
            <w:t xml:space="preserve">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FDC2B23D0694B30B54E54BEC106F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903A3-B710-432B-AF0D-05B592DE732C}"/>
      </w:docPartPr>
      <w:docPartBody>
        <w:p w:rsidR="00000000" w:rsidRDefault="00D04868">
          <w:pPr>
            <w:pStyle w:val="EFDC2B23D0694B30B54E54BEC106FEA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4DBA360B3F6438AAEE52BF04432F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E9756-563D-470E-AD53-3EA919DDE2AE}"/>
      </w:docPartPr>
      <w:docPartBody>
        <w:p w:rsidR="00000000" w:rsidRDefault="00D04868">
          <w:pPr>
            <w:pStyle w:val="34DBA360B3F6438AAEE52BF04432F54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5322E519BBD47319DBB615EAD679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CBE1F-B571-465A-ACDC-EEC9ACDC9692}"/>
      </w:docPartPr>
      <w:docPartBody>
        <w:p w:rsidR="00000000" w:rsidRDefault="00D04868">
          <w:pPr>
            <w:pStyle w:val="45322E519BBD47319DBB615EAD679AD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98E82C2292F423BB2E9DF48CADB9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3960-D7BE-4D0C-8687-EF2806ECD706}"/>
      </w:docPartPr>
      <w:docPartBody>
        <w:p w:rsidR="00000000" w:rsidRDefault="00D04868">
          <w:pPr>
            <w:pStyle w:val="E98E82C2292F423BB2E9DF48CADB9B8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0CD49339DE14DD8AA5BB8A3C306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B46B0-8C64-44B3-9305-CBBE99DF6975}"/>
      </w:docPartPr>
      <w:docPartBody>
        <w:p w:rsidR="00000000" w:rsidRDefault="00D04868">
          <w:pPr>
            <w:pStyle w:val="A0CD49339DE14DD8AA5BB8A3C306889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E86C4099DB9428CA3B333AABEEA8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B95B-419C-43BC-A8DD-C442C9847681}"/>
      </w:docPartPr>
      <w:docPartBody>
        <w:p w:rsidR="00000000" w:rsidRDefault="00D04868">
          <w:pPr>
            <w:pStyle w:val="9E86C4099DB9428CA3B333AABEEA863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374AFADECA04E1C912495302C227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11708-12C5-480C-9613-C6B0C85D8C89}"/>
      </w:docPartPr>
      <w:docPartBody>
        <w:p w:rsidR="00000000" w:rsidRDefault="00D04868">
          <w:pPr>
            <w:pStyle w:val="1374AFADECA04E1C912495302C227B9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A5121FC69FF4E2FBB80B96A4EFC0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5B9CD-3B1E-4A14-860F-E6C9A34EEEB9}"/>
      </w:docPartPr>
      <w:docPartBody>
        <w:p w:rsidR="00000000" w:rsidRDefault="00D04868">
          <w:pPr>
            <w:pStyle w:val="5A5121FC69FF4E2FBB80B96A4EFC04D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16D9ABA7BCC4377BFA6088BA61A4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1770E-E136-479F-8A86-EF27EC410679}"/>
      </w:docPartPr>
      <w:docPartBody>
        <w:p w:rsidR="00000000" w:rsidRDefault="00D04868">
          <w:pPr>
            <w:pStyle w:val="A16D9ABA7BCC4377BFA6088BA61A4EF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3509AF2B31C46ED879349C01FF31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C8340-35C2-4F69-B4E2-BEDC82F4C6F6}"/>
      </w:docPartPr>
      <w:docPartBody>
        <w:p w:rsidR="00000000" w:rsidRDefault="00D04868">
          <w:pPr>
            <w:pStyle w:val="63509AF2B31C46ED879349C01FF310A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B113312249543C0A8E6DA9009643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57470-1E39-4817-8AFF-53322A001E3F}"/>
      </w:docPartPr>
      <w:docPartBody>
        <w:p w:rsidR="00000000" w:rsidRDefault="00D04868">
          <w:pPr>
            <w:pStyle w:val="BB113312249543C0A8E6DA900964382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B5CA12E19D24D2BAD7910624BE84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229B-DEC3-4432-9128-0720DF979FB7}"/>
      </w:docPartPr>
      <w:docPartBody>
        <w:p w:rsidR="00000000" w:rsidRDefault="00D04868">
          <w:pPr>
            <w:pStyle w:val="0B5CA12E19D24D2BAD7910624BE8459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981124CE35C4933BC70F95B5F1A1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C3FC6-546D-4FB5-A5AE-19927956B322}"/>
      </w:docPartPr>
      <w:docPartBody>
        <w:p w:rsidR="00000000" w:rsidRDefault="00D04868">
          <w:pPr>
            <w:pStyle w:val="9981124CE35C4933BC70F95B5F1A1D0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53D9AC140A44FD4A1F9BA6CECAAF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05919-4C8F-45DD-A8F7-39C325B7EA48}"/>
      </w:docPartPr>
      <w:docPartBody>
        <w:p w:rsidR="00000000" w:rsidRDefault="00D04868">
          <w:pPr>
            <w:pStyle w:val="153D9AC140A44FD4A1F9BA6CECAAFD8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7824F05F6634DE8AA19FC3BF112E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6038B-C8D2-4A36-B185-40093442A52B}"/>
      </w:docPartPr>
      <w:docPartBody>
        <w:p w:rsidR="00000000" w:rsidRDefault="00D04868">
          <w:pPr>
            <w:pStyle w:val="A7824F05F6634DE8AA19FC3BF112EB0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8C5B33619A2446C9AFEF0140BEC2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03FB4-0CF4-4E0B-8B84-764DB9480D9A}"/>
      </w:docPartPr>
      <w:docPartBody>
        <w:p w:rsidR="00000000" w:rsidRDefault="00D04868">
          <w:pPr>
            <w:pStyle w:val="F8C5B33619A2446C9AFEF0140BEC209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4622B689C474F08A02DBF0D4B0A1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9BDF5-16E0-442B-B25D-9EB8FBFDCF81}"/>
      </w:docPartPr>
      <w:docPartBody>
        <w:p w:rsidR="00000000" w:rsidRDefault="00D04868">
          <w:pPr>
            <w:pStyle w:val="24622B689C474F08A02DBF0D4B0A182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AB75ABB51994225AA5C36BDD3E16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D3D46-6E67-4AFA-AAF4-A065319E4AC1}"/>
      </w:docPartPr>
      <w:docPartBody>
        <w:p w:rsidR="00000000" w:rsidRDefault="00D04868">
          <w:pPr>
            <w:pStyle w:val="DAB75ABB51994225AA5C36BDD3E165B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814FE61A74945D88D01726558B8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A052-A9F0-4C7C-9510-C0612FFD7603}"/>
      </w:docPartPr>
      <w:docPartBody>
        <w:p w:rsidR="00000000" w:rsidRDefault="00D04868">
          <w:pPr>
            <w:pStyle w:val="5814FE61A74945D88D01726558B8566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AA77C03BADC410599FCFE6F5486F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6ED47-718D-4C38-A1A4-037D1C41DC99}"/>
      </w:docPartPr>
      <w:docPartBody>
        <w:p w:rsidR="00000000" w:rsidRDefault="00D04868">
          <w:pPr>
            <w:pStyle w:val="CAA77C03BADC410599FCFE6F5486F96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13EFAC6A8DC4FF7BA2F414207C62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E1811-19F0-47B6-8DE8-7CAB73DCBC3E}"/>
      </w:docPartPr>
      <w:docPartBody>
        <w:p w:rsidR="00000000" w:rsidRDefault="00D04868">
          <w:pPr>
            <w:pStyle w:val="C13EFAC6A8DC4FF7BA2F414207C62A2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DE95272E55A4375846CEA2838702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2F58A-A9E3-49B4-915F-32140AE1679C}"/>
      </w:docPartPr>
      <w:docPartBody>
        <w:p w:rsidR="00000000" w:rsidRDefault="00D04868">
          <w:pPr>
            <w:pStyle w:val="BDE95272E55A4375846CEA2838702E3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78ECC67E1C64C2ABA92BCB740D35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EC21C-7F79-4315-826D-FE5725967D13}"/>
      </w:docPartPr>
      <w:docPartBody>
        <w:p w:rsidR="00000000" w:rsidRDefault="00D04868">
          <w:pPr>
            <w:pStyle w:val="678ECC67E1C64C2ABA92BCB740D355E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A4DBBE3A4714FF689CE89A739E7E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2FA42-B64A-4D92-BE1D-82179BCFC5E1}"/>
      </w:docPartPr>
      <w:docPartBody>
        <w:p w:rsidR="00000000" w:rsidRDefault="00D04868">
          <w:pPr>
            <w:pStyle w:val="9A4DBBE3A4714FF689CE89A739E7E4E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8E5EC0E700F44C4AB91E20CE1138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D405-5F2F-43C2-BAE2-946923B9821C}"/>
      </w:docPartPr>
      <w:docPartBody>
        <w:p w:rsidR="00000000" w:rsidRDefault="00D04868">
          <w:pPr>
            <w:pStyle w:val="68E5EC0E700F44C4AB91E20CE1138BE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27F876D5CCD4531AADE624784FD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7804E-99BE-40DA-B17B-DA81E11F4B08}"/>
      </w:docPartPr>
      <w:docPartBody>
        <w:p w:rsidR="00000000" w:rsidRDefault="00D04868">
          <w:pPr>
            <w:pStyle w:val="027F876D5CCD4531AADE624784FD555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8A00EBF42864797B8169F489E24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FD2CC-AF5F-4807-97D3-CC04DA400B18}"/>
      </w:docPartPr>
      <w:docPartBody>
        <w:p w:rsidR="00000000" w:rsidRDefault="00D04868">
          <w:pPr>
            <w:pStyle w:val="D8A00EBF42864797B8169F489E24785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880CB0839F14DF1845B0ECB04C88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4BE7-3F29-434F-8352-ACD97B220C66}"/>
      </w:docPartPr>
      <w:docPartBody>
        <w:p w:rsidR="00000000" w:rsidRDefault="00D04868">
          <w:pPr>
            <w:pStyle w:val="9880CB0839F14DF1845B0ECB04C8812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8FCD8B75D204B1386ABD7C667955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9373-7258-43D5-AF8D-FD32496F45E9}"/>
      </w:docPartPr>
      <w:docPartBody>
        <w:p w:rsidR="00000000" w:rsidRDefault="00D04868">
          <w:pPr>
            <w:pStyle w:val="18FCD8B75D204B1386ABD7C667955D5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B280810E99641F3939A30550308B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DA40F-0C92-4D2F-AADC-45AC7B515092}"/>
      </w:docPartPr>
      <w:docPartBody>
        <w:p w:rsidR="00000000" w:rsidRDefault="00D04868">
          <w:pPr>
            <w:pStyle w:val="7B280810E99641F3939A30550308B99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0F20A9A20C0427B9E756DE713E23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A8F7C-2922-4B3C-9E46-46D48CA65F43}"/>
      </w:docPartPr>
      <w:docPartBody>
        <w:p w:rsidR="00000000" w:rsidRDefault="00D04868">
          <w:pPr>
            <w:pStyle w:val="90F20A9A20C0427B9E756DE713E23F2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9556931F9314FDCB5167E78E1727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9BD9-8F73-4E4A-91AD-C2500351F726}"/>
      </w:docPartPr>
      <w:docPartBody>
        <w:p w:rsidR="00000000" w:rsidRDefault="00D04868">
          <w:pPr>
            <w:pStyle w:val="19556931F9314FDCB5167E78E1727D6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8D8A7225D6E42AE9AB7629E9083E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E11DB-F3F9-4EDE-8AD6-A5C48C16F7C1}"/>
      </w:docPartPr>
      <w:docPartBody>
        <w:p w:rsidR="00000000" w:rsidRDefault="00D04868">
          <w:pPr>
            <w:pStyle w:val="D8D8A7225D6E42AE9AB7629E9083E99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2D835521BBA47188228ED0F43232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B90B5-B247-469B-8658-D2E94BAF7D70}"/>
      </w:docPartPr>
      <w:docPartBody>
        <w:p w:rsidR="00000000" w:rsidRDefault="00D04868">
          <w:pPr>
            <w:pStyle w:val="B2D835521BBA47188228ED0F4323237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B92DCB4F9DB4C6C8E85D9F28E833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C4599-BF8F-4B63-8BDF-DB0B865DF6E7}"/>
      </w:docPartPr>
      <w:docPartBody>
        <w:p w:rsidR="00000000" w:rsidRDefault="00D04868">
          <w:pPr>
            <w:pStyle w:val="FB92DCB4F9DB4C6C8E85D9F28E8334F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A462D1D533A42BB85FE29FFA29CD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52E5-1C3D-4892-8DD2-B8D6A5CA7AA4}"/>
      </w:docPartPr>
      <w:docPartBody>
        <w:p w:rsidR="00000000" w:rsidRDefault="00D04868">
          <w:pPr>
            <w:pStyle w:val="EA462D1D533A42BB85FE29FFA29CDF2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4FE324B209444E5A8D15B01FE3AA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85EF-02EA-4C2D-BCC7-69C1DB9A55BB}"/>
      </w:docPartPr>
      <w:docPartBody>
        <w:p w:rsidR="00000000" w:rsidRDefault="00D04868">
          <w:pPr>
            <w:pStyle w:val="F4FE324B209444E5A8D15B01FE3AA39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D80E87A1C4A4174BB7D146A434F8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52311-89AA-4659-B80B-522DEBD7C04F}"/>
      </w:docPartPr>
      <w:docPartBody>
        <w:p w:rsidR="00000000" w:rsidRDefault="00D04868">
          <w:pPr>
            <w:pStyle w:val="0D80E87A1C4A4174BB7D146A434F8DB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DF8A510C32D40F9904B3B6841CE8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4DBE-E227-433F-BDCE-3BF2C0E244A2}"/>
      </w:docPartPr>
      <w:docPartBody>
        <w:p w:rsidR="00000000" w:rsidRDefault="00D04868">
          <w:pPr>
            <w:pStyle w:val="8DF8A510C32D40F9904B3B6841CE8D0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E88AEF0F444428C99BABBACCE75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77237-87A0-4CD5-A982-113FE9372C7B}"/>
      </w:docPartPr>
      <w:docPartBody>
        <w:p w:rsidR="00000000" w:rsidRDefault="00D04868">
          <w:pPr>
            <w:pStyle w:val="DE88AEF0F444428C99BABBACCE75C6A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2A1BFD66AF14F99829D2B8803D6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869F4-0ED4-4988-ABEC-B02F2D888367}"/>
      </w:docPartPr>
      <w:docPartBody>
        <w:p w:rsidR="00000000" w:rsidRDefault="00D04868">
          <w:pPr>
            <w:pStyle w:val="32A1BFD66AF14F99829D2B8803D6178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EDEE941E15C46ECA6E7C2A1E09C5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3EA76-DEF1-4C5F-A082-2872BD3A6A59}"/>
      </w:docPartPr>
      <w:docPartBody>
        <w:p w:rsidR="00000000" w:rsidRDefault="00D04868">
          <w:pPr>
            <w:pStyle w:val="FEDEE941E15C46ECA6E7C2A1E09C51F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258F56D8AC54302A5B943D03934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4E462-3DFF-410D-9628-D69E8460828B}"/>
      </w:docPartPr>
      <w:docPartBody>
        <w:p w:rsidR="00000000" w:rsidRDefault="00D04868">
          <w:pPr>
            <w:pStyle w:val="B258F56D8AC54302A5B943D03934EDA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C80A1A704E84940BE581E1A5FC64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F6A15-27A9-4DF5-9044-4A2AB71E99F4}"/>
      </w:docPartPr>
      <w:docPartBody>
        <w:p w:rsidR="00000000" w:rsidRDefault="00D04868">
          <w:pPr>
            <w:pStyle w:val="3C80A1A704E84940BE581E1A5FC6471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E8777CC40C746A9BC94327E47502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94FA-0117-4811-94E5-B6183B839742}"/>
      </w:docPartPr>
      <w:docPartBody>
        <w:p w:rsidR="00000000" w:rsidRDefault="00D04868">
          <w:pPr>
            <w:pStyle w:val="DE8777CC40C746A9BC94327E4750241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491CA9BEF82418FBC9149BAEE4E1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326C-F962-49D6-96B9-B704F1099F29}"/>
      </w:docPartPr>
      <w:docPartBody>
        <w:p w:rsidR="00000000" w:rsidRDefault="00D04868">
          <w:pPr>
            <w:pStyle w:val="6491CA9BEF82418FBC9149BAEE4E1B5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DF0E6597A464815B42B256723EF9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4FC5-07C2-44E6-A524-EC884A67F0A7}"/>
      </w:docPartPr>
      <w:docPartBody>
        <w:p w:rsidR="00000000" w:rsidRDefault="00D04868">
          <w:pPr>
            <w:pStyle w:val="6DF0E6597A464815B42B256723EF95A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7427DB263654EACA0BDF5831BF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921C7-478F-447F-A8AF-0E6F5D9CEDEB}"/>
      </w:docPartPr>
      <w:docPartBody>
        <w:p w:rsidR="00000000" w:rsidRDefault="00D04868">
          <w:pPr>
            <w:pStyle w:val="E7427DB263654EACA0BDF5831BF261E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96B20EB6E0A45C7BA66AE512DE8A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2D69-1D26-4CDF-A0C5-D9EAEB954D3E}"/>
      </w:docPartPr>
      <w:docPartBody>
        <w:p w:rsidR="00000000" w:rsidRDefault="00D04868">
          <w:pPr>
            <w:pStyle w:val="A96B20EB6E0A45C7BA66AE512DE8A10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183F49C02704931AE8D44DC56C19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E5860-8C45-45B7-A674-C922E476BDEA}"/>
      </w:docPartPr>
      <w:docPartBody>
        <w:p w:rsidR="00000000" w:rsidRDefault="00D04868">
          <w:pPr>
            <w:pStyle w:val="B183F49C02704931AE8D44DC56C19F8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DBCA816123A454996522A0CDE5CC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E70C4-45B4-45B5-8542-27BBA985463E}"/>
      </w:docPartPr>
      <w:docPartBody>
        <w:p w:rsidR="00000000" w:rsidRDefault="00D04868">
          <w:pPr>
            <w:pStyle w:val="BDBCA816123A454996522A0CDE5CCB6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</w:t>
          </w:r>
          <w:r>
            <w:rPr>
              <w:rStyle w:val="PlaceholderText"/>
            </w:rPr>
            <w:t xml:space="preserve">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6A94E688944432BB5C2922E0B0F0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BAB15-CB1C-42F8-8271-2C052C531949}"/>
      </w:docPartPr>
      <w:docPartBody>
        <w:p w:rsidR="00000000" w:rsidRDefault="00D04868">
          <w:pPr>
            <w:pStyle w:val="F6A94E688944432BB5C2922E0B0F03C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002D01259EA4798BF70458B97FD6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6F3A8-35F8-4E85-ABFB-8B209E1F8FE7}"/>
      </w:docPartPr>
      <w:docPartBody>
        <w:p w:rsidR="00000000" w:rsidRDefault="00D04868">
          <w:pPr>
            <w:pStyle w:val="2002D01259EA4798BF70458B97FD60F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BCFD1FD1896498EA46919E627F09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A1D34-7713-4563-AFB5-AC90B55BC908}"/>
      </w:docPartPr>
      <w:docPartBody>
        <w:p w:rsidR="00000000" w:rsidRDefault="00D04868">
          <w:pPr>
            <w:pStyle w:val="5BCFD1FD1896498EA46919E627F09B7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6042C679B4C498EBD8101E72FAA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5E372-CE43-4898-9DF6-213D0820B9E7}"/>
      </w:docPartPr>
      <w:docPartBody>
        <w:p w:rsidR="00000000" w:rsidRDefault="00D04868">
          <w:pPr>
            <w:pStyle w:val="26042C679B4C498EBD8101E72FAAE79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1637E7A75364F1A9D58FEFAAF7BB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9AB12-DE27-4DAE-B0D1-F5633E5AB7A5}"/>
      </w:docPartPr>
      <w:docPartBody>
        <w:p w:rsidR="00000000" w:rsidRDefault="00D04868">
          <w:pPr>
            <w:pStyle w:val="91637E7A75364F1A9D58FEFAAF7BB78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E12136F5D794F2B889377A7AEBB2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D5DCF-59F4-4F5E-A9B9-1316106835D7}"/>
      </w:docPartPr>
      <w:docPartBody>
        <w:p w:rsidR="00000000" w:rsidRDefault="00D04868">
          <w:pPr>
            <w:pStyle w:val="DE12136F5D794F2B889377A7AEBB2BA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A0E1983534247718763B01C7DB1E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C0AA1-94EA-4E35-9BDE-631DDA04CEF2}"/>
      </w:docPartPr>
      <w:docPartBody>
        <w:p w:rsidR="00000000" w:rsidRDefault="00D04868">
          <w:pPr>
            <w:pStyle w:val="1A0E1983534247718763B01C7DB1EBD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AE3CCF5109C478EBF34B83B0982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A1F11-948D-43DA-9FC3-3472087E1FFD}"/>
      </w:docPartPr>
      <w:docPartBody>
        <w:p w:rsidR="00000000" w:rsidRDefault="00D04868">
          <w:pPr>
            <w:pStyle w:val="5AE3CCF5109C478EBF34B83B09821D2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5EBA09CAD524D2D8884754456893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C46B8-71A0-4FD5-9F22-C3523E84BF19}"/>
      </w:docPartPr>
      <w:docPartBody>
        <w:p w:rsidR="00000000" w:rsidRDefault="00D04868">
          <w:pPr>
            <w:pStyle w:val="85EBA09CAD524D2D88847544568932F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EBF5488AEFD456CA71F6F844624C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A0B50-EBDB-4610-A2D2-46775971ED70}"/>
      </w:docPartPr>
      <w:docPartBody>
        <w:p w:rsidR="00000000" w:rsidRDefault="00D04868">
          <w:pPr>
            <w:pStyle w:val="BEBF5488AEFD456CA71F6F844624C9B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2A35FA232204363B4122A13CB743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2233B-1F64-48EC-8487-BC2386859DBB}"/>
      </w:docPartPr>
      <w:docPartBody>
        <w:p w:rsidR="00000000" w:rsidRDefault="00D04868">
          <w:pPr>
            <w:pStyle w:val="E2A35FA232204363B4122A13CB74361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5AC7ED95C214325ACE973237A8E5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B7078-D586-4337-ADE8-6938CE56F1F4}"/>
      </w:docPartPr>
      <w:docPartBody>
        <w:p w:rsidR="00000000" w:rsidRDefault="00D04868">
          <w:pPr>
            <w:pStyle w:val="A5AC7ED95C214325ACE973237A8E5C1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C5A3E25B7BE41059E4A2E8F8DF9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A5EB-25D2-42AD-9944-6FA8F365226B}"/>
      </w:docPartPr>
      <w:docPartBody>
        <w:p w:rsidR="00000000" w:rsidRDefault="00D04868">
          <w:pPr>
            <w:pStyle w:val="2C5A3E25B7BE41059E4A2E8F8DF9D755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DACB1AB48744D8E9BCCEF47BFED5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5F13-05E9-4527-8443-90A007ED27E0}"/>
      </w:docPartPr>
      <w:docPartBody>
        <w:p w:rsidR="00000000" w:rsidRDefault="00D04868">
          <w:pPr>
            <w:pStyle w:val="4DACB1AB48744D8E9BCCEF47BFED5DEE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6BA9B55F8394F26A5317DC41C70B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22D08-78A7-4E09-8A8E-2306F3F69319}"/>
      </w:docPartPr>
      <w:docPartBody>
        <w:p w:rsidR="00000000" w:rsidRDefault="00D04868">
          <w:pPr>
            <w:pStyle w:val="F6BA9B55F8394F26A5317DC41C70BBC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4A0D6395AF7408EB7876663717C5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B8E2A-2A6E-45E7-8ABD-F90B9AB286DD}"/>
      </w:docPartPr>
      <w:docPartBody>
        <w:p w:rsidR="00000000" w:rsidRDefault="00D04868">
          <w:pPr>
            <w:pStyle w:val="14A0D6395AF7408EB7876663717C5579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8AB6550D67E84C63826FF3082D61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D6176-8D42-42EC-9C52-9D69CB6FE390}"/>
      </w:docPartPr>
      <w:docPartBody>
        <w:p w:rsidR="00000000" w:rsidRDefault="00D04868">
          <w:pPr>
            <w:pStyle w:val="8AB6550D67E84C63826FF3082D61B538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77299CFDE324155BE3FC976119F1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FCC1E-0DDA-43A5-8455-FCA527AD056F}"/>
      </w:docPartPr>
      <w:docPartBody>
        <w:p w:rsidR="00000000" w:rsidRDefault="00D04868">
          <w:pPr>
            <w:pStyle w:val="C77299CFDE324155BE3FC976119F11D0"/>
          </w:pPr>
          <w:r>
            <w:rPr>
              <w:rFonts w:hint="cs"/>
              <w:rtl/>
            </w:rPr>
            <w:t xml:space="preserve">        </w:t>
          </w: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</w:t>
          </w:r>
        </w:p>
      </w:docPartBody>
    </w:docPart>
    <w:docPart>
      <w:docPartPr>
        <w:name w:val="AF610515BD704504AA92AFC306F6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8BF0D-FDA2-4B08-B77D-07BEBF3B12B8}"/>
      </w:docPartPr>
      <w:docPartBody>
        <w:p w:rsidR="00000000" w:rsidRDefault="00D04868">
          <w:pPr>
            <w:pStyle w:val="AF610515BD704504AA92AFC306F65A4F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D8ACD04F6E84316A7DE66D65CC4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127B9-4363-483B-9DC7-8E76D4F80D98}"/>
      </w:docPartPr>
      <w:docPartBody>
        <w:p w:rsidR="00000000" w:rsidRDefault="00D04868">
          <w:pPr>
            <w:pStyle w:val="ED8ACD04F6E84316A7DE66D65CC4C9C7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</w:t>
          </w:r>
          <w:r>
            <w:rPr>
              <w:rFonts w:hint="cs"/>
              <w:rtl/>
            </w:rPr>
            <w:t xml:space="preserve">        </w:t>
          </w:r>
        </w:p>
      </w:docPartBody>
    </w:docPart>
    <w:docPart>
      <w:docPartPr>
        <w:name w:val="2F489351609442949F3AF95274C0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BCEBD-A7A7-4B07-AB87-0395158F247A}"/>
      </w:docPartPr>
      <w:docPartBody>
        <w:p w:rsidR="00000000" w:rsidRDefault="00D04868">
          <w:pPr>
            <w:pStyle w:val="2F489351609442949F3AF95274C092D0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024EDD01E1E6419888B9BBBAF165B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7D636-6845-49FD-8B7B-0F4B3042F112}"/>
      </w:docPartPr>
      <w:docPartBody>
        <w:p w:rsidR="00000000" w:rsidRDefault="00D04868">
          <w:pPr>
            <w:pStyle w:val="024EDD01E1E6419888B9BBBAF165BB0C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591FAF424012409D8CB0126208C1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A0A34-920A-4949-83C2-4D8EB9D134B0}"/>
      </w:docPartPr>
      <w:docPartBody>
        <w:p w:rsidR="00000000" w:rsidRDefault="00D04868">
          <w:pPr>
            <w:pStyle w:val="591FAF424012409D8CB0126208C1696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D54799BC9BC4FBDBED2789752226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6251-BB81-45F7-BAC4-491E1C795E80}"/>
      </w:docPartPr>
      <w:docPartBody>
        <w:p w:rsidR="00000000" w:rsidRDefault="00D04868">
          <w:pPr>
            <w:pStyle w:val="1D54799BC9BC4FBDBED2789752226DC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AF94B85534F544A78B0E4F28C9E26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6FFCE-4921-4AFF-9B6C-94AF79C837B4}"/>
      </w:docPartPr>
      <w:docPartBody>
        <w:p w:rsidR="00000000" w:rsidRDefault="00D04868">
          <w:pPr>
            <w:pStyle w:val="AF94B85534F544A78B0E4F28C9E26D7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D8C5B86A35FB4F22AE6050E0655F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C5F75-92ED-41B7-9669-6C08F756655D}"/>
      </w:docPartPr>
      <w:docPartBody>
        <w:p w:rsidR="00000000" w:rsidRDefault="00D04868">
          <w:pPr>
            <w:pStyle w:val="D8C5B86A35FB4F22AE6050E0655FF645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</w:t>
          </w:r>
          <w:r>
            <w:rPr>
              <w:rFonts w:hint="cs"/>
              <w:rtl/>
            </w:rPr>
            <w:t xml:space="preserve">                </w:t>
          </w:r>
        </w:p>
      </w:docPartBody>
    </w:docPart>
    <w:docPart>
      <w:docPartPr>
        <w:name w:val="1529AC3E739441EAB34BA1DB23C7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AAAE-E400-4F4D-B35F-73C83F02EA21}"/>
      </w:docPartPr>
      <w:docPartBody>
        <w:p w:rsidR="00000000" w:rsidRDefault="00D04868">
          <w:pPr>
            <w:pStyle w:val="1529AC3E739441EAB34BA1DB23C7B8E9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C47D80675E5459B832C000B3240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6F8D5-6732-4E9F-B14C-F58EC1635BCE}"/>
      </w:docPartPr>
      <w:docPartBody>
        <w:p w:rsidR="00000000" w:rsidRDefault="00D04868">
          <w:pPr>
            <w:pStyle w:val="4C47D80675E5459B832C000B324083A9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2FB8582159FC49959CD33CA3B8B79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C06B-0DA0-48D7-A01B-4C83DABF281E}"/>
      </w:docPartPr>
      <w:docPartBody>
        <w:p w:rsidR="00000000" w:rsidRDefault="00D04868">
          <w:pPr>
            <w:pStyle w:val="2FB8582159FC49959CD33CA3B8B79DA4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5C758E2412DD4F84ACAB61A081702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3149-09BE-4782-8B1C-6DFCE2AF5E4A}"/>
      </w:docPartPr>
      <w:docPartBody>
        <w:p w:rsidR="00000000" w:rsidRDefault="00D04868">
          <w:pPr>
            <w:pStyle w:val="5C758E2412DD4F84ACAB61A081702FE3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D53B95CEC0D14A8D884B465A23BE1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91C5-9121-4383-A02B-F61F81764EAE}"/>
      </w:docPartPr>
      <w:docPartBody>
        <w:p w:rsidR="00000000" w:rsidRDefault="00D04868">
          <w:pPr>
            <w:pStyle w:val="D53B95CEC0D14A8D884B465A23BE1C04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6BF7F3A4DBC84D9DBEBD8C9E8AA96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8B25-0966-4B89-92BF-028B552564AD}"/>
      </w:docPartPr>
      <w:docPartBody>
        <w:p w:rsidR="00000000" w:rsidRDefault="00D04868">
          <w:pPr>
            <w:pStyle w:val="6BF7F3A4DBC84D9DBEBD8C9E8AA96C52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044C9DD52827417788BC7E5E69A3B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B6FF3-4432-47B0-837D-9B3183B95FF9}"/>
      </w:docPartPr>
      <w:docPartBody>
        <w:p w:rsidR="00000000" w:rsidRDefault="00D04868">
          <w:pPr>
            <w:pStyle w:val="044C9DD52827417788BC7E5E69A3BB7C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68"/>
    <w:rsid w:val="00D0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E9E65823E54F65A76EA63143CF768F">
    <w:name w:val="8AE9E65823E54F65A76EA63143CF768F"/>
  </w:style>
  <w:style w:type="paragraph" w:customStyle="1" w:styleId="0CF2E2D145C24AE5845F02E93A642E25">
    <w:name w:val="0CF2E2D145C24AE5845F02E93A642E25"/>
  </w:style>
  <w:style w:type="paragraph" w:customStyle="1" w:styleId="D1EF63C4FE3D41E199BDC407F11C844A">
    <w:name w:val="D1EF63C4FE3D41E199BDC407F11C844A"/>
  </w:style>
  <w:style w:type="paragraph" w:customStyle="1" w:styleId="778CB667C0204F56A39E995293FAFF4C">
    <w:name w:val="778CB667C0204F56A39E995293FAFF4C"/>
  </w:style>
  <w:style w:type="paragraph" w:customStyle="1" w:styleId="C4F91A2256454192837DB9514DF36E11">
    <w:name w:val="C4F91A2256454192837DB9514DF36E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1142CC922743B2BC33A0EECD833CB1">
    <w:name w:val="CC1142CC922743B2BC33A0EECD833CB1"/>
  </w:style>
  <w:style w:type="paragraph" w:customStyle="1" w:styleId="60A12A01371D4F838BB8B01E39628CC2">
    <w:name w:val="60A12A01371D4F838BB8B01E39628CC2"/>
  </w:style>
  <w:style w:type="paragraph" w:customStyle="1" w:styleId="42A552E8FF064E9F94FB87A78D358459">
    <w:name w:val="42A552E8FF064E9F94FB87A78D358459"/>
  </w:style>
  <w:style w:type="paragraph" w:customStyle="1" w:styleId="C3C8505D4A374D3BBCC8061DF4C20D10">
    <w:name w:val="C3C8505D4A374D3BBCC8061DF4C20D10"/>
  </w:style>
  <w:style w:type="paragraph" w:customStyle="1" w:styleId="EFDC2B23D0694B30B54E54BEC106FEAD">
    <w:name w:val="EFDC2B23D0694B30B54E54BEC106FEAD"/>
  </w:style>
  <w:style w:type="paragraph" w:customStyle="1" w:styleId="34DBA360B3F6438AAEE52BF04432F548">
    <w:name w:val="34DBA360B3F6438AAEE52BF04432F548"/>
  </w:style>
  <w:style w:type="paragraph" w:customStyle="1" w:styleId="45322E519BBD47319DBB615EAD679ADB">
    <w:name w:val="45322E519BBD47319DBB615EAD679ADB"/>
  </w:style>
  <w:style w:type="paragraph" w:customStyle="1" w:styleId="E98E82C2292F423BB2E9DF48CADB9B82">
    <w:name w:val="E98E82C2292F423BB2E9DF48CADB9B82"/>
  </w:style>
  <w:style w:type="paragraph" w:customStyle="1" w:styleId="A0CD49339DE14DD8AA5BB8A3C3068898">
    <w:name w:val="A0CD49339DE14DD8AA5BB8A3C3068898"/>
  </w:style>
  <w:style w:type="paragraph" w:customStyle="1" w:styleId="9E86C4099DB9428CA3B333AABEEA863E">
    <w:name w:val="9E86C4099DB9428CA3B333AABEEA863E"/>
  </w:style>
  <w:style w:type="paragraph" w:customStyle="1" w:styleId="1374AFADECA04E1C912495302C227B9E">
    <w:name w:val="1374AFADECA04E1C912495302C227B9E"/>
  </w:style>
  <w:style w:type="paragraph" w:customStyle="1" w:styleId="5A5121FC69FF4E2FBB80B96A4EFC04D2">
    <w:name w:val="5A5121FC69FF4E2FBB80B96A4EFC04D2"/>
  </w:style>
  <w:style w:type="paragraph" w:customStyle="1" w:styleId="A16D9ABA7BCC4377BFA6088BA61A4EFA">
    <w:name w:val="A16D9ABA7BCC4377BFA6088BA61A4EFA"/>
  </w:style>
  <w:style w:type="paragraph" w:customStyle="1" w:styleId="63509AF2B31C46ED879349C01FF310A9">
    <w:name w:val="63509AF2B31C46ED879349C01FF310A9"/>
  </w:style>
  <w:style w:type="paragraph" w:customStyle="1" w:styleId="BB113312249543C0A8E6DA900964382F">
    <w:name w:val="BB113312249543C0A8E6DA900964382F"/>
  </w:style>
  <w:style w:type="paragraph" w:customStyle="1" w:styleId="0B5CA12E19D24D2BAD7910624BE84596">
    <w:name w:val="0B5CA12E19D24D2BAD7910624BE84596"/>
  </w:style>
  <w:style w:type="paragraph" w:customStyle="1" w:styleId="9981124CE35C4933BC70F95B5F1A1D09">
    <w:name w:val="9981124CE35C4933BC70F95B5F1A1D09"/>
  </w:style>
  <w:style w:type="paragraph" w:customStyle="1" w:styleId="153D9AC140A44FD4A1F9BA6CECAAFD80">
    <w:name w:val="153D9AC140A44FD4A1F9BA6CECAAFD80"/>
  </w:style>
  <w:style w:type="paragraph" w:customStyle="1" w:styleId="A7824F05F6634DE8AA19FC3BF112EB00">
    <w:name w:val="A7824F05F6634DE8AA19FC3BF112EB00"/>
  </w:style>
  <w:style w:type="paragraph" w:customStyle="1" w:styleId="F8C5B33619A2446C9AFEF0140BEC209E">
    <w:name w:val="F8C5B33619A2446C9AFEF0140BEC209E"/>
  </w:style>
  <w:style w:type="paragraph" w:customStyle="1" w:styleId="24622B689C474F08A02DBF0D4B0A1825">
    <w:name w:val="24622B689C474F08A02DBF0D4B0A1825"/>
  </w:style>
  <w:style w:type="paragraph" w:customStyle="1" w:styleId="DAB75ABB51994225AA5C36BDD3E165B1">
    <w:name w:val="DAB75ABB51994225AA5C36BDD3E165B1"/>
  </w:style>
  <w:style w:type="paragraph" w:customStyle="1" w:styleId="5814FE61A74945D88D01726558B85664">
    <w:name w:val="5814FE61A74945D88D01726558B85664"/>
  </w:style>
  <w:style w:type="paragraph" w:customStyle="1" w:styleId="CAA77C03BADC410599FCFE6F5486F96E">
    <w:name w:val="CAA77C03BADC410599FCFE6F5486F96E"/>
  </w:style>
  <w:style w:type="paragraph" w:customStyle="1" w:styleId="C13EFAC6A8DC4FF7BA2F414207C62A2F">
    <w:name w:val="C13EFAC6A8DC4FF7BA2F414207C62A2F"/>
  </w:style>
  <w:style w:type="paragraph" w:customStyle="1" w:styleId="BDE95272E55A4375846CEA2838702E31">
    <w:name w:val="BDE95272E55A4375846CEA2838702E31"/>
  </w:style>
  <w:style w:type="paragraph" w:customStyle="1" w:styleId="678ECC67E1C64C2ABA92BCB740D355E9">
    <w:name w:val="678ECC67E1C64C2ABA92BCB740D355E9"/>
  </w:style>
  <w:style w:type="paragraph" w:customStyle="1" w:styleId="9A4DBBE3A4714FF689CE89A739E7E4E7">
    <w:name w:val="9A4DBBE3A4714FF689CE89A739E7E4E7"/>
  </w:style>
  <w:style w:type="paragraph" w:customStyle="1" w:styleId="68E5EC0E700F44C4AB91E20CE1138BEE">
    <w:name w:val="68E5EC0E700F44C4AB91E20CE1138BEE"/>
  </w:style>
  <w:style w:type="paragraph" w:customStyle="1" w:styleId="027F876D5CCD4531AADE624784FD5555">
    <w:name w:val="027F876D5CCD4531AADE624784FD5555"/>
  </w:style>
  <w:style w:type="paragraph" w:customStyle="1" w:styleId="D8A00EBF42864797B8169F489E24785D">
    <w:name w:val="D8A00EBF42864797B8169F489E24785D"/>
  </w:style>
  <w:style w:type="paragraph" w:customStyle="1" w:styleId="9880CB0839F14DF1845B0ECB04C8812B">
    <w:name w:val="9880CB0839F14DF1845B0ECB04C8812B"/>
  </w:style>
  <w:style w:type="paragraph" w:customStyle="1" w:styleId="18FCD8B75D204B1386ABD7C667955D5E">
    <w:name w:val="18FCD8B75D204B1386ABD7C667955D5E"/>
  </w:style>
  <w:style w:type="paragraph" w:customStyle="1" w:styleId="7B280810E99641F3939A30550308B995">
    <w:name w:val="7B280810E99641F3939A30550308B995"/>
  </w:style>
  <w:style w:type="paragraph" w:customStyle="1" w:styleId="90F20A9A20C0427B9E756DE713E23F27">
    <w:name w:val="90F20A9A20C0427B9E756DE713E23F27"/>
  </w:style>
  <w:style w:type="paragraph" w:customStyle="1" w:styleId="19556931F9314FDCB5167E78E1727D65">
    <w:name w:val="19556931F9314FDCB5167E78E1727D65"/>
  </w:style>
  <w:style w:type="paragraph" w:customStyle="1" w:styleId="D8D8A7225D6E42AE9AB7629E9083E998">
    <w:name w:val="D8D8A7225D6E42AE9AB7629E9083E998"/>
  </w:style>
  <w:style w:type="paragraph" w:customStyle="1" w:styleId="B2D835521BBA47188228ED0F43232378">
    <w:name w:val="B2D835521BBA47188228ED0F43232378"/>
  </w:style>
  <w:style w:type="paragraph" w:customStyle="1" w:styleId="FB92DCB4F9DB4C6C8E85D9F28E8334FF">
    <w:name w:val="FB92DCB4F9DB4C6C8E85D9F28E8334FF"/>
  </w:style>
  <w:style w:type="paragraph" w:customStyle="1" w:styleId="EA462D1D533A42BB85FE29FFA29CDF28">
    <w:name w:val="EA462D1D533A42BB85FE29FFA29CDF28"/>
  </w:style>
  <w:style w:type="paragraph" w:customStyle="1" w:styleId="F4FE324B209444E5A8D15B01FE3AA399">
    <w:name w:val="F4FE324B209444E5A8D15B01FE3AA399"/>
  </w:style>
  <w:style w:type="paragraph" w:customStyle="1" w:styleId="0D80E87A1C4A4174BB7D146A434F8DB2">
    <w:name w:val="0D80E87A1C4A4174BB7D146A434F8DB2"/>
  </w:style>
  <w:style w:type="paragraph" w:customStyle="1" w:styleId="8DF8A510C32D40F9904B3B6841CE8D0A">
    <w:name w:val="8DF8A510C32D40F9904B3B6841CE8D0A"/>
  </w:style>
  <w:style w:type="paragraph" w:customStyle="1" w:styleId="DE88AEF0F444428C99BABBACCE75C6AF">
    <w:name w:val="DE88AEF0F444428C99BABBACCE75C6AF"/>
  </w:style>
  <w:style w:type="paragraph" w:customStyle="1" w:styleId="32A1BFD66AF14F99829D2B8803D61789">
    <w:name w:val="32A1BFD66AF14F99829D2B8803D61789"/>
  </w:style>
  <w:style w:type="paragraph" w:customStyle="1" w:styleId="FEDEE941E15C46ECA6E7C2A1E09C51F4">
    <w:name w:val="FEDEE941E15C46ECA6E7C2A1E09C51F4"/>
  </w:style>
  <w:style w:type="paragraph" w:customStyle="1" w:styleId="B258F56D8AC54302A5B943D03934EDA9">
    <w:name w:val="B258F56D8AC54302A5B943D03934EDA9"/>
  </w:style>
  <w:style w:type="paragraph" w:customStyle="1" w:styleId="3C80A1A704E84940BE581E1A5FC64710">
    <w:name w:val="3C80A1A704E84940BE581E1A5FC64710"/>
  </w:style>
  <w:style w:type="paragraph" w:customStyle="1" w:styleId="DE8777CC40C746A9BC94327E4750241B">
    <w:name w:val="DE8777CC40C746A9BC94327E4750241B"/>
  </w:style>
  <w:style w:type="paragraph" w:customStyle="1" w:styleId="6491CA9BEF82418FBC9149BAEE4E1B53">
    <w:name w:val="6491CA9BEF82418FBC9149BAEE4E1B53"/>
  </w:style>
  <w:style w:type="paragraph" w:customStyle="1" w:styleId="6DF0E6597A464815B42B256723EF95AD">
    <w:name w:val="6DF0E6597A464815B42B256723EF95AD"/>
  </w:style>
  <w:style w:type="paragraph" w:customStyle="1" w:styleId="E7427DB263654EACA0BDF5831BF261E5">
    <w:name w:val="E7427DB263654EACA0BDF5831BF261E5"/>
  </w:style>
  <w:style w:type="paragraph" w:customStyle="1" w:styleId="A96B20EB6E0A45C7BA66AE512DE8A105">
    <w:name w:val="A96B20EB6E0A45C7BA66AE512DE8A105"/>
  </w:style>
  <w:style w:type="paragraph" w:customStyle="1" w:styleId="B183F49C02704931AE8D44DC56C19F80">
    <w:name w:val="B183F49C02704931AE8D44DC56C19F80"/>
  </w:style>
  <w:style w:type="paragraph" w:customStyle="1" w:styleId="BDBCA816123A454996522A0CDE5CCB6E">
    <w:name w:val="BDBCA816123A454996522A0CDE5CCB6E"/>
  </w:style>
  <w:style w:type="paragraph" w:customStyle="1" w:styleId="F6A94E688944432BB5C2922E0B0F03C8">
    <w:name w:val="F6A94E688944432BB5C2922E0B0F03C8"/>
  </w:style>
  <w:style w:type="paragraph" w:customStyle="1" w:styleId="2002D01259EA4798BF70458B97FD60FC">
    <w:name w:val="2002D01259EA4798BF70458B97FD60FC"/>
  </w:style>
  <w:style w:type="paragraph" w:customStyle="1" w:styleId="5BCFD1FD1896498EA46919E627F09B71">
    <w:name w:val="5BCFD1FD1896498EA46919E627F09B71"/>
  </w:style>
  <w:style w:type="paragraph" w:customStyle="1" w:styleId="26042C679B4C498EBD8101E72FAAE79D">
    <w:name w:val="26042C679B4C498EBD8101E72FAAE79D"/>
  </w:style>
  <w:style w:type="paragraph" w:customStyle="1" w:styleId="91637E7A75364F1A9D58FEFAAF7BB78D">
    <w:name w:val="91637E7A75364F1A9D58FEFAAF7BB78D"/>
  </w:style>
  <w:style w:type="paragraph" w:customStyle="1" w:styleId="DE12136F5D794F2B889377A7AEBB2BA3">
    <w:name w:val="DE12136F5D794F2B889377A7AEBB2BA3"/>
  </w:style>
  <w:style w:type="paragraph" w:customStyle="1" w:styleId="1A0E1983534247718763B01C7DB1EBD0">
    <w:name w:val="1A0E1983534247718763B01C7DB1EBD0"/>
  </w:style>
  <w:style w:type="paragraph" w:customStyle="1" w:styleId="5AE3CCF5109C478EBF34B83B09821D27">
    <w:name w:val="5AE3CCF5109C478EBF34B83B09821D27"/>
  </w:style>
  <w:style w:type="paragraph" w:customStyle="1" w:styleId="85EBA09CAD524D2D88847544568932FF">
    <w:name w:val="85EBA09CAD524D2D88847544568932FF"/>
  </w:style>
  <w:style w:type="paragraph" w:customStyle="1" w:styleId="BEBF5488AEFD456CA71F6F844624C9B8">
    <w:name w:val="BEBF5488AEFD456CA71F6F844624C9B8"/>
  </w:style>
  <w:style w:type="paragraph" w:customStyle="1" w:styleId="E2A35FA232204363B4122A13CB743611">
    <w:name w:val="E2A35FA232204363B4122A13CB743611"/>
  </w:style>
  <w:style w:type="paragraph" w:customStyle="1" w:styleId="A5AC7ED95C214325ACE973237A8E5C10">
    <w:name w:val="A5AC7ED95C214325ACE973237A8E5C10"/>
  </w:style>
  <w:style w:type="paragraph" w:customStyle="1" w:styleId="2C5A3E25B7BE41059E4A2E8F8DF9D755">
    <w:name w:val="2C5A3E25B7BE41059E4A2E8F8DF9D755"/>
  </w:style>
  <w:style w:type="paragraph" w:customStyle="1" w:styleId="4DACB1AB48744D8E9BCCEF47BFED5DEE">
    <w:name w:val="4DACB1AB48744D8E9BCCEF47BFED5DEE"/>
  </w:style>
  <w:style w:type="paragraph" w:customStyle="1" w:styleId="F6BA9B55F8394F26A5317DC41C70BBC6">
    <w:name w:val="F6BA9B55F8394F26A5317DC41C70BBC6"/>
  </w:style>
  <w:style w:type="paragraph" w:customStyle="1" w:styleId="14A0D6395AF7408EB7876663717C5579">
    <w:name w:val="14A0D6395AF7408EB7876663717C5579"/>
  </w:style>
  <w:style w:type="paragraph" w:customStyle="1" w:styleId="8AB6550D67E84C63826FF3082D61B538">
    <w:name w:val="8AB6550D67E84C63826FF3082D61B538"/>
  </w:style>
  <w:style w:type="paragraph" w:customStyle="1" w:styleId="C77299CFDE324155BE3FC976119F11D0">
    <w:name w:val="C77299CFDE324155BE3FC976119F11D0"/>
  </w:style>
  <w:style w:type="paragraph" w:customStyle="1" w:styleId="AF610515BD704504AA92AFC306F65A4F">
    <w:name w:val="AF610515BD704504AA92AFC306F65A4F"/>
  </w:style>
  <w:style w:type="paragraph" w:customStyle="1" w:styleId="ED8ACD04F6E84316A7DE66D65CC4C9C7">
    <w:name w:val="ED8ACD04F6E84316A7DE66D65CC4C9C7"/>
  </w:style>
  <w:style w:type="paragraph" w:customStyle="1" w:styleId="2F489351609442949F3AF95274C092D0">
    <w:name w:val="2F489351609442949F3AF95274C092D0"/>
  </w:style>
  <w:style w:type="paragraph" w:customStyle="1" w:styleId="024EDD01E1E6419888B9BBBAF165BB0C">
    <w:name w:val="024EDD01E1E6419888B9BBBAF165BB0C"/>
  </w:style>
  <w:style w:type="paragraph" w:customStyle="1" w:styleId="591FAF424012409D8CB0126208C16966">
    <w:name w:val="591FAF424012409D8CB0126208C16966"/>
  </w:style>
  <w:style w:type="paragraph" w:customStyle="1" w:styleId="1D54799BC9BC4FBDBED2789752226DCB">
    <w:name w:val="1D54799BC9BC4FBDBED2789752226DCB"/>
  </w:style>
  <w:style w:type="paragraph" w:customStyle="1" w:styleId="AF94B85534F544A78B0E4F28C9E26D76">
    <w:name w:val="AF94B85534F544A78B0E4F28C9E26D76"/>
  </w:style>
  <w:style w:type="paragraph" w:customStyle="1" w:styleId="D8C5B86A35FB4F22AE6050E0655FF645">
    <w:name w:val="D8C5B86A35FB4F22AE6050E0655FF645"/>
  </w:style>
  <w:style w:type="paragraph" w:customStyle="1" w:styleId="1529AC3E739441EAB34BA1DB23C7B8E9">
    <w:name w:val="1529AC3E739441EAB34BA1DB23C7B8E9"/>
  </w:style>
  <w:style w:type="paragraph" w:customStyle="1" w:styleId="4C47D80675E5459B832C000B324083A9">
    <w:name w:val="4C47D80675E5459B832C000B324083A9"/>
  </w:style>
  <w:style w:type="paragraph" w:customStyle="1" w:styleId="2FB8582159FC49959CD33CA3B8B79DA4">
    <w:name w:val="2FB8582159FC49959CD33CA3B8B79DA4"/>
  </w:style>
  <w:style w:type="paragraph" w:customStyle="1" w:styleId="5C758E2412DD4F84ACAB61A081702FE3">
    <w:name w:val="5C758E2412DD4F84ACAB61A081702FE3"/>
  </w:style>
  <w:style w:type="paragraph" w:customStyle="1" w:styleId="D53B95CEC0D14A8D884B465A23BE1C04">
    <w:name w:val="D53B95CEC0D14A8D884B465A23BE1C04"/>
  </w:style>
  <w:style w:type="paragraph" w:customStyle="1" w:styleId="6BF7F3A4DBC84D9DBEBD8C9E8AA96C52">
    <w:name w:val="6BF7F3A4DBC84D9DBEBD8C9E8AA96C52"/>
  </w:style>
  <w:style w:type="paragraph" w:customStyle="1" w:styleId="044C9DD52827417788BC7E5E69A3BB7C">
    <w:name w:val="044C9DD52827417788BC7E5E69A3B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0B35-D61F-4207-8F3C-A3CB8336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5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3</cp:revision>
  <cp:lastPrinted>2003-07-27T14:19:00Z</cp:lastPrinted>
  <dcterms:created xsi:type="dcterms:W3CDTF">2018-01-14T07:34:00Z</dcterms:created>
  <dcterms:modified xsi:type="dcterms:W3CDTF">2018-01-14T07:39:00Z</dcterms:modified>
</cp:coreProperties>
</file>