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2A" w:rsidRDefault="00AF162A" w:rsidP="0025554D">
      <w:pPr>
        <w:bidi/>
        <w:rPr>
          <w:b/>
          <w:bCs/>
          <w:sz w:val="32"/>
          <w:szCs w:val="32"/>
        </w:rPr>
      </w:pPr>
    </w:p>
    <w:p w:rsidR="00AF162A" w:rsidRDefault="00AF162A">
      <w:pPr>
        <w:jc w:val="center"/>
        <w:rPr>
          <w:b/>
          <w:bCs/>
          <w:sz w:val="32"/>
          <w:szCs w:val="32"/>
        </w:rPr>
      </w:pPr>
    </w:p>
    <w:p w:rsidR="00AF162A" w:rsidRPr="007177AD" w:rsidRDefault="0009357B" w:rsidP="0009357B">
      <w:pPr>
        <w:bidi/>
        <w:jc w:val="center"/>
        <w:rPr>
          <w:b/>
          <w:bCs/>
          <w:sz w:val="40"/>
          <w:szCs w:val="40"/>
          <w:rtl/>
        </w:rPr>
      </w:pPr>
      <w:r w:rsidRPr="007177AD">
        <w:rPr>
          <w:rFonts w:hint="cs"/>
          <w:b/>
          <w:bCs/>
          <w:sz w:val="40"/>
          <w:szCs w:val="40"/>
          <w:rtl/>
        </w:rPr>
        <w:t xml:space="preserve">טופס </w:t>
      </w:r>
      <w:r w:rsidRPr="007177AD">
        <w:rPr>
          <w:b/>
          <w:bCs/>
          <w:sz w:val="40"/>
          <w:szCs w:val="40"/>
        </w:rPr>
        <w:t>ATP</w:t>
      </w:r>
    </w:p>
    <w:p w:rsidR="00AF162A" w:rsidRDefault="00AF162A">
      <w:pPr>
        <w:jc w:val="center"/>
        <w:rPr>
          <w:b/>
          <w:bCs/>
          <w:sz w:val="32"/>
          <w:szCs w:val="28"/>
          <w:rtl/>
        </w:rPr>
      </w:pPr>
    </w:p>
    <w:p w:rsidR="00AF162A" w:rsidRDefault="00AF162A" w:rsidP="0076227A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המ</w:t>
      </w:r>
      <w:r w:rsidRPr="007177AD">
        <w:rPr>
          <w:rFonts w:hint="cs"/>
          <w:b w:val="0"/>
          <w:bCs w:val="0"/>
          <w:rtl/>
        </w:rPr>
        <w:t>בדק</w:t>
      </w:r>
      <w:r w:rsidRPr="007177AD">
        <w:rPr>
          <w:b w:val="0"/>
          <w:bCs w:val="0"/>
          <w:rtl/>
        </w:rPr>
        <w:t xml:space="preserve"> :</w:t>
      </w:r>
      <w:r w:rsidR="000819A4">
        <w:rPr>
          <w:rFonts w:hint="cs"/>
          <w:rtl/>
        </w:rPr>
        <w:t xml:space="preserve"> </w:t>
      </w:r>
      <w:sdt>
        <w:sdtPr>
          <w:rPr>
            <w:rFonts w:hint="cs"/>
            <w:sz w:val="28"/>
            <w:rtl/>
          </w:rPr>
          <w:id w:val="32087987"/>
          <w:placeholder>
            <w:docPart w:val="74745CB173F24223AAD9C3411E515710"/>
          </w:placeholder>
          <w:text/>
        </w:sdtPr>
        <w:sdtEndPr/>
        <w:sdtContent>
          <w:r w:rsidR="0076227A" w:rsidRPr="0076227A">
            <w:rPr>
              <w:sz w:val="28"/>
            </w:rPr>
            <w:t>ETX-2I-B</w:t>
          </w:r>
        </w:sdtContent>
      </w:sdt>
      <w:r w:rsidR="00AF1ABD">
        <w:rPr>
          <w:rFonts w:hint="cs"/>
          <w:rtl/>
        </w:rPr>
        <w:t xml:space="preserve"> </w:t>
      </w:r>
      <w:r w:rsidR="000041FE">
        <w:rPr>
          <w:rFonts w:hint="cs"/>
          <w:rtl/>
        </w:rPr>
        <w:t xml:space="preserve"> </w:t>
      </w:r>
      <w:r w:rsidRPr="007177AD">
        <w:rPr>
          <w:rFonts w:hint="cs"/>
          <w:b w:val="0"/>
          <w:bCs w:val="0"/>
          <w:rtl/>
        </w:rPr>
        <w:t>גרסאת מבדק מתאריך:</w:t>
      </w:r>
      <w:r w:rsidR="00201643">
        <w:t xml:space="preserve"> </w:t>
      </w:r>
      <w:r w:rsidR="00201643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548645541"/>
          <w:placeholder>
            <w:docPart w:val="9F4ED09686AA46ECBF179759493D0880"/>
          </w:placeholder>
          <w:date w:fullDate="2017-08-31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76227A">
            <w:rPr>
              <w:rStyle w:val="Style1"/>
            </w:rPr>
            <w:t>31/08/2017</w:t>
          </w:r>
        </w:sdtContent>
      </w:sdt>
    </w:p>
    <w:p w:rsidR="00AF162A" w:rsidRDefault="00AF162A" w:rsidP="0076227A">
      <w:pPr>
        <w:pStyle w:val="Heading3"/>
        <w:rPr>
          <w:rtl/>
        </w:rPr>
      </w:pPr>
      <w:r w:rsidRPr="007177AD">
        <w:rPr>
          <w:rFonts w:hint="cs"/>
          <w:b w:val="0"/>
          <w:bCs w:val="0"/>
          <w:rtl/>
        </w:rPr>
        <w:t>שם המוצר</w:t>
      </w:r>
      <w:r w:rsidR="0009357B" w:rsidRPr="007177AD">
        <w:rPr>
          <w:rFonts w:hint="cs"/>
          <w:b w:val="0"/>
          <w:bCs w:val="0"/>
          <w:rtl/>
        </w:rPr>
        <w:t>:</w:t>
      </w:r>
      <w:r w:rsidR="00620E10">
        <w:rPr>
          <w:rFonts w:hint="cs"/>
        </w:rPr>
        <w:t xml:space="preserve"> </w:t>
      </w:r>
      <w:r w:rsidR="00620E10">
        <w:rPr>
          <w:rFonts w:hint="cs"/>
          <w:rtl/>
        </w:rPr>
        <w:t xml:space="preserve"> </w:t>
      </w:r>
      <w:sdt>
        <w:sdtPr>
          <w:rPr>
            <w:rFonts w:hint="cs"/>
            <w:sz w:val="28"/>
            <w:rtl/>
          </w:rPr>
          <w:id w:val="-1896193357"/>
          <w:placeholder>
            <w:docPart w:val="3EC48E228F684BF1AC335A2291995F16"/>
          </w:placeholder>
          <w:text/>
        </w:sdtPr>
        <w:sdtEndPr/>
        <w:sdtContent>
          <w:r w:rsidR="0076227A" w:rsidRPr="0076227A">
            <w:rPr>
              <w:sz w:val="28"/>
            </w:rPr>
            <w:t>ETX-2I-B/6PORTS</w:t>
          </w:r>
        </w:sdtContent>
      </w:sdt>
    </w:p>
    <w:p w:rsidR="00AF162A" w:rsidRPr="0009357B" w:rsidRDefault="00AF162A" w:rsidP="000B1DDA">
      <w:pPr>
        <w:pStyle w:val="Heading3"/>
        <w:rPr>
          <w:b w:val="0"/>
          <w:bCs w:val="0"/>
          <w:rtl/>
        </w:rPr>
      </w:pPr>
      <w:r w:rsidRPr="007177AD">
        <w:rPr>
          <w:rFonts w:hint="cs"/>
          <w:b w:val="0"/>
          <w:bCs w:val="0"/>
          <w:rtl/>
        </w:rPr>
        <w:t>פותח עפ"י הוראות בדיקה מתאריך: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963765175"/>
          <w:placeholder>
            <w:docPart w:val="96DB633E5B8E4E49BB8875F78456E9DF"/>
          </w:placeholder>
          <w:date w:fullDate="2017-08-31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Arial"/>
            <w:b w:val="0"/>
            <w:bCs w:val="0"/>
            <w:sz w:val="32"/>
            <w:szCs w:val="24"/>
          </w:rPr>
        </w:sdtEndPr>
        <w:sdtContent>
          <w:r w:rsidR="0076227A">
            <w:rPr>
              <w:rStyle w:val="Style1"/>
            </w:rPr>
            <w:t>31/08/2017</w:t>
          </w:r>
        </w:sdtContent>
      </w:sdt>
    </w:p>
    <w:p w:rsidR="00AF162A" w:rsidRDefault="00AF162A" w:rsidP="000B1DDA">
      <w:pPr>
        <w:pStyle w:val="Heading3"/>
      </w:pPr>
      <w:r w:rsidRPr="007177AD">
        <w:rPr>
          <w:rFonts w:hint="cs"/>
          <w:b w:val="0"/>
          <w:bCs w:val="0"/>
          <w:rtl/>
        </w:rPr>
        <w:t>נמסר לבד"ס בתאריך: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182315273"/>
          <w:placeholder>
            <w:docPart w:val="5D94F3F3EB9B4CE89C922C3B5CEE3425"/>
          </w:placeholder>
          <w:date w:fullDate="2016-08-09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b w:val="0"/>
            <w:bCs w:val="0"/>
            <w:sz w:val="32"/>
          </w:rPr>
        </w:sdtEndPr>
        <w:sdtContent>
          <w:r w:rsidR="0076227A">
            <w:rPr>
              <w:rStyle w:val="Style1"/>
            </w:rPr>
            <w:t>09/08/2016</w:t>
          </w:r>
        </w:sdtContent>
      </w:sdt>
    </w:p>
    <w:p w:rsidR="00282C89" w:rsidRDefault="00282C89" w:rsidP="0009357B">
      <w:pPr>
        <w:bidi/>
      </w:pPr>
    </w:p>
    <w:p w:rsidR="00282C89" w:rsidRPr="00282C89" w:rsidRDefault="00282C89" w:rsidP="00282C89">
      <w:pPr>
        <w:bidi/>
        <w:rPr>
          <w:sz w:val="32"/>
          <w:szCs w:val="32"/>
          <w:rtl/>
        </w:rPr>
      </w:pPr>
      <w:r w:rsidRPr="00282C89">
        <w:rPr>
          <w:rFonts w:cs="David" w:hint="cs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 w:rsidRPr="00282C89">
        <w:rPr>
          <w:rFonts w:cs="David" w:hint="cs"/>
          <w:b/>
          <w:bCs/>
          <w:sz w:val="32"/>
          <w:szCs w:val="32"/>
          <w:rtl/>
        </w:rPr>
        <w:t>.  בחלוף 30 יום, יש ליידע את מנהל התפעולית.</w:t>
      </w:r>
    </w:p>
    <w:p w:rsidR="00AF162A" w:rsidRDefault="00AF162A">
      <w:pPr>
        <w:pStyle w:val="Heading3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:rsidR="00AF162A" w:rsidRDefault="00AF162A">
      <w:pPr>
        <w:pStyle w:val="Heading3"/>
      </w:pPr>
    </w:p>
    <w:p w:rsidR="00AF162A" w:rsidRDefault="00AF162A" w:rsidP="00083CBC">
      <w:pPr>
        <w:pStyle w:val="Heading3"/>
        <w:rPr>
          <w:rtl/>
        </w:rPr>
      </w:pPr>
      <w:r w:rsidRPr="007177AD">
        <w:rPr>
          <w:b w:val="0"/>
          <w:bCs w:val="0"/>
          <w:rtl/>
        </w:rPr>
        <w:t>תאריך הבדיקה :</w:t>
      </w:r>
      <w:r w:rsidR="00DE6A78">
        <w:rPr>
          <w:rFonts w:hint="cs"/>
        </w:rPr>
        <w:t xml:space="preserve">   </w:t>
      </w:r>
      <w:sdt>
        <w:sdtPr>
          <w:rPr>
            <w:rStyle w:val="Style1"/>
            <w:rFonts w:hint="cs"/>
            <w:rtl/>
          </w:rPr>
          <w:id w:val="-1257283187"/>
          <w:placeholder>
            <w:docPart w:val="4A8A433D86DD4DCA80AD4C712D37D3BE"/>
          </w:placeholder>
          <w:date w:fullDate="2017-08-31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76227A">
            <w:rPr>
              <w:rStyle w:val="Style1"/>
            </w:rPr>
            <w:t>31/08/2017</w:t>
          </w:r>
        </w:sdtContent>
      </w:sdt>
    </w:p>
    <w:p w:rsidR="00AF162A" w:rsidRPr="00DE6A78" w:rsidRDefault="00AF162A" w:rsidP="0076227A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הבודק :</w:t>
      </w:r>
      <w:r w:rsidR="00DE6A78">
        <w:rPr>
          <w:rFonts w:hint="cs"/>
        </w:rPr>
        <w:t xml:space="preserve"> </w:t>
      </w:r>
      <w:sdt>
        <w:sdtPr>
          <w:rPr>
            <w:rFonts w:hint="cs"/>
            <w:rtl/>
          </w:rPr>
          <w:id w:val="-1289269613"/>
          <w:placeholder>
            <w:docPart w:val="5E591F9170C649B3821F8A0AE074469C"/>
          </w:placeholder>
          <w:text/>
        </w:sdtPr>
        <w:sdtEndPr/>
        <w:sdtContent>
          <w:r w:rsidR="0076227A">
            <w:rPr>
              <w:rFonts w:hint="cs"/>
              <w:rtl/>
            </w:rPr>
            <w:t>רונן בר-אל</w:t>
          </w:r>
        </w:sdtContent>
      </w:sdt>
    </w:p>
    <w:p w:rsidR="00DE6A78" w:rsidRDefault="00DE6A78" w:rsidP="00DE6A78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F162A" w:rsidTr="0049662D">
        <w:trPr>
          <w:cantSplit/>
          <w:trHeight w:val="568"/>
        </w:trPr>
        <w:tc>
          <w:tcPr>
            <w:tcW w:w="2290" w:type="dxa"/>
            <w:gridSpan w:val="2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המבדק זיהה את הבעיה ?</w:t>
            </w:r>
          </w:p>
        </w:tc>
        <w:tc>
          <w:tcPr>
            <w:tcW w:w="3492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אופן הדמיית התקלה</w:t>
            </w:r>
          </w:p>
        </w:tc>
        <w:tc>
          <w:tcPr>
            <w:tcW w:w="214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93C67" w:rsidTr="00C42145">
        <w:trPr>
          <w:cantSplit/>
          <w:trHeight w:val="568"/>
        </w:trPr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תוקן בגרסא מתאריך</w:t>
            </w:r>
          </w:p>
        </w:tc>
        <w:tc>
          <w:tcPr>
            <w:tcW w:w="229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377665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650488602"/>
            <w:placeholder>
              <w:docPart w:val="F0BC9B1EDAF9475FA70689E9FDD07A3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62760500"/>
            <w:placeholder>
              <w:docPart w:val="C8DA764DF44841A38709E73F7F3DE9D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65095710"/>
            <w:placeholder>
              <w:docPart w:val="0335C87172EF4C6EB04191A17F3C071B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76227A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28"/>
              <w:szCs w:val="28"/>
              <w:rtl/>
            </w:rPr>
            <w:id w:val="830331026"/>
            <w:placeholder>
              <w:docPart w:val="1B6DE26BE0EA432280B68FC823C601C7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76227A" w:rsidP="00083CBC">
                <w:pPr>
                  <w:bidi/>
                  <w:rPr>
                    <w:sz w:val="32"/>
                    <w:szCs w:val="28"/>
                  </w:rPr>
                </w:pPr>
                <w:r w:rsidRPr="0076227A">
                  <w:rPr>
                    <w:sz w:val="28"/>
                    <w:szCs w:val="28"/>
                    <w:rtl/>
                  </w:rPr>
                  <w:t>מבדק טוען מכשיר כנדרש</w:t>
                </w:r>
              </w:p>
            </w:tc>
          </w:sdtContent>
        </w:sdt>
        <w:tc>
          <w:tcPr>
            <w:tcW w:w="2141" w:type="dxa"/>
          </w:tcPr>
          <w:p w:rsidR="00083CBC" w:rsidRPr="0025554D" w:rsidRDefault="0076227A" w:rsidP="00083CBC">
            <w:pPr>
              <w:bidi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4.1.1 – 4.2.3</w:t>
            </w:r>
          </w:p>
        </w:tc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29302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469045013"/>
            <w:placeholder>
              <w:docPart w:val="0340833B79DA41E88FC6EE3955A59F8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71632965"/>
            <w:placeholder>
              <w:docPart w:val="7E3908C3169D4AC08C6220558759E82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16833479"/>
            <w:placeholder>
              <w:docPart w:val="3573A4BBDD184C779B58EEE8D5BD87C3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28"/>
              <w:szCs w:val="28"/>
              <w:rtl/>
            </w:rPr>
            <w:id w:val="-1458333998"/>
            <w:placeholder>
              <w:docPart w:val="120FB6CD499A4A349479865F74CE17FF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76227A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28"/>
                    <w:szCs w:val="28"/>
                    <w:rtl/>
                  </w:rPr>
                  <w:t xml:space="preserve">ראה </w:t>
                </w:r>
                <w:r>
                  <w:rPr>
                    <w:sz w:val="28"/>
                    <w:szCs w:val="28"/>
                  </w:rPr>
                  <w:t>7.3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08055060"/>
            <w:placeholder>
              <w:docPart w:val="6986704CAF1A4D09B9AF47DBDE757410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76227A" w:rsidP="0076227A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4.2.4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57315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35183719"/>
            <w:placeholder>
              <w:docPart w:val="673FBB7D1FD14889BB1C3160DE902FD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300494478"/>
            <w:placeholder>
              <w:docPart w:val="F2CF8F3DEEEC45EE86C4A3D47431B70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17712047"/>
            <w:placeholder>
              <w:docPart w:val="FEEA78A2EDC34D1CBB2DDA0769F6E8DE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76227A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28"/>
              <w:szCs w:val="28"/>
              <w:rtl/>
            </w:rPr>
            <w:id w:val="980198180"/>
            <w:placeholder>
              <w:docPart w:val="B1159089F63A41D2B04AB63FE1B8E307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76227A" w:rsidP="00083CBC">
                <w:pPr>
                  <w:bidi/>
                  <w:rPr>
                    <w:sz w:val="32"/>
                    <w:szCs w:val="28"/>
                  </w:rPr>
                </w:pPr>
                <w:r w:rsidRPr="0076227A">
                  <w:rPr>
                    <w:sz w:val="28"/>
                    <w:szCs w:val="28"/>
                    <w:rtl/>
                  </w:rPr>
                  <w:t xml:space="preserve">הורכב מכשיר לא התקן </w:t>
                </w:r>
                <w:r w:rsidRPr="0076227A">
                  <w:rPr>
                    <w:sz w:val="28"/>
                    <w:szCs w:val="28"/>
                  </w:rPr>
                  <w:t>USB</w:t>
                </w:r>
              </w:p>
            </w:tc>
          </w:sdtContent>
        </w:sdt>
        <w:tc>
          <w:tcPr>
            <w:tcW w:w="2141" w:type="dxa"/>
          </w:tcPr>
          <w:p w:rsidR="00083CBC" w:rsidRPr="0025554D" w:rsidRDefault="007F08B9" w:rsidP="00DB009E">
            <w:pPr>
              <w:bidi/>
              <w:rPr>
                <w:sz w:val="32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id w:val="-106976620"/>
                <w:placeholder>
                  <w:docPart w:val="6E0956004FA449CF9B61B26BDF9EA10F"/>
                </w:placeholder>
                <w:text/>
              </w:sdtPr>
              <w:sdtEndPr/>
              <w:sdtContent>
                <w:r w:rsidR="00DB009E">
                  <w:rPr>
                    <w:sz w:val="28"/>
                    <w:szCs w:val="28"/>
                  </w:rPr>
                  <w:t>7.1</w:t>
                </w:r>
              </w:sdtContent>
            </w:sdt>
            <w:r w:rsidR="00DB009E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B009E">
              <w:rPr>
                <w:rFonts w:hint="cs"/>
                <w:sz w:val="28"/>
                <w:szCs w:val="28"/>
              </w:rPr>
              <w:t>USB</w:t>
            </w:r>
          </w:p>
        </w:tc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1784336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09588437"/>
            <w:placeholder>
              <w:docPart w:val="F27EA0D6E61F4F5FBE0B39316938A05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650897300"/>
            <w:placeholder>
              <w:docPart w:val="E3E89ABFFB844BAE98BE3F64B9536E9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70219907"/>
            <w:placeholder>
              <w:docPart w:val="8BB8CF6F28A342D89686EF0CE1E4232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586BC0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28"/>
              <w:szCs w:val="28"/>
              <w:rtl/>
            </w:rPr>
            <w:id w:val="1148242231"/>
            <w:placeholder>
              <w:docPart w:val="CD2923687C3F4C13B92118469045AD0F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586BC0" w:rsidP="00083CBC">
                <w:pPr>
                  <w:bidi/>
                  <w:rPr>
                    <w:sz w:val="32"/>
                    <w:szCs w:val="28"/>
                  </w:rPr>
                </w:pPr>
                <w:r w:rsidRPr="00586BC0">
                  <w:rPr>
                    <w:sz w:val="28"/>
                    <w:szCs w:val="28"/>
                    <w:rtl/>
                  </w:rPr>
                  <w:t xml:space="preserve">הוצא </w:t>
                </w:r>
                <w:r w:rsidRPr="00586BC0">
                  <w:rPr>
                    <w:sz w:val="28"/>
                    <w:szCs w:val="28"/>
                  </w:rPr>
                  <w:t>D6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71828321"/>
            <w:placeholder>
              <w:docPart w:val="128B6E452B804C059E0EA0DDF6F875B9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DB009E" w:rsidP="00DB009E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 xml:space="preserve">7.2 </w:t>
                </w:r>
                <w:r>
                  <w:rPr>
                    <w:sz w:val="32"/>
                    <w:szCs w:val="28"/>
                  </w:rPr>
                  <w:t>DG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79463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68110309"/>
            <w:placeholder>
              <w:docPart w:val="5C51BD64104D4E3AB8C316E1236725B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611854892"/>
            <w:placeholder>
              <w:docPart w:val="16034F19FC314B95B665A23BA0A1376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69356735"/>
            <w:placeholder>
              <w:docPart w:val="BC6C2511E7EE4EE0B624E48B2040B6DB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586BC0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28"/>
              <w:szCs w:val="28"/>
              <w:rtl/>
            </w:rPr>
            <w:id w:val="-1052388994"/>
            <w:placeholder>
              <w:docPart w:val="5A3632E7DCE540F5A133152F9495AE47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586BC0" w:rsidP="00083CBC">
                <w:pPr>
                  <w:bidi/>
                  <w:rPr>
                    <w:sz w:val="32"/>
                    <w:szCs w:val="28"/>
                  </w:rPr>
                </w:pPr>
                <w:r w:rsidRPr="00586BC0">
                  <w:rPr>
                    <w:sz w:val="28"/>
                    <w:szCs w:val="28"/>
                    <w:rtl/>
                  </w:rPr>
                  <w:t xml:space="preserve">הורכב מכשיר תקול </w:t>
                </w:r>
                <w:r w:rsidRPr="00586BC0">
                  <w:rPr>
                    <w:sz w:val="28"/>
                    <w:szCs w:val="28"/>
                  </w:rPr>
                  <w:t>DATA</w:t>
                </w:r>
              </w:p>
            </w:tc>
          </w:sdtContent>
        </w:sdt>
        <w:tc>
          <w:tcPr>
            <w:tcW w:w="2141" w:type="dxa"/>
          </w:tcPr>
          <w:p w:rsidR="00083CBC" w:rsidRPr="0025554D" w:rsidRDefault="00BF4BE1" w:rsidP="00DB009E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7.3 </w:t>
            </w:r>
            <w:r>
              <w:rPr>
                <w:rFonts w:hint="cs"/>
                <w:sz w:val="32"/>
                <w:szCs w:val="28"/>
              </w:rPr>
              <w:t>DATA</w:t>
            </w:r>
          </w:p>
        </w:tc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354074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4104394"/>
            <w:placeholder>
              <w:docPart w:val="4C1BB48BC5314E4CADC55C3DD3902B3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86066520"/>
            <w:placeholder>
              <w:docPart w:val="3CBB8F9DB31145CBB9736112DF6BDDEB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85342174"/>
            <w:placeholder>
              <w:docPart w:val="2DCCD9E3023148A19AAFE84E5F9E123B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586BC0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28"/>
              <w:szCs w:val="28"/>
              <w:rtl/>
            </w:rPr>
            <w:id w:val="-1212114590"/>
            <w:placeholder>
              <w:docPart w:val="6E2A1D53F0FB441D8A8AA0EF2DA71D50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586BC0" w:rsidP="00083CBC">
                <w:pPr>
                  <w:bidi/>
                  <w:rPr>
                    <w:sz w:val="32"/>
                    <w:szCs w:val="28"/>
                  </w:rPr>
                </w:pPr>
                <w:r w:rsidRPr="00586BC0">
                  <w:rPr>
                    <w:sz w:val="28"/>
                    <w:szCs w:val="28"/>
                    <w:rtl/>
                  </w:rPr>
                  <w:t xml:space="preserve">הוצא </w:t>
                </w:r>
                <w:r w:rsidRPr="00586BC0">
                  <w:rPr>
                    <w:sz w:val="28"/>
                    <w:szCs w:val="28"/>
                  </w:rPr>
                  <w:t>SFP</w:t>
                </w:r>
                <w:r w:rsidRPr="00586BC0">
                  <w:rPr>
                    <w:sz w:val="28"/>
                    <w:szCs w:val="28"/>
                    <w:rtl/>
                  </w:rPr>
                  <w:t xml:space="preserve"> מהמכשיר</w:t>
                </w:r>
              </w:p>
            </w:tc>
          </w:sdtContent>
        </w:sdt>
        <w:tc>
          <w:tcPr>
            <w:tcW w:w="2141" w:type="dxa"/>
          </w:tcPr>
          <w:p w:rsidR="00083CBC" w:rsidRPr="0025554D" w:rsidRDefault="00BF4BE1" w:rsidP="00586BC0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7.4 זיהוי </w:t>
            </w:r>
            <w:r>
              <w:rPr>
                <w:rFonts w:hint="cs"/>
                <w:sz w:val="32"/>
                <w:szCs w:val="28"/>
              </w:rPr>
              <w:t>SFP</w:t>
            </w:r>
          </w:p>
        </w:tc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919139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085684106"/>
            <w:placeholder>
              <w:docPart w:val="F5A1010E2BB44C9BBBA91773D9388D7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14739130"/>
            <w:placeholder>
              <w:docPart w:val="F9060B5D95CB4B3F86A4632B5014955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80513835"/>
            <w:placeholder>
              <w:docPart w:val="1BD2B781C5C647D7A994F3D6F003FC24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BF4BE1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28"/>
              <w:szCs w:val="28"/>
              <w:rtl/>
            </w:rPr>
            <w:id w:val="-2089692539"/>
            <w:placeholder>
              <w:docPart w:val="D580AD1B4F06499B9EA1D1E87989F423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F4BE1" w:rsidP="00BF4BE1">
                <w:pPr>
                  <w:bidi/>
                  <w:rPr>
                    <w:sz w:val="32"/>
                    <w:szCs w:val="28"/>
                  </w:rPr>
                </w:pPr>
                <w:r w:rsidRPr="00BF4BE1">
                  <w:rPr>
                    <w:sz w:val="28"/>
                    <w:szCs w:val="28"/>
                    <w:rtl/>
                  </w:rPr>
                  <w:t>מחיקה יזומה של ה</w:t>
                </w:r>
                <w:r w:rsidRPr="00BF4BE1">
                  <w:rPr>
                    <w:sz w:val="28"/>
                    <w:szCs w:val="28"/>
                  </w:rPr>
                  <w:t>ARP TABLE</w:t>
                </w:r>
              </w:p>
            </w:tc>
          </w:sdtContent>
        </w:sdt>
        <w:tc>
          <w:tcPr>
            <w:tcW w:w="2141" w:type="dxa"/>
          </w:tcPr>
          <w:p w:rsidR="00083CBC" w:rsidRPr="0025554D" w:rsidRDefault="00BF4BE1" w:rsidP="00586BC0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7.5 </w:t>
            </w:r>
            <w:r>
              <w:rPr>
                <w:rFonts w:hint="cs"/>
                <w:sz w:val="32"/>
                <w:szCs w:val="28"/>
              </w:rPr>
              <w:t>RTR</w:t>
            </w:r>
          </w:p>
        </w:tc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004557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03460006"/>
            <w:placeholder>
              <w:docPart w:val="E082AA8087A741AF9896DB2CC9E336F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51979273"/>
            <w:placeholder>
              <w:docPart w:val="F77B2C26FB2B4739AE70C4B6AB4FC9F3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16504614"/>
            <w:placeholder>
              <w:docPart w:val="EC4B129AD4F540058ECF0D6254C0051D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BF4BE1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28"/>
              <w:szCs w:val="28"/>
              <w:rtl/>
            </w:rPr>
            <w:id w:val="1174376779"/>
            <w:placeholder>
              <w:docPart w:val="D960160CBB7A4D74BC583944855F498A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F4BE1" w:rsidP="00083CBC">
                <w:pPr>
                  <w:bidi/>
                  <w:rPr>
                    <w:sz w:val="32"/>
                    <w:szCs w:val="28"/>
                  </w:rPr>
                </w:pPr>
                <w:r w:rsidRPr="00BF4BE1">
                  <w:rPr>
                    <w:sz w:val="28"/>
                    <w:szCs w:val="28"/>
                    <w:rtl/>
                  </w:rPr>
                  <w:t xml:space="preserve">מבדק מקשר </w:t>
                </w:r>
                <w:r w:rsidRPr="00BF4BE1">
                  <w:rPr>
                    <w:sz w:val="28"/>
                    <w:szCs w:val="28"/>
                  </w:rPr>
                  <w:t>ID</w:t>
                </w:r>
                <w:r w:rsidRPr="00BF4BE1">
                  <w:rPr>
                    <w:sz w:val="28"/>
                    <w:szCs w:val="28"/>
                    <w:rtl/>
                  </w:rPr>
                  <w:t xml:space="preserve"> ל </w:t>
                </w:r>
                <w:r w:rsidRPr="00BF4BE1">
                  <w:rPr>
                    <w:sz w:val="28"/>
                    <w:szCs w:val="28"/>
                  </w:rPr>
                  <w:t>MAC</w:t>
                </w:r>
                <w:r w:rsidRPr="00BF4BE1">
                  <w:rPr>
                    <w:sz w:val="28"/>
                    <w:szCs w:val="28"/>
                    <w:rtl/>
                  </w:rPr>
                  <w:t xml:space="preserve"> כנדרש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49581539"/>
            <w:placeholder>
              <w:docPart w:val="1EDB9358C3F649259CD2007E42C4B1DD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F4BE1" w:rsidP="00BF4BE1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 xml:space="preserve">7.6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905560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27934735"/>
            <w:placeholder>
              <w:docPart w:val="AB5CBC35060B433986E2DBC06B9F167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661083265"/>
            <w:placeholder>
              <w:docPart w:val="BDB5604BB52A4133B7FFB11D925BA8B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44769464"/>
            <w:placeholder>
              <w:docPart w:val="B66D6C735F1D476C9372447C794612E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92040154"/>
            <w:placeholder>
              <w:docPart w:val="8859F2B8E1E04621B8C03FA111FB78D7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11409949"/>
            <w:placeholder>
              <w:docPart w:val="9597A50A138341BA9B7BA11F75FCA8B8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2070843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53700573"/>
            <w:placeholder>
              <w:docPart w:val="C3BE81478022481394D2390BBC84B22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90248552"/>
            <w:placeholder>
              <w:docPart w:val="1667F1D4760E4D429F2F74CB7FD3E4AB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8836396"/>
            <w:placeholder>
              <w:docPart w:val="EB838264C8B94CC6858721D641BF4259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034687172"/>
            <w:placeholder>
              <w:docPart w:val="6BFAA18FC72D430D8BC05B524C46D1F2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09032955"/>
            <w:placeholder>
              <w:docPart w:val="DA0A512444CC4B11AC31ADC1A35A147A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4666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86581084"/>
            <w:placeholder>
              <w:docPart w:val="F8318C4AACFD48468FAB7C2698D09A5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6787379"/>
            <w:placeholder>
              <w:docPart w:val="68F71442616A4A6DB71B1403F5FD326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15785838"/>
            <w:placeholder>
              <w:docPart w:val="4FA7F7955220458DAF426D63A1B9122A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32135552"/>
            <w:placeholder>
              <w:docPart w:val="EB381FF9F5FF4A7993AA979BBFB54872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118212197"/>
            <w:placeholder>
              <w:docPart w:val="75FE7B55C634416D8400339F42892350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929393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766224077"/>
            <w:placeholder>
              <w:docPart w:val="2C7A526B5EFE47B0A42802F95580007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69239186"/>
            <w:placeholder>
              <w:docPart w:val="3F2FE8D30429419782377EF23495DB8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97241516"/>
            <w:placeholder>
              <w:docPart w:val="6F0FAFEE9D4F40D8A72FACDA6F5D4F9A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71977859"/>
            <w:placeholder>
              <w:docPart w:val="7428A07483C548F181F7A93D7976A838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59824693"/>
            <w:placeholder>
              <w:docPart w:val="B7DFAD2293A447F59CA4D921FE06A804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379974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58046178"/>
            <w:placeholder>
              <w:docPart w:val="1E3388FF768B4915A77B4500F79AFF2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939130998"/>
            <w:placeholder>
              <w:docPart w:val="4E27157A336F44B897D7456B3D497EA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71109455"/>
            <w:placeholder>
              <w:docPart w:val="EABA827A4F164257909CD24801042E49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79684387"/>
            <w:placeholder>
              <w:docPart w:val="775D3ED9EF484B0B9CCB054F01648C6D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1340472"/>
            <w:placeholder>
              <w:docPart w:val="3DBD017D8C9641C2B479039D81B86990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:rsidR="000819A4" w:rsidRDefault="000819A4">
      <w:pPr>
        <w:rPr>
          <w:sz w:val="28"/>
          <w:szCs w:val="28"/>
        </w:rPr>
      </w:pPr>
    </w:p>
    <w:p w:rsidR="000819A4" w:rsidRDefault="000819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162A" w:rsidRDefault="00AF162A">
      <w:pPr>
        <w:rPr>
          <w:sz w:val="28"/>
          <w:szCs w:val="28"/>
          <w:rtl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867"/>
        <w:gridCol w:w="8959"/>
      </w:tblGrid>
      <w:tr w:rsidR="00AF162A" w:rsidTr="00FB4C57">
        <w:trPr>
          <w:cantSplit/>
          <w:trHeight w:val="280"/>
        </w:trPr>
        <w:tc>
          <w:tcPr>
            <w:tcW w:w="4747" w:type="dxa"/>
            <w:gridSpan w:val="3"/>
          </w:tcPr>
          <w:p w:rsidR="00AF162A" w:rsidRDefault="00AF162A">
            <w:pPr>
              <w:pStyle w:val="Heading4"/>
            </w:pPr>
            <w:r>
              <w:rPr>
                <w:rFonts w:hint="cs"/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</w:tcPr>
          <w:p w:rsidR="00AF162A" w:rsidRDefault="00AF16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F162A" w:rsidTr="00FB4C57">
        <w:trPr>
          <w:cantSplit/>
          <w:trHeight w:val="280"/>
        </w:trPr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867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בוצע בגרסא מתאריך</w:t>
            </w:r>
          </w:p>
        </w:tc>
        <w:tc>
          <w:tcPr>
            <w:tcW w:w="8959" w:type="dxa"/>
            <w:vMerge/>
          </w:tcPr>
          <w:p w:rsidR="00AF162A" w:rsidRDefault="00AF162A">
            <w:pPr>
              <w:pStyle w:val="Heading4"/>
              <w:rPr>
                <w:rtl/>
              </w:rPr>
            </w:pPr>
          </w:p>
        </w:tc>
      </w:tr>
      <w:tr w:rsidR="00AF162A" w:rsidTr="00FB4C57">
        <w:trPr>
          <w:cantSplit/>
          <w:trHeight w:val="567"/>
        </w:trPr>
        <w:sdt>
          <w:sdtPr>
            <w:rPr>
              <w:rtl/>
            </w:rPr>
            <w:id w:val="23675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06058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1292434234"/>
            <w:placeholder>
              <w:docPart w:val="CCED75C809754FC79EE2DAA0F11A1AC4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AF162A" w:rsidRPr="0049662D" w:rsidRDefault="00FB4C57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72392687"/>
            <w:placeholder>
              <w:docPart w:val="409CE189A6584024912B59A38F52CEA6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AF162A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8F04C3">
        <w:trPr>
          <w:cantSplit/>
          <w:trHeight w:val="567"/>
        </w:trPr>
        <w:sdt>
          <w:sdtPr>
            <w:rPr>
              <w:rtl/>
            </w:rPr>
            <w:id w:val="1379744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69043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89254161"/>
            <w:placeholder>
              <w:docPart w:val="BBA550E0C20C4688A62BFAC5E19C47EB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615323857"/>
            <w:placeholder>
              <w:docPart w:val="8BCE6987F01E48DA85806BFEACB8FCF3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1255432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73161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644356825"/>
            <w:placeholder>
              <w:docPart w:val="BE4DF093C6FB41E98B8B3BF45E626666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916897841"/>
            <w:placeholder>
              <w:docPart w:val="BE26F034BCDC477CA1D00AB9E967CB32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527608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227801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652954275"/>
            <w:placeholder>
              <w:docPart w:val="0C20C0E0CA8F47619360624CB856098B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43637049"/>
            <w:placeholder>
              <w:docPart w:val="FDB3164F5CCA411F990F13EF7EB422E2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721446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86626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28969829"/>
            <w:placeholder>
              <w:docPart w:val="D4C9EABC85014BB9890E436E44C609FA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309905771"/>
            <w:placeholder>
              <w:docPart w:val="E8DDE289BBF6414B878B2F21973DBBE8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1909718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663093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989752229"/>
            <w:placeholder>
              <w:docPart w:val="7C72A2520A7A4469B0E075DDADC43FDE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455672607"/>
            <w:placeholder>
              <w:docPart w:val="E146AAA59EBC482198E773F4A9B1DC13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435497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04941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353035272"/>
            <w:placeholder>
              <w:docPart w:val="41D05FCA9ABB47819D144B4B7FED7005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226579303"/>
            <w:placeholder>
              <w:docPart w:val="42B1E21B5D02448EA06EEC719FC76CA7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450085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16553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984931398"/>
            <w:placeholder>
              <w:docPart w:val="03E8ED3BA6AB4C67B127F86705991F1D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559636607"/>
            <w:placeholder>
              <w:docPart w:val="5DFFF6694BB742F9B3E5984EBFCB284C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</w:tbl>
    <w:p w:rsidR="00AF162A" w:rsidRDefault="00AF162A">
      <w:pPr>
        <w:rPr>
          <w:sz w:val="28"/>
          <w:szCs w:val="28"/>
          <w:rtl/>
        </w:rPr>
      </w:pPr>
    </w:p>
    <w:p w:rsidR="00AF162A" w:rsidRDefault="00AF162A">
      <w:pPr>
        <w:rPr>
          <w:sz w:val="28"/>
          <w:szCs w:val="28"/>
          <w:rtl/>
        </w:rPr>
      </w:pPr>
    </w:p>
    <w:p w:rsidR="00AF162A" w:rsidRDefault="00AF162A" w:rsidP="00BF4BE1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944973147"/>
          <w:placeholder>
            <w:docPart w:val="AC2D1D65EDB543ABA36FE89288502BAA"/>
          </w:placeholder>
          <w:text/>
        </w:sdtPr>
        <w:sdtEndPr/>
        <w:sdtContent>
          <w:r w:rsidR="00BF4BE1">
            <w:rPr>
              <w:rFonts w:hint="cs"/>
              <w:sz w:val="28"/>
              <w:szCs w:val="28"/>
              <w:rtl/>
            </w:rPr>
            <w:t>רונן בר-אל</w:t>
          </w:r>
        </w:sdtContent>
      </w:sdt>
    </w:p>
    <w:p w:rsidR="00FB4C57" w:rsidRDefault="00FB4C5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FB4C57" w:rsidRDefault="00FB4C57" w:rsidP="00FB4C57">
      <w:pPr>
        <w:bidi/>
        <w:rPr>
          <w:sz w:val="28"/>
          <w:szCs w:val="28"/>
          <w:rtl/>
        </w:rPr>
      </w:pPr>
    </w:p>
    <w:p w:rsidR="00AF162A" w:rsidRDefault="00ED5EB5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אישור המבדק ע"י מחלקת מבדקים</w:t>
      </w:r>
    </w:p>
    <w:p w:rsidR="00AF162A" w:rsidRDefault="00AF162A">
      <w:pPr>
        <w:jc w:val="right"/>
        <w:rPr>
          <w:sz w:val="28"/>
          <w:szCs w:val="28"/>
          <w:rtl/>
        </w:rPr>
      </w:pPr>
    </w:p>
    <w:p w:rsidR="00ED5EB5" w:rsidRPr="00ED5EB5" w:rsidRDefault="00AF162A" w:rsidP="00FB4C57">
      <w:pPr>
        <w:bidi/>
        <w:rPr>
          <w:sz w:val="28"/>
          <w:szCs w:val="28"/>
        </w:rPr>
      </w:pPr>
      <w:r w:rsidRPr="00ED5EB5">
        <w:rPr>
          <w:rFonts w:hint="cs"/>
          <w:sz w:val="28"/>
          <w:szCs w:val="28"/>
          <w:rtl/>
        </w:rPr>
        <w:t>הערות</w:t>
      </w:r>
      <w:r w:rsidR="00ED5EB5">
        <w:rPr>
          <w:rFonts w:hint="cs"/>
          <w:sz w:val="28"/>
          <w:szCs w:val="28"/>
          <w:rtl/>
        </w:rPr>
        <w:t xml:space="preserve">: </w:t>
      </w:r>
      <w:sdt>
        <w:sdtPr>
          <w:rPr>
            <w:rFonts w:hint="cs"/>
            <w:sz w:val="28"/>
            <w:szCs w:val="28"/>
            <w:rtl/>
          </w:rPr>
          <w:id w:val="1850676611"/>
          <w:placeholder>
            <w:docPart w:val="594572BA42E44EEAB565A610924283A2"/>
          </w:placeholder>
          <w:comboBox>
            <w:listItem w:displayText="המבדק אושר לעבודה" w:value="המבדק אושר לעבודה"/>
            <w:listItem w:displayText="המבדק לא אושר לעבודה" w:value="המבדק לא אושר לעבודה"/>
          </w:comboBox>
        </w:sdtPr>
        <w:sdtEndPr/>
        <w:sdtContent>
          <w:r w:rsidR="00BF4BE1">
            <w:rPr>
              <w:rFonts w:hint="cs"/>
              <w:sz w:val="28"/>
              <w:szCs w:val="28"/>
              <w:rtl/>
            </w:rPr>
            <w:t>המבדק אושר לעבודה</w:t>
          </w:r>
        </w:sdtContent>
      </w:sdt>
    </w:p>
    <w:p w:rsidR="00AF162A" w:rsidRDefault="00AF162A" w:rsidP="00FB4C5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</w:rPr>
          <w:id w:val="1507099206"/>
          <w:placeholder>
            <w:docPart w:val="CC01D5B137EC4FAC8B4D7713127F25D6"/>
          </w:placeholder>
          <w:showingPlcHdr/>
          <w:text/>
        </w:sdtPr>
        <w:sdtEndPr/>
        <w:sdtContent>
          <w:r w:rsidR="00FB4C57">
            <w:rPr>
              <w:rStyle w:val="PlaceholderText"/>
              <w:rFonts w:hint="cs"/>
              <w:rtl/>
            </w:rPr>
            <w:t xml:space="preserve">                        </w:t>
          </w:r>
        </w:sdtContent>
      </w:sdt>
    </w:p>
    <w:p w:rsidR="00AF162A" w:rsidRDefault="00AF162A">
      <w:pPr>
        <w:jc w:val="right"/>
        <w:rPr>
          <w:sz w:val="28"/>
          <w:szCs w:val="28"/>
          <w:rtl/>
        </w:rPr>
      </w:pPr>
    </w:p>
    <w:p w:rsidR="00AF162A" w:rsidRPr="00ED5EB5" w:rsidRDefault="00AF162A" w:rsidP="00083CBC">
      <w:pPr>
        <w:bidi/>
        <w:rPr>
          <w:sz w:val="32"/>
          <w:szCs w:val="32"/>
          <w:rtl/>
        </w:rPr>
      </w:pPr>
      <w:r w:rsidRPr="00ED5EB5">
        <w:rPr>
          <w:rFonts w:hint="cs"/>
          <w:sz w:val="28"/>
          <w:szCs w:val="28"/>
          <w:rtl/>
        </w:rPr>
        <w:t>חתימה: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283538537"/>
          <w:placeholder>
            <w:docPart w:val="2AF3A96463F04162AD877BE7ED88BE31"/>
          </w:placeholder>
          <w:comboBox>
            <w:listItem w:displayText="אלכס פליישר" w:value="אלכס פליישר"/>
            <w:listItem w:displayText="איליה גינזבורג" w:value="איליה גינזבורג"/>
            <w:listItem w:displayText="איתן סופרי" w:value="איתן סופרי"/>
            <w:listItem w:displayText="גיל צבי" w:value="גיל צבי"/>
            <w:listItem w:displayText="סימיון פרנצ'ר" w:value="סימיון פרנצ'ר"/>
            <w:listItem w:displayText="רוני ארז" w:value="רוני ארז"/>
            <w:listItem w:displayText="שי בלאף" w:value="שי בלאף"/>
            <w:listItem w:displayText="שרגא לאופר" w:value="שרגא לאופר"/>
          </w:comboBox>
        </w:sdtPr>
        <w:sdtEndPr>
          <w:rPr>
            <w:rStyle w:val="Style1"/>
          </w:rPr>
        </w:sdtEndPr>
        <w:sdtContent>
          <w:r w:rsidR="00BF4BE1">
            <w:rPr>
              <w:rStyle w:val="Style1"/>
              <w:rFonts w:hint="cs"/>
              <w:rtl/>
            </w:rPr>
            <w:t>איליה גינזבורג</w:t>
          </w:r>
        </w:sdtContent>
      </w:sdt>
    </w:p>
    <w:p w:rsidR="00AF162A" w:rsidRDefault="00AF162A" w:rsidP="00083CBC">
      <w:pPr>
        <w:bidi/>
      </w:pPr>
      <w:r w:rsidRPr="00ED5EB5">
        <w:rPr>
          <w:rFonts w:hint="cs"/>
          <w:sz w:val="28"/>
          <w:szCs w:val="28"/>
          <w:rtl/>
        </w:rPr>
        <w:t>תאריך: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-1203165410"/>
          <w:placeholder>
            <w:docPart w:val="28BC7B34D77D42538CA48A7C77CD07D3"/>
          </w:placeholder>
          <w:date w:fullDate="2017-09-05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28"/>
            <w:szCs w:val="28"/>
          </w:rPr>
        </w:sdtEndPr>
        <w:sdtContent>
          <w:r w:rsidR="00BF4BE1">
            <w:rPr>
              <w:rStyle w:val="Style1"/>
            </w:rPr>
            <w:t>05/09/2017</w:t>
          </w:r>
        </w:sdtContent>
      </w:sdt>
    </w:p>
    <w:sectPr w:rsidR="00AF162A">
      <w:headerReference w:type="default" r:id="rId6"/>
      <w:footerReference w:type="default" r:id="rId7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8B9" w:rsidRDefault="007F08B9" w:rsidP="00AF162A">
      <w:r>
        <w:separator/>
      </w:r>
    </w:p>
  </w:endnote>
  <w:endnote w:type="continuationSeparator" w:id="0">
    <w:p w:rsidR="007F08B9" w:rsidRDefault="007F08B9" w:rsidP="00A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AF162A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D3366">
      <w:rPr>
        <w:noProof/>
      </w:rPr>
      <w:t>5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8B9" w:rsidRDefault="007F08B9" w:rsidP="00AF162A">
      <w:r>
        <w:separator/>
      </w:r>
    </w:p>
  </w:footnote>
  <w:footnote w:type="continuationSeparator" w:id="0">
    <w:p w:rsidR="007F08B9" w:rsidRDefault="007F08B9" w:rsidP="00AF1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7F08B9">
    <w:pPr>
      <w:pStyle w:val="Header"/>
    </w:pPr>
    <w:r>
      <w:fldChar w:fldCharType="begin"/>
    </w:r>
    <w:r>
      <w:instrText xml:space="preserve"> FILENAME </w:instrText>
    </w:r>
    <w:r>
      <w:fldChar w:fldCharType="separate"/>
    </w:r>
    <w:r w:rsidR="00982AD6">
      <w:rPr>
        <w:noProof/>
      </w:rPr>
      <w:t>Document1</w:t>
    </w:r>
    <w:r>
      <w:rPr>
        <w:noProof/>
      </w:rPr>
      <w:fldChar w:fldCharType="end"/>
    </w:r>
    <w:r w:rsidR="00AF162A">
      <w:t xml:space="preserve">             </w:t>
    </w:r>
  </w:p>
  <w:p w:rsidR="00AF162A" w:rsidRDefault="00AF162A">
    <w:pPr>
      <w:pStyle w:val="Header"/>
    </w:pPr>
    <w:r>
      <w:fldChar w:fldCharType="begin"/>
    </w:r>
    <w:r>
      <w:instrText xml:space="preserve"> DATE  \* MERGEFORMAT </w:instrText>
    </w:r>
    <w:r>
      <w:fldChar w:fldCharType="separate"/>
    </w:r>
    <w:r w:rsidR="00ED3366">
      <w:rPr>
        <w:noProof/>
      </w:rPr>
      <w:t>14/01/2018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ocumentProtection w:edit="forms" w:formatting="1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D6"/>
    <w:rsid w:val="00003298"/>
    <w:rsid w:val="000041FE"/>
    <w:rsid w:val="000445AB"/>
    <w:rsid w:val="00047CEC"/>
    <w:rsid w:val="00077255"/>
    <w:rsid w:val="000819A4"/>
    <w:rsid w:val="00083CBC"/>
    <w:rsid w:val="0009357B"/>
    <w:rsid w:val="000B1DDA"/>
    <w:rsid w:val="001912BE"/>
    <w:rsid w:val="001B1F18"/>
    <w:rsid w:val="001C4E3E"/>
    <w:rsid w:val="00201643"/>
    <w:rsid w:val="0025554D"/>
    <w:rsid w:val="00282C89"/>
    <w:rsid w:val="002B7F4F"/>
    <w:rsid w:val="003C5F4F"/>
    <w:rsid w:val="003F51AD"/>
    <w:rsid w:val="00407A80"/>
    <w:rsid w:val="00446481"/>
    <w:rsid w:val="0049662D"/>
    <w:rsid w:val="004C6E24"/>
    <w:rsid w:val="004D1ED1"/>
    <w:rsid w:val="00544143"/>
    <w:rsid w:val="00554159"/>
    <w:rsid w:val="00586BC0"/>
    <w:rsid w:val="00595973"/>
    <w:rsid w:val="005C4D6C"/>
    <w:rsid w:val="005E2042"/>
    <w:rsid w:val="00620E10"/>
    <w:rsid w:val="006261A4"/>
    <w:rsid w:val="006847CD"/>
    <w:rsid w:val="006C6E7C"/>
    <w:rsid w:val="007177AD"/>
    <w:rsid w:val="007419EE"/>
    <w:rsid w:val="00747676"/>
    <w:rsid w:val="0076227A"/>
    <w:rsid w:val="00785C07"/>
    <w:rsid w:val="007A1574"/>
    <w:rsid w:val="007C2215"/>
    <w:rsid w:val="007E07E8"/>
    <w:rsid w:val="007F08B9"/>
    <w:rsid w:val="0081370A"/>
    <w:rsid w:val="008C68C7"/>
    <w:rsid w:val="00902B5F"/>
    <w:rsid w:val="00982AD6"/>
    <w:rsid w:val="00993C67"/>
    <w:rsid w:val="009B1560"/>
    <w:rsid w:val="009B46B2"/>
    <w:rsid w:val="009E2662"/>
    <w:rsid w:val="00AF162A"/>
    <w:rsid w:val="00AF1ABD"/>
    <w:rsid w:val="00BF4BE1"/>
    <w:rsid w:val="00C40F61"/>
    <w:rsid w:val="00C42145"/>
    <w:rsid w:val="00CF0A93"/>
    <w:rsid w:val="00D55B68"/>
    <w:rsid w:val="00DB009E"/>
    <w:rsid w:val="00DC688C"/>
    <w:rsid w:val="00DE6A78"/>
    <w:rsid w:val="00E15B5C"/>
    <w:rsid w:val="00E4093B"/>
    <w:rsid w:val="00EC3843"/>
    <w:rsid w:val="00ED3366"/>
    <w:rsid w:val="00ED5EB5"/>
    <w:rsid w:val="00F3166F"/>
    <w:rsid w:val="00FB4C57"/>
    <w:rsid w:val="00FC47A4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B8FAE-06BE-4843-A4FC-0D0D125B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ABD"/>
    <w:rPr>
      <w:color w:val="808080"/>
    </w:rPr>
  </w:style>
  <w:style w:type="character" w:customStyle="1" w:styleId="Style1">
    <w:name w:val="Style1"/>
    <w:basedOn w:val="DefaultParagraphFont"/>
    <w:uiPriority w:val="1"/>
    <w:rsid w:val="000B1DD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ya_g\Documents\Custom%20Office%20Templates\Badas%20AT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745CB173F24223AAD9C3411E515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1332F-B8C7-4E68-8A2D-31CE3376270C}"/>
      </w:docPartPr>
      <w:docPartBody>
        <w:p w:rsidR="001642F0" w:rsidRDefault="00145ED0">
          <w:pPr>
            <w:pStyle w:val="74745CB173F24223AAD9C3411E515710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    </w:t>
          </w:r>
        </w:p>
      </w:docPartBody>
    </w:docPart>
    <w:docPart>
      <w:docPartPr>
        <w:name w:val="9F4ED09686AA46ECBF179759493D0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098FD-F356-49D6-8EBB-D0A59D98511C}"/>
      </w:docPartPr>
      <w:docPartBody>
        <w:p w:rsidR="001642F0" w:rsidRDefault="00145ED0">
          <w:pPr>
            <w:pStyle w:val="9F4ED09686AA46ECBF179759493D0880"/>
          </w:pPr>
          <w:r w:rsidRPr="007419EE">
            <w:rPr>
              <w:rFonts w:ascii="Arial" w:hAnsi="Arial" w:cs="Arial"/>
              <w:sz w:val="24"/>
              <w:szCs w:val="24"/>
            </w:rPr>
            <w:t xml:space="preserve">                     </w:t>
          </w:r>
        </w:p>
      </w:docPartBody>
    </w:docPart>
    <w:docPart>
      <w:docPartPr>
        <w:name w:val="3EC48E228F684BF1AC335A2291995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A14F5-5CCA-44FF-9E58-FB34A9A3A116}"/>
      </w:docPartPr>
      <w:docPartBody>
        <w:p w:rsidR="001642F0" w:rsidRDefault="00145ED0">
          <w:pPr>
            <w:pStyle w:val="3EC48E228F684BF1AC335A2291995F16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</w:t>
          </w:r>
        </w:p>
      </w:docPartBody>
    </w:docPart>
    <w:docPart>
      <w:docPartPr>
        <w:name w:val="96DB633E5B8E4E49BB8875F78456E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C9594-7DBC-4D2D-8648-A2AEB553BDFE}"/>
      </w:docPartPr>
      <w:docPartBody>
        <w:p w:rsidR="001642F0" w:rsidRDefault="00145ED0">
          <w:pPr>
            <w:pStyle w:val="96DB633E5B8E4E49BB8875F78456E9DF"/>
          </w:pPr>
          <w:r w:rsidRPr="007419EE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</w:t>
          </w:r>
        </w:p>
      </w:docPartBody>
    </w:docPart>
    <w:docPart>
      <w:docPartPr>
        <w:name w:val="5D94F3F3EB9B4CE89C922C3B5CEE3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4920D-AF71-4C7F-AD7A-BC6ACE177766}"/>
      </w:docPartPr>
      <w:docPartBody>
        <w:p w:rsidR="001642F0" w:rsidRDefault="00145ED0">
          <w:pPr>
            <w:pStyle w:val="5D94F3F3EB9B4CE89C922C3B5CEE3425"/>
          </w:pPr>
          <w:r w:rsidRPr="005C4D6C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  </w:t>
          </w:r>
        </w:p>
      </w:docPartBody>
    </w:docPart>
    <w:docPart>
      <w:docPartPr>
        <w:name w:val="4A8A433D86DD4DCA80AD4C712D37D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37731-3672-44DC-887C-FF1FA7B81BFB}"/>
      </w:docPartPr>
      <w:docPartBody>
        <w:p w:rsidR="001642F0" w:rsidRDefault="00145ED0">
          <w:pPr>
            <w:pStyle w:val="4A8A433D86DD4DCA80AD4C712D37D3BE"/>
          </w:pPr>
          <w:r w:rsidRPr="00446481">
            <w:rPr>
              <w:rStyle w:val="PlaceholderText"/>
              <w:rFonts w:hint="cs"/>
              <w:rtl/>
            </w:rPr>
            <w:t xml:space="preserve">                   </w:t>
          </w:r>
        </w:p>
      </w:docPartBody>
    </w:docPart>
    <w:docPart>
      <w:docPartPr>
        <w:name w:val="5E591F9170C649B3821F8A0AE0744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5D6F6-09B6-4F1C-B274-ACD33C803446}"/>
      </w:docPartPr>
      <w:docPartBody>
        <w:p w:rsidR="001642F0" w:rsidRDefault="00145ED0">
          <w:pPr>
            <w:pStyle w:val="5E591F9170C649B3821F8A0AE074469C"/>
          </w:pPr>
          <w:r w:rsidRPr="00446481">
            <w:rPr>
              <w:rStyle w:val="PlaceholderText"/>
              <w:rFonts w:hint="cs"/>
              <w:rtl/>
            </w:rPr>
            <w:t xml:space="preserve">                 </w:t>
          </w:r>
        </w:p>
      </w:docPartBody>
    </w:docPart>
    <w:docPart>
      <w:docPartPr>
        <w:name w:val="F0BC9B1EDAF9475FA70689E9FDD07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9FC9D-85F3-485A-A83C-91C166C0690C}"/>
      </w:docPartPr>
      <w:docPartBody>
        <w:p w:rsidR="001642F0" w:rsidRDefault="00145ED0">
          <w:pPr>
            <w:pStyle w:val="F0BC9B1EDAF9475FA70689E9FDD07A3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8DA764DF44841A38709E73F7F3DE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268ED-F422-49A3-85D9-A33B524B6ED5}"/>
      </w:docPartPr>
      <w:docPartBody>
        <w:p w:rsidR="001642F0" w:rsidRDefault="00145ED0">
          <w:pPr>
            <w:pStyle w:val="C8DA764DF44841A38709E73F7F3DE9D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335C87172EF4C6EB04191A17F3C0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3750C-5FBA-4378-B392-6F5FD2A48A7C}"/>
      </w:docPartPr>
      <w:docPartBody>
        <w:p w:rsidR="001642F0" w:rsidRDefault="00145ED0">
          <w:pPr>
            <w:pStyle w:val="0335C87172EF4C6EB04191A17F3C071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B6DE26BE0EA432280B68FC823C60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ABD1-7421-4479-932A-3032AADF5C17}"/>
      </w:docPartPr>
      <w:docPartBody>
        <w:p w:rsidR="001642F0" w:rsidRDefault="00145ED0">
          <w:pPr>
            <w:pStyle w:val="1B6DE26BE0EA432280B68FC823C601C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340833B79DA41E88FC6EE3955A59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20EFC-36DC-446C-A935-B8C3825C2513}"/>
      </w:docPartPr>
      <w:docPartBody>
        <w:p w:rsidR="001642F0" w:rsidRDefault="00145ED0">
          <w:pPr>
            <w:pStyle w:val="0340833B79DA41E88FC6EE3955A59F8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E3908C3169D4AC08C6220558759E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58E57-DF40-4CDC-B757-05B2C89043D1}"/>
      </w:docPartPr>
      <w:docPartBody>
        <w:p w:rsidR="001642F0" w:rsidRDefault="00145ED0">
          <w:pPr>
            <w:pStyle w:val="7E3908C3169D4AC08C6220558759E82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573A4BBDD184C779B58EEE8D5BD8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FBC0F-AB6B-4338-9989-9133CE659F4B}"/>
      </w:docPartPr>
      <w:docPartBody>
        <w:p w:rsidR="001642F0" w:rsidRDefault="00145ED0">
          <w:pPr>
            <w:pStyle w:val="3573A4BBDD184C779B58EEE8D5BD87C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20FB6CD499A4A349479865F74CE1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E7CAB-5D4C-4F3C-8B53-78E7EE63CF39}"/>
      </w:docPartPr>
      <w:docPartBody>
        <w:p w:rsidR="001642F0" w:rsidRDefault="00145ED0">
          <w:pPr>
            <w:pStyle w:val="120FB6CD499A4A349479865F74CE17F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986704CAF1A4D09B9AF47DBDE757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C180B-7AA7-4A56-95B0-B132607F8AA5}"/>
      </w:docPartPr>
      <w:docPartBody>
        <w:p w:rsidR="001642F0" w:rsidRDefault="00145ED0">
          <w:pPr>
            <w:pStyle w:val="6986704CAF1A4D09B9AF47DBDE75741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73FBB7D1FD14889BB1C3160DE902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CC691-5DA5-4A52-A931-DDB86FD2128F}"/>
      </w:docPartPr>
      <w:docPartBody>
        <w:p w:rsidR="001642F0" w:rsidRDefault="00145ED0">
          <w:pPr>
            <w:pStyle w:val="673FBB7D1FD14889BB1C3160DE902FD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2CF8F3DEEEC45EE86C4A3D47431B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133F3-B1CF-4B61-B06E-B1E3388A42DF}"/>
      </w:docPartPr>
      <w:docPartBody>
        <w:p w:rsidR="001642F0" w:rsidRDefault="00145ED0">
          <w:pPr>
            <w:pStyle w:val="F2CF8F3DEEEC45EE86C4A3D47431B70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EEA78A2EDC34D1CBB2DDA0769F6E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DAAD0-7972-4014-8F90-F695794408B5}"/>
      </w:docPartPr>
      <w:docPartBody>
        <w:p w:rsidR="001642F0" w:rsidRDefault="00145ED0">
          <w:pPr>
            <w:pStyle w:val="FEEA78A2EDC34D1CBB2DDA0769F6E8D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1159089F63A41D2B04AB63FE1B8E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6C1BC-D939-4830-BC9B-00449762CF1C}"/>
      </w:docPartPr>
      <w:docPartBody>
        <w:p w:rsidR="001642F0" w:rsidRDefault="00145ED0">
          <w:pPr>
            <w:pStyle w:val="B1159089F63A41D2B04AB63FE1B8E30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E0956004FA449CF9B61B26BDF9EA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CD3F5-4135-4A4C-9625-7651F7588514}"/>
      </w:docPartPr>
      <w:docPartBody>
        <w:p w:rsidR="001642F0" w:rsidRDefault="00145ED0">
          <w:pPr>
            <w:pStyle w:val="6E0956004FA449CF9B61B26BDF9EA10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27EA0D6E61F4F5FBE0B39316938A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07667-5501-4DBC-8D89-08CF71D92BD2}"/>
      </w:docPartPr>
      <w:docPartBody>
        <w:p w:rsidR="001642F0" w:rsidRDefault="00145ED0">
          <w:pPr>
            <w:pStyle w:val="F27EA0D6E61F4F5FBE0B39316938A05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3E89ABFFB844BAE98BE3F64B9536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D957F-A0B5-46F4-BA9E-2BBFE7B54508}"/>
      </w:docPartPr>
      <w:docPartBody>
        <w:p w:rsidR="001642F0" w:rsidRDefault="00145ED0">
          <w:pPr>
            <w:pStyle w:val="E3E89ABFFB844BAE98BE3F64B9536E9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BB8CF6F28A342D89686EF0CE1E42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8D8CC-B53A-40C2-94A5-0D49E5EC8993}"/>
      </w:docPartPr>
      <w:docPartBody>
        <w:p w:rsidR="001642F0" w:rsidRDefault="00145ED0">
          <w:pPr>
            <w:pStyle w:val="8BB8CF6F28A342D89686EF0CE1E4232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D2923687C3F4C13B92118469045A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3432B-48DF-4063-A289-54151877CC95}"/>
      </w:docPartPr>
      <w:docPartBody>
        <w:p w:rsidR="001642F0" w:rsidRDefault="00145ED0">
          <w:pPr>
            <w:pStyle w:val="CD2923687C3F4C13B92118469045AD0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28B6E452B804C059E0EA0DDF6F87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F42D5-25F3-470B-99DF-605D8140DC7A}"/>
      </w:docPartPr>
      <w:docPartBody>
        <w:p w:rsidR="001642F0" w:rsidRDefault="00145ED0">
          <w:pPr>
            <w:pStyle w:val="128B6E452B804C059E0EA0DDF6F875B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C51BD64104D4E3AB8C316E123672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11CC6-6CA2-4434-A2AE-6063F4FE7791}"/>
      </w:docPartPr>
      <w:docPartBody>
        <w:p w:rsidR="001642F0" w:rsidRDefault="00145ED0">
          <w:pPr>
            <w:pStyle w:val="5C51BD64104D4E3AB8C316E1236725B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6034F19FC314B95B665A23BA0A13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FC763-5712-49E3-9708-ADCEF914E2E0}"/>
      </w:docPartPr>
      <w:docPartBody>
        <w:p w:rsidR="001642F0" w:rsidRDefault="00145ED0">
          <w:pPr>
            <w:pStyle w:val="16034F19FC314B95B665A23BA0A1376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C6C2511E7EE4EE0B624E48B2040B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B2EEF-601E-430B-97F2-86F9DB106F67}"/>
      </w:docPartPr>
      <w:docPartBody>
        <w:p w:rsidR="001642F0" w:rsidRDefault="00145ED0">
          <w:pPr>
            <w:pStyle w:val="BC6C2511E7EE4EE0B624E48B2040B6D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A3632E7DCE540F5A133152F9495A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95868-9052-4DAC-8F02-0EB379A2A1DF}"/>
      </w:docPartPr>
      <w:docPartBody>
        <w:p w:rsidR="001642F0" w:rsidRDefault="00145ED0">
          <w:pPr>
            <w:pStyle w:val="5A3632E7DCE540F5A133152F9495AE4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C1BB48BC5314E4CADC55C3DD3902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BE0E7-9955-4D19-BF79-AEA5D784A6C5}"/>
      </w:docPartPr>
      <w:docPartBody>
        <w:p w:rsidR="001642F0" w:rsidRDefault="00145ED0">
          <w:pPr>
            <w:pStyle w:val="4C1BB48BC5314E4CADC55C3DD3902B3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CBB8F9DB31145CBB9736112DF6BD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54C73-64E7-4EBA-8563-B1AF20BEDF29}"/>
      </w:docPartPr>
      <w:docPartBody>
        <w:p w:rsidR="001642F0" w:rsidRDefault="00145ED0">
          <w:pPr>
            <w:pStyle w:val="3CBB8F9DB31145CBB9736112DF6BDDE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DCCD9E3023148A19AAFE84E5F9E1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20808-E07C-463A-B4C5-31A27CF23478}"/>
      </w:docPartPr>
      <w:docPartBody>
        <w:p w:rsidR="001642F0" w:rsidRDefault="00145ED0">
          <w:pPr>
            <w:pStyle w:val="2DCCD9E3023148A19AAFE84E5F9E123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E2A1D53F0FB441D8A8AA0EF2DA71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35023-C436-486E-8B61-3F788DC0F834}"/>
      </w:docPartPr>
      <w:docPartBody>
        <w:p w:rsidR="001642F0" w:rsidRDefault="00145ED0">
          <w:pPr>
            <w:pStyle w:val="6E2A1D53F0FB441D8A8AA0EF2DA71D5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5A1010E2BB44C9BBBA91773D9388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531D2-729B-4C97-A6DA-B1AB096F9199}"/>
      </w:docPartPr>
      <w:docPartBody>
        <w:p w:rsidR="001642F0" w:rsidRDefault="00145ED0">
          <w:pPr>
            <w:pStyle w:val="F5A1010E2BB44C9BBBA91773D9388D7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9060B5D95CB4B3F86A4632B50149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DB80C-7B49-432C-92AF-67A50DB866C2}"/>
      </w:docPartPr>
      <w:docPartBody>
        <w:p w:rsidR="001642F0" w:rsidRDefault="00145ED0">
          <w:pPr>
            <w:pStyle w:val="F9060B5D95CB4B3F86A4632B5014955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BD2B781C5C647D7A994F3D6F003F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1FFD5-E51D-4D5B-BAB2-5456DC4FC67D}"/>
      </w:docPartPr>
      <w:docPartBody>
        <w:p w:rsidR="001642F0" w:rsidRDefault="00145ED0">
          <w:pPr>
            <w:pStyle w:val="1BD2B781C5C647D7A994F3D6F003FC2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580AD1B4F06499B9EA1D1E87989F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70304-0925-4179-A1FC-91DD8F500819}"/>
      </w:docPartPr>
      <w:docPartBody>
        <w:p w:rsidR="001642F0" w:rsidRDefault="00145ED0">
          <w:pPr>
            <w:pStyle w:val="D580AD1B4F06499B9EA1D1E87989F42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082AA8087A741AF9896DB2CC9E33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C8D07-B2A9-455D-BDAB-A30D85C5A72A}"/>
      </w:docPartPr>
      <w:docPartBody>
        <w:p w:rsidR="001642F0" w:rsidRDefault="00145ED0">
          <w:pPr>
            <w:pStyle w:val="E082AA8087A741AF9896DB2CC9E336F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77B2C26FB2B4739AE70C4B6AB4FC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64C46-57E6-41BA-B31B-201B9EE9DB81}"/>
      </w:docPartPr>
      <w:docPartBody>
        <w:p w:rsidR="001642F0" w:rsidRDefault="00145ED0">
          <w:pPr>
            <w:pStyle w:val="F77B2C26FB2B4739AE70C4B6AB4FC9F3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C4B129AD4F540058ECF0D6254C00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E7C16-B894-4687-88BA-11261E72CCD4}"/>
      </w:docPartPr>
      <w:docPartBody>
        <w:p w:rsidR="001642F0" w:rsidRDefault="00145ED0">
          <w:pPr>
            <w:pStyle w:val="EC4B129AD4F540058ECF0D6254C0051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960160CBB7A4D74BC583944855F4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2C819-BFF3-4D9E-BC94-0CDC43874D4D}"/>
      </w:docPartPr>
      <w:docPartBody>
        <w:p w:rsidR="001642F0" w:rsidRDefault="00145ED0">
          <w:pPr>
            <w:pStyle w:val="D960160CBB7A4D74BC583944855F498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EDB9358C3F649259CD2007E42C4B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0B71E-623A-4A7C-A5AF-D70E9244756A}"/>
      </w:docPartPr>
      <w:docPartBody>
        <w:p w:rsidR="001642F0" w:rsidRDefault="00145ED0">
          <w:pPr>
            <w:pStyle w:val="1EDB9358C3F649259CD2007E42C4B1D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B5CBC35060B433986E2DBC06B9F1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FA4E9-3F5C-4E9A-AA43-899A70AAABBE}"/>
      </w:docPartPr>
      <w:docPartBody>
        <w:p w:rsidR="001642F0" w:rsidRDefault="00145ED0">
          <w:pPr>
            <w:pStyle w:val="AB5CBC35060B433986E2DBC06B9F167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DB5604BB52A4133B7FFB11D925BA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04C04-DFA2-4F4D-86CD-D8A248B72C42}"/>
      </w:docPartPr>
      <w:docPartBody>
        <w:p w:rsidR="001642F0" w:rsidRDefault="00145ED0">
          <w:pPr>
            <w:pStyle w:val="BDB5604BB52A4133B7FFB11D925BA8B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66D6C735F1D476C9372447C79461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A43CE-2228-4397-AC4F-21231F39C747}"/>
      </w:docPartPr>
      <w:docPartBody>
        <w:p w:rsidR="001642F0" w:rsidRDefault="00145ED0">
          <w:pPr>
            <w:pStyle w:val="B66D6C735F1D476C9372447C794612E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859F2B8E1E04621B8C03FA111FB7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A75FD-B275-4707-85FF-713AF77E6487}"/>
      </w:docPartPr>
      <w:docPartBody>
        <w:p w:rsidR="001642F0" w:rsidRDefault="00145ED0">
          <w:pPr>
            <w:pStyle w:val="8859F2B8E1E04621B8C03FA111FB78D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597A50A138341BA9B7BA11F75FCA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56AF7-B099-4A71-BA23-66DE4D04373D}"/>
      </w:docPartPr>
      <w:docPartBody>
        <w:p w:rsidR="001642F0" w:rsidRDefault="00145ED0">
          <w:pPr>
            <w:pStyle w:val="9597A50A138341BA9B7BA11F75FCA8B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3BE81478022481394D2390BBC84B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5A1C2-1F3A-440A-94DE-EFCC932F4974}"/>
      </w:docPartPr>
      <w:docPartBody>
        <w:p w:rsidR="001642F0" w:rsidRDefault="00145ED0">
          <w:pPr>
            <w:pStyle w:val="C3BE81478022481394D2390BBC84B22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667F1D4760E4D429F2F74CB7FD3E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4A2C0-6484-4B0E-863F-9A64B6CCB05F}"/>
      </w:docPartPr>
      <w:docPartBody>
        <w:p w:rsidR="001642F0" w:rsidRDefault="00145ED0">
          <w:pPr>
            <w:pStyle w:val="1667F1D4760E4D429F2F74CB7FD3E4A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B838264C8B94CC6858721D641BF4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3B84B-4118-42E9-A110-6E34151D8DB4}"/>
      </w:docPartPr>
      <w:docPartBody>
        <w:p w:rsidR="001642F0" w:rsidRDefault="00145ED0">
          <w:pPr>
            <w:pStyle w:val="EB838264C8B94CC6858721D641BF425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BFAA18FC72D430D8BC05B524C46D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9C22C-DF15-4526-B5AB-5D00C24D069D}"/>
      </w:docPartPr>
      <w:docPartBody>
        <w:p w:rsidR="001642F0" w:rsidRDefault="00145ED0">
          <w:pPr>
            <w:pStyle w:val="6BFAA18FC72D430D8BC05B524C46D1F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A0A512444CC4B11AC31ADC1A35A1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83B17-8B68-4ABB-9D88-063E8ED35A41}"/>
      </w:docPartPr>
      <w:docPartBody>
        <w:p w:rsidR="001642F0" w:rsidRDefault="00145ED0">
          <w:pPr>
            <w:pStyle w:val="DA0A512444CC4B11AC31ADC1A35A147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8318C4AACFD48468FAB7C2698D0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E1327-504E-4D0F-9E45-E71AF86E01C4}"/>
      </w:docPartPr>
      <w:docPartBody>
        <w:p w:rsidR="001642F0" w:rsidRDefault="00145ED0">
          <w:pPr>
            <w:pStyle w:val="F8318C4AACFD48468FAB7C2698D09A5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8F71442616A4A6DB71B1403F5FD3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E0144-972A-4BBC-9828-C2143334761A}"/>
      </w:docPartPr>
      <w:docPartBody>
        <w:p w:rsidR="001642F0" w:rsidRDefault="00145ED0">
          <w:pPr>
            <w:pStyle w:val="68F71442616A4A6DB71B1403F5FD326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FA7F7955220458DAF426D63A1B91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B65AB-21FB-4C7C-AEC3-908C97FF454E}"/>
      </w:docPartPr>
      <w:docPartBody>
        <w:p w:rsidR="001642F0" w:rsidRDefault="00145ED0">
          <w:pPr>
            <w:pStyle w:val="4FA7F7955220458DAF426D63A1B9122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B381FF9F5FF4A7993AA979BBFB5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A860-115B-4809-8579-9E214DD14CB7}"/>
      </w:docPartPr>
      <w:docPartBody>
        <w:p w:rsidR="001642F0" w:rsidRDefault="00145ED0">
          <w:pPr>
            <w:pStyle w:val="EB381FF9F5FF4A7993AA979BBFB5487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5FE7B55C634416D8400339F42892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6CBEA-3FF0-42F3-9883-05EE7DE22EF8}"/>
      </w:docPartPr>
      <w:docPartBody>
        <w:p w:rsidR="001642F0" w:rsidRDefault="00145ED0">
          <w:pPr>
            <w:pStyle w:val="75FE7B55C634416D8400339F4289235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C7A526B5EFE47B0A42802F955800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2375B-5976-4FED-9044-25F9B75247EA}"/>
      </w:docPartPr>
      <w:docPartBody>
        <w:p w:rsidR="001642F0" w:rsidRDefault="00145ED0">
          <w:pPr>
            <w:pStyle w:val="2C7A526B5EFE47B0A42802F95580007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F2FE8D30429419782377EF23495D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C9E15-ADE5-4779-8E47-294C9D96C46D}"/>
      </w:docPartPr>
      <w:docPartBody>
        <w:p w:rsidR="001642F0" w:rsidRDefault="00145ED0">
          <w:pPr>
            <w:pStyle w:val="3F2FE8D30429419782377EF23495DB8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F0FAFEE9D4F40D8A72FACDA6F5D4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1594F-4732-4475-A531-63AF6F3F27C7}"/>
      </w:docPartPr>
      <w:docPartBody>
        <w:p w:rsidR="001642F0" w:rsidRDefault="00145ED0">
          <w:pPr>
            <w:pStyle w:val="6F0FAFEE9D4F40D8A72FACDA6F5D4F9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428A07483C548F181F7A93D7976A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7B5B2-3BEE-4FF5-9563-428219CBA1DA}"/>
      </w:docPartPr>
      <w:docPartBody>
        <w:p w:rsidR="001642F0" w:rsidRDefault="00145ED0">
          <w:pPr>
            <w:pStyle w:val="7428A07483C548F181F7A93D7976A83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7DFAD2293A447F59CA4D921FE06A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BE4F2-56EE-408F-AED9-FA82D3999199}"/>
      </w:docPartPr>
      <w:docPartBody>
        <w:p w:rsidR="001642F0" w:rsidRDefault="00145ED0">
          <w:pPr>
            <w:pStyle w:val="B7DFAD2293A447F59CA4D921FE06A80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E3388FF768B4915A77B4500F79AF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83CAF-FF59-4CCA-9412-15EB2F1FB866}"/>
      </w:docPartPr>
      <w:docPartBody>
        <w:p w:rsidR="001642F0" w:rsidRDefault="00145ED0">
          <w:pPr>
            <w:pStyle w:val="1E3388FF768B4915A77B4500F79AFF2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E27157A336F44B897D7456B3D497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81401-7D7B-43E4-B1A0-F44FA32C8060}"/>
      </w:docPartPr>
      <w:docPartBody>
        <w:p w:rsidR="001642F0" w:rsidRDefault="00145ED0">
          <w:pPr>
            <w:pStyle w:val="4E27157A336F44B897D7456B3D497EA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ABA827A4F164257909CD24801042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68D58-31E3-4D77-96D3-8665ED17B41A}"/>
      </w:docPartPr>
      <w:docPartBody>
        <w:p w:rsidR="001642F0" w:rsidRDefault="00145ED0">
          <w:pPr>
            <w:pStyle w:val="EABA827A4F164257909CD24801042E4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75D3ED9EF484B0B9CCB054F01648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AC7B-1401-4570-BD58-963B49BCD5F1}"/>
      </w:docPartPr>
      <w:docPartBody>
        <w:p w:rsidR="001642F0" w:rsidRDefault="00145ED0">
          <w:pPr>
            <w:pStyle w:val="775D3ED9EF484B0B9CCB054F01648C6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DBD017D8C9641C2B479039D81B86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407A6-7D26-4D5C-BBF8-27946E4912FF}"/>
      </w:docPartPr>
      <w:docPartBody>
        <w:p w:rsidR="001642F0" w:rsidRDefault="00145ED0">
          <w:pPr>
            <w:pStyle w:val="3DBD017D8C9641C2B479039D81B8699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CED75C809754FC79EE2DAA0F11A1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5DE61-1CEC-407F-BA1C-5A2E7541ABE4}"/>
      </w:docPartPr>
      <w:docPartBody>
        <w:p w:rsidR="001642F0" w:rsidRDefault="00145ED0">
          <w:pPr>
            <w:pStyle w:val="CCED75C809754FC79EE2DAA0F11A1AC4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409CE189A6584024912B59A38F52C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DCF90-63E4-49F0-BD82-2394076C237E}"/>
      </w:docPartPr>
      <w:docPartBody>
        <w:p w:rsidR="001642F0" w:rsidRDefault="00145ED0">
          <w:pPr>
            <w:pStyle w:val="409CE189A6584024912B59A38F52CEA6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BBA550E0C20C4688A62BFAC5E19C4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19365-B12C-4376-9A41-6D61E8FA7A37}"/>
      </w:docPartPr>
      <w:docPartBody>
        <w:p w:rsidR="001642F0" w:rsidRDefault="00145ED0">
          <w:pPr>
            <w:pStyle w:val="BBA550E0C20C4688A62BFAC5E19C47EB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8BCE6987F01E48DA85806BFEACB8F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BC20A-8B1B-43EF-9FF1-65BB472B88A0}"/>
      </w:docPartPr>
      <w:docPartBody>
        <w:p w:rsidR="001642F0" w:rsidRDefault="00145ED0">
          <w:pPr>
            <w:pStyle w:val="8BCE6987F01E48DA85806BFEACB8FCF3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BE4DF093C6FB41E98B8B3BF45E626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50AE9-37C1-43E2-BC72-F98BBDD064D6}"/>
      </w:docPartPr>
      <w:docPartBody>
        <w:p w:rsidR="001642F0" w:rsidRDefault="00145ED0">
          <w:pPr>
            <w:pStyle w:val="BE4DF093C6FB41E98B8B3BF45E626666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BE26F034BCDC477CA1D00AB9E967C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15EDE-495A-4464-B430-D1D0A902E9CE}"/>
      </w:docPartPr>
      <w:docPartBody>
        <w:p w:rsidR="001642F0" w:rsidRDefault="00145ED0">
          <w:pPr>
            <w:pStyle w:val="BE26F034BCDC477CA1D00AB9E967CB32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0C20C0E0CA8F47619360624CB8560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F12C0-D1A5-43EF-9689-31775079DBB3}"/>
      </w:docPartPr>
      <w:docPartBody>
        <w:p w:rsidR="001642F0" w:rsidRDefault="00145ED0">
          <w:pPr>
            <w:pStyle w:val="0C20C0E0CA8F47619360624CB856098B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FDB3164F5CCA411F990F13EF7EB42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6AC63-1D7A-454E-A264-E262C2F7C246}"/>
      </w:docPartPr>
      <w:docPartBody>
        <w:p w:rsidR="001642F0" w:rsidRDefault="00145ED0">
          <w:pPr>
            <w:pStyle w:val="FDB3164F5CCA411F990F13EF7EB422E2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D4C9EABC85014BB9890E436E44C60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486D-3127-4551-AC65-B2150D7E2704}"/>
      </w:docPartPr>
      <w:docPartBody>
        <w:p w:rsidR="001642F0" w:rsidRDefault="00145ED0">
          <w:pPr>
            <w:pStyle w:val="D4C9EABC85014BB9890E436E44C609FA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E8DDE289BBF6414B878B2F21973DB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660C9-7050-4A68-B4FD-4B648F01F3F2}"/>
      </w:docPartPr>
      <w:docPartBody>
        <w:p w:rsidR="001642F0" w:rsidRDefault="00145ED0">
          <w:pPr>
            <w:pStyle w:val="E8DDE289BBF6414B878B2F21973DBBE8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7C72A2520A7A4469B0E075DDADC43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8B3D4-65B8-4417-B391-20A030EF0838}"/>
      </w:docPartPr>
      <w:docPartBody>
        <w:p w:rsidR="001642F0" w:rsidRDefault="00145ED0">
          <w:pPr>
            <w:pStyle w:val="7C72A2520A7A4469B0E075DDADC43FDE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E146AAA59EBC482198E773F4A9B1D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A4362-A979-4AA9-BF55-3729F2F5EDA7}"/>
      </w:docPartPr>
      <w:docPartBody>
        <w:p w:rsidR="001642F0" w:rsidRDefault="00145ED0">
          <w:pPr>
            <w:pStyle w:val="E146AAA59EBC482198E773F4A9B1DC13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41D05FCA9ABB47819D144B4B7FED7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F1119-4FB7-4645-8096-04816BB69DB2}"/>
      </w:docPartPr>
      <w:docPartBody>
        <w:p w:rsidR="001642F0" w:rsidRDefault="00145ED0">
          <w:pPr>
            <w:pStyle w:val="41D05FCA9ABB47819D144B4B7FED7005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42B1E21B5D02448EA06EEC719FC76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3EECC-3394-4236-95EE-A1FF326C9D9C}"/>
      </w:docPartPr>
      <w:docPartBody>
        <w:p w:rsidR="001642F0" w:rsidRDefault="00145ED0">
          <w:pPr>
            <w:pStyle w:val="42B1E21B5D02448EA06EEC719FC76CA7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03E8ED3BA6AB4C67B127F86705991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44DC6-F1A5-49E5-96FC-6D778A296304}"/>
      </w:docPartPr>
      <w:docPartBody>
        <w:p w:rsidR="001642F0" w:rsidRDefault="00145ED0">
          <w:pPr>
            <w:pStyle w:val="03E8ED3BA6AB4C67B127F86705991F1D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5DFFF6694BB742F9B3E5984EBFCB2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016C7-D8B8-4CE9-AE31-47A36794039F}"/>
      </w:docPartPr>
      <w:docPartBody>
        <w:p w:rsidR="001642F0" w:rsidRDefault="00145ED0">
          <w:pPr>
            <w:pStyle w:val="5DFFF6694BB742F9B3E5984EBFCB284C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AC2D1D65EDB543ABA36FE89288502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1B12-7D74-458F-A67F-17775FE9268E}"/>
      </w:docPartPr>
      <w:docPartBody>
        <w:p w:rsidR="001642F0" w:rsidRDefault="00145ED0">
          <w:pPr>
            <w:pStyle w:val="AC2D1D65EDB543ABA36FE89288502BAA"/>
          </w:pPr>
          <w:r>
            <w:rPr>
              <w:rFonts w:hint="cs"/>
              <w:sz w:val="28"/>
              <w:szCs w:val="28"/>
              <w:rtl/>
            </w:rPr>
            <w:t xml:space="preserve">                                 </w:t>
          </w:r>
        </w:p>
      </w:docPartBody>
    </w:docPart>
    <w:docPart>
      <w:docPartPr>
        <w:name w:val="594572BA42E44EEAB565A61092428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6A8BF-8860-4252-B5F3-70C43A144261}"/>
      </w:docPartPr>
      <w:docPartBody>
        <w:p w:rsidR="001642F0" w:rsidRDefault="00145ED0">
          <w:pPr>
            <w:pStyle w:val="594572BA42E44EEAB565A610924283A2"/>
          </w:pPr>
          <w:r>
            <w:rPr>
              <w:rFonts w:hint="cs"/>
              <w:sz w:val="28"/>
              <w:szCs w:val="28"/>
              <w:rtl/>
            </w:rPr>
            <w:t xml:space="preserve">                            </w:t>
          </w:r>
        </w:p>
      </w:docPartBody>
    </w:docPart>
    <w:docPart>
      <w:docPartPr>
        <w:name w:val="CC01D5B137EC4FAC8B4D7713127F2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0D494-AC5C-417A-AAA7-02D0438705A5}"/>
      </w:docPartPr>
      <w:docPartBody>
        <w:p w:rsidR="001642F0" w:rsidRDefault="00145ED0">
          <w:pPr>
            <w:pStyle w:val="CC01D5B137EC4FAC8B4D7713127F25D6"/>
          </w:pPr>
          <w:r>
            <w:rPr>
              <w:rStyle w:val="PlaceholderText"/>
              <w:rFonts w:hint="cs"/>
              <w:rtl/>
            </w:rPr>
            <w:t xml:space="preserve">                        </w:t>
          </w:r>
        </w:p>
      </w:docPartBody>
    </w:docPart>
    <w:docPart>
      <w:docPartPr>
        <w:name w:val="2AF3A96463F04162AD877BE7ED88B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03ABE-98C8-4F28-8110-5927CD727F28}"/>
      </w:docPartPr>
      <w:docPartBody>
        <w:p w:rsidR="001642F0" w:rsidRDefault="00145ED0">
          <w:pPr>
            <w:pStyle w:val="2AF3A96463F04162AD877BE7ED88BE31"/>
          </w:pPr>
          <w:r w:rsidRPr="008A3637">
            <w:rPr>
              <w:rStyle w:val="PlaceholderText"/>
            </w:rPr>
            <w:t>Choose an item.</w:t>
          </w:r>
        </w:p>
      </w:docPartBody>
    </w:docPart>
    <w:docPart>
      <w:docPartPr>
        <w:name w:val="28BC7B34D77D42538CA48A7C77CD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F0062-589F-436F-82E7-1432E6ED1C06}"/>
      </w:docPartPr>
      <w:docPartBody>
        <w:p w:rsidR="001642F0" w:rsidRDefault="00145ED0">
          <w:pPr>
            <w:pStyle w:val="28BC7B34D77D42538CA48A7C77CD07D3"/>
          </w:pPr>
          <w:r>
            <w:rPr>
              <w:rFonts w:hint="cs"/>
              <w:sz w:val="28"/>
              <w:szCs w:val="28"/>
              <w:rtl/>
            </w:rPr>
            <w:t xml:space="preserve">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D0"/>
    <w:rsid w:val="00145ED0"/>
    <w:rsid w:val="001642F0"/>
    <w:rsid w:val="00D5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745CB173F24223AAD9C3411E515710">
    <w:name w:val="74745CB173F24223AAD9C3411E515710"/>
  </w:style>
  <w:style w:type="paragraph" w:customStyle="1" w:styleId="9F4ED09686AA46ECBF179759493D0880">
    <w:name w:val="9F4ED09686AA46ECBF179759493D0880"/>
  </w:style>
  <w:style w:type="paragraph" w:customStyle="1" w:styleId="3EC48E228F684BF1AC335A2291995F16">
    <w:name w:val="3EC48E228F684BF1AC335A2291995F16"/>
  </w:style>
  <w:style w:type="paragraph" w:customStyle="1" w:styleId="96DB633E5B8E4E49BB8875F78456E9DF">
    <w:name w:val="96DB633E5B8E4E49BB8875F78456E9DF"/>
  </w:style>
  <w:style w:type="paragraph" w:customStyle="1" w:styleId="5D94F3F3EB9B4CE89C922C3B5CEE3425">
    <w:name w:val="5D94F3F3EB9B4CE89C922C3B5CEE342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8A433D86DD4DCA80AD4C712D37D3BE">
    <w:name w:val="4A8A433D86DD4DCA80AD4C712D37D3BE"/>
  </w:style>
  <w:style w:type="paragraph" w:customStyle="1" w:styleId="5E591F9170C649B3821F8A0AE074469C">
    <w:name w:val="5E591F9170C649B3821F8A0AE074469C"/>
  </w:style>
  <w:style w:type="paragraph" w:customStyle="1" w:styleId="F0BC9B1EDAF9475FA70689E9FDD07A3D">
    <w:name w:val="F0BC9B1EDAF9475FA70689E9FDD07A3D"/>
  </w:style>
  <w:style w:type="paragraph" w:customStyle="1" w:styleId="C8DA764DF44841A38709E73F7F3DE9D1">
    <w:name w:val="C8DA764DF44841A38709E73F7F3DE9D1"/>
  </w:style>
  <w:style w:type="paragraph" w:customStyle="1" w:styleId="0335C87172EF4C6EB04191A17F3C071B">
    <w:name w:val="0335C87172EF4C6EB04191A17F3C071B"/>
  </w:style>
  <w:style w:type="paragraph" w:customStyle="1" w:styleId="1B6DE26BE0EA432280B68FC823C601C7">
    <w:name w:val="1B6DE26BE0EA432280B68FC823C601C7"/>
  </w:style>
  <w:style w:type="paragraph" w:customStyle="1" w:styleId="78B2240C895C42F7A90B659EA025DB24">
    <w:name w:val="78B2240C895C42F7A90B659EA025DB24"/>
  </w:style>
  <w:style w:type="paragraph" w:customStyle="1" w:styleId="0340833B79DA41E88FC6EE3955A59F88">
    <w:name w:val="0340833B79DA41E88FC6EE3955A59F88"/>
  </w:style>
  <w:style w:type="paragraph" w:customStyle="1" w:styleId="7E3908C3169D4AC08C6220558759E82E">
    <w:name w:val="7E3908C3169D4AC08C6220558759E82E"/>
  </w:style>
  <w:style w:type="paragraph" w:customStyle="1" w:styleId="3573A4BBDD184C779B58EEE8D5BD87C3">
    <w:name w:val="3573A4BBDD184C779B58EEE8D5BD87C3"/>
  </w:style>
  <w:style w:type="paragraph" w:customStyle="1" w:styleId="120FB6CD499A4A349479865F74CE17FF">
    <w:name w:val="120FB6CD499A4A349479865F74CE17FF"/>
  </w:style>
  <w:style w:type="paragraph" w:customStyle="1" w:styleId="6986704CAF1A4D09B9AF47DBDE757410">
    <w:name w:val="6986704CAF1A4D09B9AF47DBDE757410"/>
  </w:style>
  <w:style w:type="paragraph" w:customStyle="1" w:styleId="673FBB7D1FD14889BB1C3160DE902FD9">
    <w:name w:val="673FBB7D1FD14889BB1C3160DE902FD9"/>
  </w:style>
  <w:style w:type="paragraph" w:customStyle="1" w:styleId="F2CF8F3DEEEC45EE86C4A3D47431B702">
    <w:name w:val="F2CF8F3DEEEC45EE86C4A3D47431B702"/>
  </w:style>
  <w:style w:type="paragraph" w:customStyle="1" w:styleId="FEEA78A2EDC34D1CBB2DDA0769F6E8DE">
    <w:name w:val="FEEA78A2EDC34D1CBB2DDA0769F6E8DE"/>
  </w:style>
  <w:style w:type="paragraph" w:customStyle="1" w:styleId="B1159089F63A41D2B04AB63FE1B8E307">
    <w:name w:val="B1159089F63A41D2B04AB63FE1B8E307"/>
  </w:style>
  <w:style w:type="paragraph" w:customStyle="1" w:styleId="6E0956004FA449CF9B61B26BDF9EA10F">
    <w:name w:val="6E0956004FA449CF9B61B26BDF9EA10F"/>
  </w:style>
  <w:style w:type="paragraph" w:customStyle="1" w:styleId="F27EA0D6E61F4F5FBE0B39316938A057">
    <w:name w:val="F27EA0D6E61F4F5FBE0B39316938A057"/>
  </w:style>
  <w:style w:type="paragraph" w:customStyle="1" w:styleId="E3E89ABFFB844BAE98BE3F64B9536E92">
    <w:name w:val="E3E89ABFFB844BAE98BE3F64B9536E92"/>
  </w:style>
  <w:style w:type="paragraph" w:customStyle="1" w:styleId="8BB8CF6F28A342D89686EF0CE1E4232F">
    <w:name w:val="8BB8CF6F28A342D89686EF0CE1E4232F"/>
  </w:style>
  <w:style w:type="paragraph" w:customStyle="1" w:styleId="CD2923687C3F4C13B92118469045AD0F">
    <w:name w:val="CD2923687C3F4C13B92118469045AD0F"/>
  </w:style>
  <w:style w:type="paragraph" w:customStyle="1" w:styleId="128B6E452B804C059E0EA0DDF6F875B9">
    <w:name w:val="128B6E452B804C059E0EA0DDF6F875B9"/>
  </w:style>
  <w:style w:type="paragraph" w:customStyle="1" w:styleId="5C51BD64104D4E3AB8C316E1236725B9">
    <w:name w:val="5C51BD64104D4E3AB8C316E1236725B9"/>
  </w:style>
  <w:style w:type="paragraph" w:customStyle="1" w:styleId="16034F19FC314B95B665A23BA0A13762">
    <w:name w:val="16034F19FC314B95B665A23BA0A13762"/>
  </w:style>
  <w:style w:type="paragraph" w:customStyle="1" w:styleId="BC6C2511E7EE4EE0B624E48B2040B6DB">
    <w:name w:val="BC6C2511E7EE4EE0B624E48B2040B6DB"/>
  </w:style>
  <w:style w:type="paragraph" w:customStyle="1" w:styleId="5A3632E7DCE540F5A133152F9495AE47">
    <w:name w:val="5A3632E7DCE540F5A133152F9495AE47"/>
  </w:style>
  <w:style w:type="paragraph" w:customStyle="1" w:styleId="C43AF845A57844788A59C9FD67CD84C3">
    <w:name w:val="C43AF845A57844788A59C9FD67CD84C3"/>
  </w:style>
  <w:style w:type="paragraph" w:customStyle="1" w:styleId="4C1BB48BC5314E4CADC55C3DD3902B38">
    <w:name w:val="4C1BB48BC5314E4CADC55C3DD3902B38"/>
  </w:style>
  <w:style w:type="paragraph" w:customStyle="1" w:styleId="3CBB8F9DB31145CBB9736112DF6BDDEB">
    <w:name w:val="3CBB8F9DB31145CBB9736112DF6BDDEB"/>
  </w:style>
  <w:style w:type="paragraph" w:customStyle="1" w:styleId="2DCCD9E3023148A19AAFE84E5F9E123B">
    <w:name w:val="2DCCD9E3023148A19AAFE84E5F9E123B"/>
  </w:style>
  <w:style w:type="paragraph" w:customStyle="1" w:styleId="6E2A1D53F0FB441D8A8AA0EF2DA71D50">
    <w:name w:val="6E2A1D53F0FB441D8A8AA0EF2DA71D50"/>
  </w:style>
  <w:style w:type="paragraph" w:customStyle="1" w:styleId="B7B81C81065C481FA81502AE61AB291E">
    <w:name w:val="B7B81C81065C481FA81502AE61AB291E"/>
  </w:style>
  <w:style w:type="paragraph" w:customStyle="1" w:styleId="F5A1010E2BB44C9BBBA91773D9388D7E">
    <w:name w:val="F5A1010E2BB44C9BBBA91773D9388D7E"/>
  </w:style>
  <w:style w:type="paragraph" w:customStyle="1" w:styleId="F9060B5D95CB4B3F86A4632B50149558">
    <w:name w:val="F9060B5D95CB4B3F86A4632B50149558"/>
  </w:style>
  <w:style w:type="paragraph" w:customStyle="1" w:styleId="1BD2B781C5C647D7A994F3D6F003FC24">
    <w:name w:val="1BD2B781C5C647D7A994F3D6F003FC24"/>
  </w:style>
  <w:style w:type="paragraph" w:customStyle="1" w:styleId="D580AD1B4F06499B9EA1D1E87989F423">
    <w:name w:val="D580AD1B4F06499B9EA1D1E87989F423"/>
  </w:style>
  <w:style w:type="paragraph" w:customStyle="1" w:styleId="6A868462738F4AEC928FBA6077767348">
    <w:name w:val="6A868462738F4AEC928FBA6077767348"/>
  </w:style>
  <w:style w:type="paragraph" w:customStyle="1" w:styleId="E082AA8087A741AF9896DB2CC9E336FF">
    <w:name w:val="E082AA8087A741AF9896DB2CC9E336FF"/>
  </w:style>
  <w:style w:type="paragraph" w:customStyle="1" w:styleId="F77B2C26FB2B4739AE70C4B6AB4FC9F3">
    <w:name w:val="F77B2C26FB2B4739AE70C4B6AB4FC9F3"/>
  </w:style>
  <w:style w:type="paragraph" w:customStyle="1" w:styleId="EC4B129AD4F540058ECF0D6254C0051D">
    <w:name w:val="EC4B129AD4F540058ECF0D6254C0051D"/>
  </w:style>
  <w:style w:type="paragraph" w:customStyle="1" w:styleId="D960160CBB7A4D74BC583944855F498A">
    <w:name w:val="D960160CBB7A4D74BC583944855F498A"/>
  </w:style>
  <w:style w:type="paragraph" w:customStyle="1" w:styleId="1EDB9358C3F649259CD2007E42C4B1DD">
    <w:name w:val="1EDB9358C3F649259CD2007E42C4B1DD"/>
  </w:style>
  <w:style w:type="paragraph" w:customStyle="1" w:styleId="AB5CBC35060B433986E2DBC06B9F167E">
    <w:name w:val="AB5CBC35060B433986E2DBC06B9F167E"/>
  </w:style>
  <w:style w:type="paragraph" w:customStyle="1" w:styleId="BDB5604BB52A4133B7FFB11D925BA8B1">
    <w:name w:val="BDB5604BB52A4133B7FFB11D925BA8B1"/>
  </w:style>
  <w:style w:type="paragraph" w:customStyle="1" w:styleId="B66D6C735F1D476C9372447C794612EC">
    <w:name w:val="B66D6C735F1D476C9372447C794612EC"/>
  </w:style>
  <w:style w:type="paragraph" w:customStyle="1" w:styleId="8859F2B8E1E04621B8C03FA111FB78D7">
    <w:name w:val="8859F2B8E1E04621B8C03FA111FB78D7"/>
  </w:style>
  <w:style w:type="paragraph" w:customStyle="1" w:styleId="9597A50A138341BA9B7BA11F75FCA8B8">
    <w:name w:val="9597A50A138341BA9B7BA11F75FCA8B8"/>
  </w:style>
  <w:style w:type="paragraph" w:customStyle="1" w:styleId="C3BE81478022481394D2390BBC84B22B">
    <w:name w:val="C3BE81478022481394D2390BBC84B22B"/>
  </w:style>
  <w:style w:type="paragraph" w:customStyle="1" w:styleId="1667F1D4760E4D429F2F74CB7FD3E4AB">
    <w:name w:val="1667F1D4760E4D429F2F74CB7FD3E4AB"/>
  </w:style>
  <w:style w:type="paragraph" w:customStyle="1" w:styleId="EB838264C8B94CC6858721D641BF4259">
    <w:name w:val="EB838264C8B94CC6858721D641BF4259"/>
  </w:style>
  <w:style w:type="paragraph" w:customStyle="1" w:styleId="6BFAA18FC72D430D8BC05B524C46D1F2">
    <w:name w:val="6BFAA18FC72D430D8BC05B524C46D1F2"/>
  </w:style>
  <w:style w:type="paragraph" w:customStyle="1" w:styleId="DA0A512444CC4B11AC31ADC1A35A147A">
    <w:name w:val="DA0A512444CC4B11AC31ADC1A35A147A"/>
  </w:style>
  <w:style w:type="paragraph" w:customStyle="1" w:styleId="F8318C4AACFD48468FAB7C2698D09A51">
    <w:name w:val="F8318C4AACFD48468FAB7C2698D09A51"/>
  </w:style>
  <w:style w:type="paragraph" w:customStyle="1" w:styleId="68F71442616A4A6DB71B1403F5FD3265">
    <w:name w:val="68F71442616A4A6DB71B1403F5FD3265"/>
  </w:style>
  <w:style w:type="paragraph" w:customStyle="1" w:styleId="4FA7F7955220458DAF426D63A1B9122A">
    <w:name w:val="4FA7F7955220458DAF426D63A1B9122A"/>
  </w:style>
  <w:style w:type="paragraph" w:customStyle="1" w:styleId="EB381FF9F5FF4A7993AA979BBFB54872">
    <w:name w:val="EB381FF9F5FF4A7993AA979BBFB54872"/>
  </w:style>
  <w:style w:type="paragraph" w:customStyle="1" w:styleId="75FE7B55C634416D8400339F42892350">
    <w:name w:val="75FE7B55C634416D8400339F42892350"/>
  </w:style>
  <w:style w:type="paragraph" w:customStyle="1" w:styleId="2C7A526B5EFE47B0A42802F955800072">
    <w:name w:val="2C7A526B5EFE47B0A42802F955800072"/>
  </w:style>
  <w:style w:type="paragraph" w:customStyle="1" w:styleId="3F2FE8D30429419782377EF23495DB88">
    <w:name w:val="3F2FE8D30429419782377EF23495DB88"/>
  </w:style>
  <w:style w:type="paragraph" w:customStyle="1" w:styleId="6F0FAFEE9D4F40D8A72FACDA6F5D4F9A">
    <w:name w:val="6F0FAFEE9D4F40D8A72FACDA6F5D4F9A"/>
  </w:style>
  <w:style w:type="paragraph" w:customStyle="1" w:styleId="7428A07483C548F181F7A93D7976A838">
    <w:name w:val="7428A07483C548F181F7A93D7976A838"/>
  </w:style>
  <w:style w:type="paragraph" w:customStyle="1" w:styleId="B7DFAD2293A447F59CA4D921FE06A804">
    <w:name w:val="B7DFAD2293A447F59CA4D921FE06A804"/>
  </w:style>
  <w:style w:type="paragraph" w:customStyle="1" w:styleId="1E3388FF768B4915A77B4500F79AFF2F">
    <w:name w:val="1E3388FF768B4915A77B4500F79AFF2F"/>
  </w:style>
  <w:style w:type="paragraph" w:customStyle="1" w:styleId="4E27157A336F44B897D7456B3D497EAA">
    <w:name w:val="4E27157A336F44B897D7456B3D497EAA"/>
  </w:style>
  <w:style w:type="paragraph" w:customStyle="1" w:styleId="EABA827A4F164257909CD24801042E49">
    <w:name w:val="EABA827A4F164257909CD24801042E49"/>
  </w:style>
  <w:style w:type="paragraph" w:customStyle="1" w:styleId="775D3ED9EF484B0B9CCB054F01648C6D">
    <w:name w:val="775D3ED9EF484B0B9CCB054F01648C6D"/>
  </w:style>
  <w:style w:type="paragraph" w:customStyle="1" w:styleId="3DBD017D8C9641C2B479039D81B86990">
    <w:name w:val="3DBD017D8C9641C2B479039D81B86990"/>
  </w:style>
  <w:style w:type="paragraph" w:customStyle="1" w:styleId="CCED75C809754FC79EE2DAA0F11A1AC4">
    <w:name w:val="CCED75C809754FC79EE2DAA0F11A1AC4"/>
  </w:style>
  <w:style w:type="paragraph" w:customStyle="1" w:styleId="409CE189A6584024912B59A38F52CEA6">
    <w:name w:val="409CE189A6584024912B59A38F52CEA6"/>
  </w:style>
  <w:style w:type="paragraph" w:customStyle="1" w:styleId="BBA550E0C20C4688A62BFAC5E19C47EB">
    <w:name w:val="BBA550E0C20C4688A62BFAC5E19C47EB"/>
  </w:style>
  <w:style w:type="paragraph" w:customStyle="1" w:styleId="8BCE6987F01E48DA85806BFEACB8FCF3">
    <w:name w:val="8BCE6987F01E48DA85806BFEACB8FCF3"/>
  </w:style>
  <w:style w:type="paragraph" w:customStyle="1" w:styleId="BE4DF093C6FB41E98B8B3BF45E626666">
    <w:name w:val="BE4DF093C6FB41E98B8B3BF45E626666"/>
  </w:style>
  <w:style w:type="paragraph" w:customStyle="1" w:styleId="BE26F034BCDC477CA1D00AB9E967CB32">
    <w:name w:val="BE26F034BCDC477CA1D00AB9E967CB32"/>
  </w:style>
  <w:style w:type="paragraph" w:customStyle="1" w:styleId="0C20C0E0CA8F47619360624CB856098B">
    <w:name w:val="0C20C0E0CA8F47619360624CB856098B"/>
  </w:style>
  <w:style w:type="paragraph" w:customStyle="1" w:styleId="FDB3164F5CCA411F990F13EF7EB422E2">
    <w:name w:val="FDB3164F5CCA411F990F13EF7EB422E2"/>
  </w:style>
  <w:style w:type="paragraph" w:customStyle="1" w:styleId="D4C9EABC85014BB9890E436E44C609FA">
    <w:name w:val="D4C9EABC85014BB9890E436E44C609FA"/>
  </w:style>
  <w:style w:type="paragraph" w:customStyle="1" w:styleId="E8DDE289BBF6414B878B2F21973DBBE8">
    <w:name w:val="E8DDE289BBF6414B878B2F21973DBBE8"/>
  </w:style>
  <w:style w:type="paragraph" w:customStyle="1" w:styleId="7C72A2520A7A4469B0E075DDADC43FDE">
    <w:name w:val="7C72A2520A7A4469B0E075DDADC43FDE"/>
  </w:style>
  <w:style w:type="paragraph" w:customStyle="1" w:styleId="E146AAA59EBC482198E773F4A9B1DC13">
    <w:name w:val="E146AAA59EBC482198E773F4A9B1DC13"/>
  </w:style>
  <w:style w:type="paragraph" w:customStyle="1" w:styleId="41D05FCA9ABB47819D144B4B7FED7005">
    <w:name w:val="41D05FCA9ABB47819D144B4B7FED7005"/>
  </w:style>
  <w:style w:type="paragraph" w:customStyle="1" w:styleId="42B1E21B5D02448EA06EEC719FC76CA7">
    <w:name w:val="42B1E21B5D02448EA06EEC719FC76CA7"/>
  </w:style>
  <w:style w:type="paragraph" w:customStyle="1" w:styleId="03E8ED3BA6AB4C67B127F86705991F1D">
    <w:name w:val="03E8ED3BA6AB4C67B127F86705991F1D"/>
  </w:style>
  <w:style w:type="paragraph" w:customStyle="1" w:styleId="5DFFF6694BB742F9B3E5984EBFCB284C">
    <w:name w:val="5DFFF6694BB742F9B3E5984EBFCB284C"/>
  </w:style>
  <w:style w:type="paragraph" w:customStyle="1" w:styleId="AC2D1D65EDB543ABA36FE89288502BAA">
    <w:name w:val="AC2D1D65EDB543ABA36FE89288502BAA"/>
  </w:style>
  <w:style w:type="paragraph" w:customStyle="1" w:styleId="594572BA42E44EEAB565A610924283A2">
    <w:name w:val="594572BA42E44EEAB565A610924283A2"/>
  </w:style>
  <w:style w:type="paragraph" w:customStyle="1" w:styleId="CC01D5B137EC4FAC8B4D7713127F25D6">
    <w:name w:val="CC01D5B137EC4FAC8B4D7713127F25D6"/>
  </w:style>
  <w:style w:type="paragraph" w:customStyle="1" w:styleId="2AF3A96463F04162AD877BE7ED88BE31">
    <w:name w:val="2AF3A96463F04162AD877BE7ED88BE31"/>
  </w:style>
  <w:style w:type="paragraph" w:customStyle="1" w:styleId="28BC7B34D77D42538CA48A7C77CD07D3">
    <w:name w:val="28BC7B34D77D42538CA48A7C77CD07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Badas ATP.dotx</Template>
  <TotalTime>21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BADAS ATP</vt:lpstr>
    </vt:vector>
  </TitlesOfParts>
  <Company>RAD Data Communication Ltd.</Company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BADAS ATP</dc:title>
  <dc:subject/>
  <dc:creator>ilya_g</dc:creator>
  <cp:keywords/>
  <dc:description/>
  <cp:lastModifiedBy>Ilya Ginzburg</cp:lastModifiedBy>
  <cp:revision>6</cp:revision>
  <cp:lastPrinted>2003-07-27T14:19:00Z</cp:lastPrinted>
  <dcterms:created xsi:type="dcterms:W3CDTF">2018-01-14T06:40:00Z</dcterms:created>
  <dcterms:modified xsi:type="dcterms:W3CDTF">2018-01-14T07:58:00Z</dcterms:modified>
</cp:coreProperties>
</file>