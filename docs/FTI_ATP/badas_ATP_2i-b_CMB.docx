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62A" w:rsidRDefault="00AF162A" w:rsidP="0025554D">
      <w:pPr>
        <w:bidi/>
        <w:rPr>
          <w:b/>
          <w:bCs/>
          <w:sz w:val="32"/>
          <w:szCs w:val="32"/>
        </w:rPr>
      </w:pPr>
    </w:p>
    <w:p w:rsidR="00AF162A" w:rsidRDefault="00AF162A">
      <w:pPr>
        <w:jc w:val="center"/>
        <w:rPr>
          <w:b/>
          <w:bCs/>
          <w:sz w:val="32"/>
          <w:szCs w:val="32"/>
        </w:rPr>
      </w:pPr>
    </w:p>
    <w:p w:rsidR="00AF162A" w:rsidRPr="007177AD" w:rsidRDefault="0009357B" w:rsidP="0009357B">
      <w:pPr>
        <w:bidi/>
        <w:jc w:val="center"/>
        <w:rPr>
          <w:b/>
          <w:bCs/>
          <w:sz w:val="40"/>
          <w:szCs w:val="40"/>
          <w:rtl/>
        </w:rPr>
      </w:pPr>
      <w:r w:rsidRPr="007177AD">
        <w:rPr>
          <w:rFonts w:hint="cs"/>
          <w:b/>
          <w:bCs/>
          <w:sz w:val="40"/>
          <w:szCs w:val="40"/>
          <w:rtl/>
        </w:rPr>
        <w:t xml:space="preserve">טופס </w:t>
      </w:r>
      <w:r w:rsidRPr="007177AD">
        <w:rPr>
          <w:b/>
          <w:bCs/>
          <w:sz w:val="40"/>
          <w:szCs w:val="40"/>
        </w:rPr>
        <w:t>ATP</w:t>
      </w:r>
    </w:p>
    <w:p w:rsidR="00AF162A" w:rsidRDefault="00AF162A">
      <w:pPr>
        <w:jc w:val="center"/>
        <w:rPr>
          <w:b/>
          <w:bCs/>
          <w:sz w:val="32"/>
          <w:szCs w:val="28"/>
          <w:rtl/>
        </w:rPr>
      </w:pPr>
    </w:p>
    <w:p w:rsidR="00AF162A" w:rsidRDefault="00AF162A" w:rsidP="008C5567">
      <w:pPr>
        <w:pStyle w:val="Heading3"/>
        <w:rPr>
          <w:rtl/>
        </w:rPr>
      </w:pPr>
      <w:r w:rsidRPr="007177AD">
        <w:rPr>
          <w:b w:val="0"/>
          <w:bCs w:val="0"/>
          <w:rtl/>
        </w:rPr>
        <w:t>שם המ</w:t>
      </w:r>
      <w:r w:rsidRPr="007177AD">
        <w:rPr>
          <w:rFonts w:hint="cs"/>
          <w:b w:val="0"/>
          <w:bCs w:val="0"/>
          <w:rtl/>
        </w:rPr>
        <w:t>בדק</w:t>
      </w:r>
      <w:r w:rsidRPr="007177AD">
        <w:rPr>
          <w:b w:val="0"/>
          <w:bCs w:val="0"/>
          <w:rtl/>
        </w:rPr>
        <w:t xml:space="preserve"> :</w:t>
      </w:r>
      <w:r w:rsidR="000819A4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32087987"/>
          <w:placeholder>
            <w:docPart w:val="0E13286118194AFA97F9FD27486B7421"/>
          </w:placeholder>
          <w:text/>
        </w:sdtPr>
        <w:sdtContent>
          <w:r w:rsidR="008C5567" w:rsidRPr="008C5567">
            <w:t>ETX-2I-B</w:t>
          </w:r>
        </w:sdtContent>
      </w:sdt>
      <w:r w:rsidR="00AF1ABD">
        <w:rPr>
          <w:rFonts w:hint="cs"/>
          <w:rtl/>
        </w:rPr>
        <w:t xml:space="preserve"> </w:t>
      </w:r>
      <w:r w:rsidR="000041FE">
        <w:rPr>
          <w:rFonts w:hint="cs"/>
          <w:rtl/>
        </w:rPr>
        <w:t xml:space="preserve"> </w:t>
      </w:r>
      <w:r w:rsidRPr="007177AD">
        <w:rPr>
          <w:rFonts w:hint="cs"/>
          <w:b w:val="0"/>
          <w:bCs w:val="0"/>
          <w:rtl/>
        </w:rPr>
        <w:t>גרסאת מבדק מתאריך:</w:t>
      </w:r>
      <w:r w:rsidR="00201643">
        <w:t xml:space="preserve"> </w:t>
      </w:r>
      <w:r w:rsidR="00201643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548645541"/>
          <w:placeholder>
            <w:docPart w:val="CF4A8749161341A6BDB652A0FE0023F5"/>
          </w:placeholder>
          <w:date w:fullDate="2017-08-31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32"/>
          </w:rPr>
        </w:sdtEndPr>
        <w:sdtContent>
          <w:r w:rsidR="008C5567">
            <w:rPr>
              <w:rStyle w:val="Style1"/>
            </w:rPr>
            <w:t>31/08/2017</w:t>
          </w:r>
        </w:sdtContent>
      </w:sdt>
    </w:p>
    <w:p w:rsidR="00AF162A" w:rsidRDefault="00AF162A" w:rsidP="008C5567">
      <w:pPr>
        <w:pStyle w:val="Heading3"/>
        <w:rPr>
          <w:rtl/>
        </w:rPr>
      </w:pPr>
      <w:r w:rsidRPr="007177AD">
        <w:rPr>
          <w:rFonts w:hint="cs"/>
          <w:b w:val="0"/>
          <w:bCs w:val="0"/>
          <w:rtl/>
        </w:rPr>
        <w:t>שם המוצר</w:t>
      </w:r>
      <w:r w:rsidR="0009357B" w:rsidRPr="007177AD">
        <w:rPr>
          <w:rFonts w:hint="cs"/>
          <w:b w:val="0"/>
          <w:bCs w:val="0"/>
          <w:rtl/>
        </w:rPr>
        <w:t>:</w:t>
      </w:r>
      <w:r w:rsidR="00620E10">
        <w:rPr>
          <w:rFonts w:hint="cs"/>
        </w:rPr>
        <w:t xml:space="preserve"> </w:t>
      </w:r>
      <w:r w:rsidR="00620E10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896193357"/>
          <w:placeholder>
            <w:docPart w:val="A7E03FD17033494FBC2FDE414B373A5B"/>
          </w:placeholder>
          <w:text/>
        </w:sdtPr>
        <w:sdtContent>
          <w:r w:rsidR="008C5567" w:rsidRPr="008C5567">
            <w:t>ETX-2I-B/CMB</w:t>
          </w:r>
        </w:sdtContent>
      </w:sdt>
    </w:p>
    <w:p w:rsidR="00AF162A" w:rsidRPr="0009357B" w:rsidRDefault="00AF162A" w:rsidP="000B1DDA">
      <w:pPr>
        <w:pStyle w:val="Heading3"/>
        <w:rPr>
          <w:b w:val="0"/>
          <w:bCs w:val="0"/>
          <w:rtl/>
        </w:rPr>
      </w:pPr>
      <w:r w:rsidRPr="007177AD">
        <w:rPr>
          <w:rFonts w:hint="cs"/>
          <w:b w:val="0"/>
          <w:bCs w:val="0"/>
          <w:rtl/>
        </w:rPr>
        <w:t>פותח עפ"י הוראות בדיקה מתאריך:</w:t>
      </w:r>
      <w:r w:rsidR="0009357B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963765175"/>
          <w:placeholder>
            <w:docPart w:val="8A49F19E60EB4EBFB8A788872127CEDA"/>
          </w:placeholder>
          <w:date w:fullDate="2017-08-31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 w:cs="Arial"/>
            <w:b w:val="0"/>
            <w:bCs w:val="0"/>
            <w:sz w:val="32"/>
            <w:szCs w:val="24"/>
          </w:rPr>
        </w:sdtEndPr>
        <w:sdtContent>
          <w:r w:rsidR="008C5567">
            <w:rPr>
              <w:rStyle w:val="Style1"/>
            </w:rPr>
            <w:t>31/08/2017</w:t>
          </w:r>
        </w:sdtContent>
      </w:sdt>
    </w:p>
    <w:p w:rsidR="00AF162A" w:rsidRDefault="00AF162A" w:rsidP="000B1DDA">
      <w:pPr>
        <w:pStyle w:val="Heading3"/>
      </w:pPr>
      <w:r w:rsidRPr="007177AD">
        <w:rPr>
          <w:rFonts w:hint="cs"/>
          <w:b w:val="0"/>
          <w:bCs w:val="0"/>
          <w:rtl/>
        </w:rPr>
        <w:t>נמסר לבד"ס בתאריך:</w:t>
      </w:r>
      <w:r w:rsidR="0009357B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182315273"/>
          <w:placeholder>
            <w:docPart w:val="EE6DE61ED5314F49A279190439E48418"/>
          </w:placeholder>
          <w:date w:fullDate="2016-08-09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b w:val="0"/>
            <w:bCs w:val="0"/>
            <w:sz w:val="32"/>
          </w:rPr>
        </w:sdtEndPr>
        <w:sdtContent>
          <w:r w:rsidR="00564533">
            <w:rPr>
              <w:rStyle w:val="Style1"/>
            </w:rPr>
            <w:t>09/08/2016</w:t>
          </w:r>
        </w:sdtContent>
      </w:sdt>
    </w:p>
    <w:p w:rsidR="00282C89" w:rsidRDefault="00282C89" w:rsidP="0009357B">
      <w:pPr>
        <w:bidi/>
      </w:pPr>
    </w:p>
    <w:p w:rsidR="00282C89" w:rsidRPr="00282C89" w:rsidRDefault="00282C89" w:rsidP="00282C89">
      <w:pPr>
        <w:bidi/>
        <w:rPr>
          <w:sz w:val="32"/>
          <w:szCs w:val="32"/>
          <w:rtl/>
        </w:rPr>
      </w:pPr>
      <w:r w:rsidRPr="00282C89">
        <w:rPr>
          <w:rFonts w:cs="David" w:hint="cs"/>
          <w:b/>
          <w:bCs/>
          <w:sz w:val="32"/>
          <w:szCs w:val="32"/>
          <w:u w:val="single"/>
          <w:rtl/>
        </w:rPr>
        <w:t>יש לאשר את תהליך בדיקות אימות הפיתוח בתוך 30 יום</w:t>
      </w:r>
      <w:r w:rsidRPr="00282C89">
        <w:rPr>
          <w:rFonts w:cs="David" w:hint="cs"/>
          <w:b/>
          <w:bCs/>
          <w:sz w:val="32"/>
          <w:szCs w:val="32"/>
          <w:rtl/>
        </w:rPr>
        <w:t>.  בחלוף 30 יום, יש ליידע את מנהל התפעולית.</w:t>
      </w:r>
    </w:p>
    <w:p w:rsidR="00AF162A" w:rsidRDefault="00AF162A">
      <w:pPr>
        <w:pStyle w:val="Heading3"/>
        <w:rPr>
          <w:rtl/>
        </w:rPr>
      </w:pPr>
      <w:r>
        <w:rPr>
          <w:rFonts w:hint="cs"/>
          <w:rtl/>
        </w:rPr>
        <w:t>----------------------------------------------------------------------------------------------------------------</w:t>
      </w:r>
    </w:p>
    <w:p w:rsidR="00AF162A" w:rsidRDefault="00AF162A">
      <w:pPr>
        <w:pStyle w:val="Heading3"/>
      </w:pPr>
    </w:p>
    <w:p w:rsidR="00AF162A" w:rsidRDefault="00AF162A" w:rsidP="00083CBC">
      <w:pPr>
        <w:pStyle w:val="Heading3"/>
        <w:rPr>
          <w:rtl/>
        </w:rPr>
      </w:pPr>
      <w:r w:rsidRPr="007177AD">
        <w:rPr>
          <w:b w:val="0"/>
          <w:bCs w:val="0"/>
          <w:rtl/>
        </w:rPr>
        <w:t>תאריך הבדיקה :</w:t>
      </w:r>
      <w:r w:rsidR="00DE6A78">
        <w:rPr>
          <w:rFonts w:hint="cs"/>
        </w:rPr>
        <w:t xml:space="preserve">   </w:t>
      </w:r>
      <w:sdt>
        <w:sdtPr>
          <w:rPr>
            <w:rStyle w:val="Style1"/>
            <w:rFonts w:hint="cs"/>
            <w:rtl/>
          </w:rPr>
          <w:id w:val="-1257283187"/>
          <w:placeholder>
            <w:docPart w:val="728283A45C7C455588E9CB5B20D6D693"/>
          </w:placeholder>
          <w:date w:fullDate="2017-08-31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32"/>
          </w:rPr>
        </w:sdtEndPr>
        <w:sdtContent>
          <w:r w:rsidR="008C5567">
            <w:rPr>
              <w:rStyle w:val="Style1"/>
            </w:rPr>
            <w:t>31/08/2017</w:t>
          </w:r>
        </w:sdtContent>
      </w:sdt>
    </w:p>
    <w:p w:rsidR="00AF162A" w:rsidRPr="00DE6A78" w:rsidRDefault="00AF162A" w:rsidP="008C5567">
      <w:pPr>
        <w:pStyle w:val="Heading3"/>
        <w:rPr>
          <w:rtl/>
        </w:rPr>
      </w:pPr>
      <w:r w:rsidRPr="007177AD">
        <w:rPr>
          <w:b w:val="0"/>
          <w:bCs w:val="0"/>
          <w:rtl/>
        </w:rPr>
        <w:t>שם הבודק :</w:t>
      </w:r>
      <w:r w:rsidR="00DE6A78">
        <w:rPr>
          <w:rFonts w:hint="cs"/>
        </w:rPr>
        <w:t xml:space="preserve"> </w:t>
      </w:r>
      <w:sdt>
        <w:sdtPr>
          <w:rPr>
            <w:rFonts w:hint="cs"/>
            <w:rtl/>
          </w:rPr>
          <w:id w:val="-1289269613"/>
          <w:placeholder>
            <w:docPart w:val="696B184965EF449D919B2F7F40AA6CE2"/>
          </w:placeholder>
          <w:text/>
        </w:sdtPr>
        <w:sdtEndPr/>
        <w:sdtContent>
          <w:r w:rsidR="008C5567">
            <w:rPr>
              <w:rFonts w:hint="cs"/>
              <w:rtl/>
            </w:rPr>
            <w:t>רונן בר-אל</w:t>
          </w:r>
        </w:sdtContent>
      </w:sdt>
    </w:p>
    <w:p w:rsidR="00DE6A78" w:rsidRDefault="00DE6A78" w:rsidP="00DE6A78">
      <w:pPr>
        <w:jc w:val="right"/>
        <w:rPr>
          <w:b/>
          <w:bCs/>
          <w:sz w:val="32"/>
          <w:szCs w:val="28"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145"/>
        <w:gridCol w:w="2291"/>
        <w:gridCol w:w="3492"/>
        <w:gridCol w:w="3492"/>
        <w:gridCol w:w="2141"/>
      </w:tblGrid>
      <w:tr w:rsidR="00AF162A" w:rsidTr="0049662D">
        <w:trPr>
          <w:cantSplit/>
          <w:trHeight w:val="568"/>
        </w:trPr>
        <w:tc>
          <w:tcPr>
            <w:tcW w:w="2290" w:type="dxa"/>
            <w:gridSpan w:val="2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משוב מחלקת מבדקים</w:t>
            </w:r>
          </w:p>
        </w:tc>
        <w:tc>
          <w:tcPr>
            <w:tcW w:w="2291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הערות</w:t>
            </w:r>
          </w:p>
        </w:tc>
        <w:tc>
          <w:tcPr>
            <w:tcW w:w="3492" w:type="dxa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המבדק זיהה את הבעיה ?</w:t>
            </w:r>
          </w:p>
        </w:tc>
        <w:tc>
          <w:tcPr>
            <w:tcW w:w="3492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אופן הדמיית התקלה</w:t>
            </w:r>
          </w:p>
        </w:tc>
        <w:tc>
          <w:tcPr>
            <w:tcW w:w="2141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סעיף בהוראות הבדיקה הידניות</w:t>
            </w:r>
          </w:p>
        </w:tc>
      </w:tr>
      <w:tr w:rsidR="00993C67" w:rsidTr="00C42145">
        <w:trPr>
          <w:cantSplit/>
          <w:trHeight w:val="568"/>
        </w:trPr>
        <w:tc>
          <w:tcPr>
            <w:tcW w:w="1145" w:type="dxa"/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לא אומת</w:t>
            </w:r>
          </w:p>
        </w:tc>
        <w:tc>
          <w:tcPr>
            <w:tcW w:w="1145" w:type="dxa"/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תוקן בגרסא מתאריך</w:t>
            </w:r>
          </w:p>
        </w:tc>
        <w:tc>
          <w:tcPr>
            <w:tcW w:w="2291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כן\לא</w:t>
            </w:r>
          </w:p>
        </w:tc>
        <w:tc>
          <w:tcPr>
            <w:tcW w:w="3492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2141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377665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650488602"/>
            <w:placeholder>
              <w:docPart w:val="A8C365D3B4EB41D8BB2C38DCE7AC6951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962760500"/>
            <w:placeholder>
              <w:docPart w:val="348E9FAC183E4D4C851C6A9E59AB6405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65095710"/>
            <w:placeholder>
              <w:docPart w:val="35E9759177ED41A8B3CA25DAC05AD9DC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8C5567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830331026"/>
            <w:placeholder>
              <w:docPart w:val="2E09BD6207454E428B486CAB9F304FCD"/>
            </w:placeholder>
            <w:text/>
          </w:sdtPr>
          <w:sdtContent>
            <w:tc>
              <w:tcPr>
                <w:tcW w:w="3492" w:type="dxa"/>
              </w:tcPr>
              <w:p w:rsidR="00083CBC" w:rsidRDefault="008C5567" w:rsidP="00083CBC">
                <w:pPr>
                  <w:bidi/>
                  <w:rPr>
                    <w:sz w:val="32"/>
                    <w:szCs w:val="28"/>
                  </w:rPr>
                </w:pPr>
                <w:r w:rsidRPr="008C5567">
                  <w:rPr>
                    <w:rtl/>
                  </w:rPr>
                  <w:t>מבדק טוען מכשיר כנדרש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763531632"/>
            <w:placeholder>
              <w:docPart w:val="BB090898C7294B2A8DD797BCCA926872"/>
            </w:placeholder>
            <w:text/>
          </w:sdtPr>
          <w:sdtContent>
            <w:tc>
              <w:tcPr>
                <w:tcW w:w="2141" w:type="dxa"/>
              </w:tcPr>
              <w:p w:rsidR="00083CBC" w:rsidRPr="0025554D" w:rsidRDefault="008C5567" w:rsidP="008C55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4.2.1 - 4.2.3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293029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469045013"/>
            <w:placeholder>
              <w:docPart w:val="5F9460CF073A44F4933ECBEC1DD5B62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471632965"/>
            <w:placeholder>
              <w:docPart w:val="409AC9F075DE46C69966FD3E6CA6EC1C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616833479"/>
            <w:placeholder>
              <w:docPart w:val="92AC3408934744AD95BDBA48C15AF73E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58333998"/>
            <w:placeholder>
              <w:docPart w:val="B6C91EEAB69A4E828F84646DBAF8FF10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8C5567" w:rsidP="008C55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ראה 7.3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308055060"/>
            <w:placeholder>
              <w:docPart w:val="3C3438FBE12E48288A2E8139DD97CE5F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8C5567" w:rsidP="008C55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4.2.4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573159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35183719"/>
            <w:placeholder>
              <w:docPart w:val="D24937C4515949969B49DBC0CD6E171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300494478"/>
            <w:placeholder>
              <w:docPart w:val="C80F5BC2EB714919A970E594EE57609E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17712047"/>
            <w:placeholder>
              <w:docPart w:val="644985B8C2AB448188A7156D2E62B851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8C5567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980198180"/>
            <w:placeholder>
              <w:docPart w:val="ED75FE81B84E4FAAB09006C8E91FAF2E"/>
            </w:placeholder>
            <w:text/>
          </w:sdtPr>
          <w:sdtContent>
            <w:tc>
              <w:tcPr>
                <w:tcW w:w="3492" w:type="dxa"/>
              </w:tcPr>
              <w:p w:rsidR="00083CBC" w:rsidRDefault="008C5567" w:rsidP="00083CBC">
                <w:pPr>
                  <w:bidi/>
                  <w:rPr>
                    <w:sz w:val="32"/>
                    <w:szCs w:val="28"/>
                  </w:rPr>
                </w:pPr>
                <w:r w:rsidRPr="008C5567">
                  <w:rPr>
                    <w:rtl/>
                  </w:rPr>
                  <w:t xml:space="preserve">הורכב מכשיר לא התקן </w:t>
                </w:r>
                <w:r w:rsidRPr="008C5567">
                  <w:t>USB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6976620"/>
            <w:placeholder>
              <w:docPart w:val="8DC20995FBBF4F24962D5488BA02CAEE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8C5567" w:rsidP="008C55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7.1 </w:t>
                </w:r>
                <w:r>
                  <w:rPr>
                    <w:rFonts w:hint="cs"/>
                  </w:rPr>
                  <w:t>USB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-1784336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09588437"/>
            <w:placeholder>
              <w:docPart w:val="9F220A6C26A4464BAFF3133A157002A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650897300"/>
            <w:placeholder>
              <w:docPart w:val="A74CB5EB5FF840119C85FE1B7DE353F0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70219907"/>
            <w:placeholder>
              <w:docPart w:val="08A863C0B72C4C2FBE88CCD9433BED1F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8C5567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48242231"/>
            <w:placeholder>
              <w:docPart w:val="16238FCC78E44773A290684E872FA076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8C5567" w:rsidP="008C55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הוצא </w:t>
                </w:r>
                <w:r>
                  <w:t>D6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71828321"/>
            <w:placeholder>
              <w:docPart w:val="EF617F83DADD4595B7CA31636BA35D1A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8C5567" w:rsidP="008C55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7.2 </w:t>
                </w:r>
                <w:r>
                  <w:rPr>
                    <w:rFonts w:hint="cs"/>
                  </w:rPr>
                  <w:t>DG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794630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868110309"/>
            <w:placeholder>
              <w:docPart w:val="7E180FE4F52641738AF34331E40BF4A1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611854892"/>
            <w:placeholder>
              <w:docPart w:val="B8FC0E31E4BE4F038D4E00BE68A3C3B4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69356735"/>
            <w:placeholder>
              <w:docPart w:val="E73AED1695134DB8BD4FF20C7486C6CE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8C5567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1052388994"/>
            <w:placeholder>
              <w:docPart w:val="7D508A3C22464948BF4E18FFD902212A"/>
            </w:placeholder>
            <w:text/>
          </w:sdtPr>
          <w:sdtContent>
            <w:tc>
              <w:tcPr>
                <w:tcW w:w="3492" w:type="dxa"/>
              </w:tcPr>
              <w:p w:rsidR="00083CBC" w:rsidRDefault="008C5567" w:rsidP="00083CBC">
                <w:pPr>
                  <w:bidi/>
                  <w:rPr>
                    <w:sz w:val="32"/>
                    <w:szCs w:val="28"/>
                  </w:rPr>
                </w:pPr>
                <w:r w:rsidRPr="008C5567">
                  <w:rPr>
                    <w:rtl/>
                  </w:rPr>
                  <w:t xml:space="preserve">הורכב מכשיר תקול </w:t>
                </w:r>
                <w:r w:rsidRPr="008C5567">
                  <w:t>DATA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63362280"/>
            <w:placeholder>
              <w:docPart w:val="773555D4A49A4FEB89743D72AC6D1B88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8C5567" w:rsidP="008C55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7.3 </w:t>
                </w:r>
                <w:r>
                  <w:rPr>
                    <w:rFonts w:hint="cs"/>
                  </w:rPr>
                  <w:t>DATA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354074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624104394"/>
            <w:placeholder>
              <w:docPart w:val="3FA4A5F1C38649B592583DBE2FC3E83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86066520"/>
            <w:placeholder>
              <w:docPart w:val="2CF28568BB5E43409C9A5C019F73C728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85342174"/>
            <w:placeholder>
              <w:docPart w:val="6599648DCBB54DC89D89B464E320F80C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8C5567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1212114590"/>
            <w:placeholder>
              <w:docPart w:val="4B62C03BD9C84787A541935A52B9762A"/>
            </w:placeholder>
            <w:text/>
          </w:sdtPr>
          <w:sdtContent>
            <w:tc>
              <w:tcPr>
                <w:tcW w:w="3492" w:type="dxa"/>
              </w:tcPr>
              <w:p w:rsidR="00083CBC" w:rsidRDefault="008C5567" w:rsidP="00083CBC">
                <w:pPr>
                  <w:bidi/>
                  <w:rPr>
                    <w:sz w:val="32"/>
                    <w:szCs w:val="28"/>
                  </w:rPr>
                </w:pPr>
                <w:r w:rsidRPr="008C5567">
                  <w:rPr>
                    <w:rtl/>
                  </w:rPr>
                  <w:t xml:space="preserve">הוצא </w:t>
                </w:r>
                <w:r w:rsidRPr="008C5567">
                  <w:t>SFP</w:t>
                </w:r>
                <w:r w:rsidRPr="008C5567">
                  <w:rPr>
                    <w:rtl/>
                  </w:rPr>
                  <w:t xml:space="preserve"> מהמכשיר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599948648"/>
            <w:placeholder>
              <w:docPart w:val="99D734490CAC4FF69543863680CAB205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8C5567" w:rsidP="008C55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7.4 זיהוי </w:t>
                </w:r>
                <w:r>
                  <w:rPr>
                    <w:rFonts w:hint="cs"/>
                  </w:rPr>
                  <w:t>SFP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919139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085684106"/>
            <w:placeholder>
              <w:docPart w:val="8BB6EFF7771549DD946FCCF89838E41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214739130"/>
            <w:placeholder>
              <w:docPart w:val="54BF4E44E9BB4350A010525F9022EB2A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80513835"/>
            <w:placeholder>
              <w:docPart w:val="4C9B83D29F51411BAD6BA594A34FB018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8C5567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2089692539"/>
            <w:placeholder>
              <w:docPart w:val="DD75251F3C52446EAB5A88FB4862313F"/>
            </w:placeholder>
            <w:text/>
          </w:sdtPr>
          <w:sdtContent>
            <w:tc>
              <w:tcPr>
                <w:tcW w:w="3492" w:type="dxa"/>
              </w:tcPr>
              <w:p w:rsidR="00083CBC" w:rsidRDefault="008C5567" w:rsidP="008C5567">
                <w:pPr>
                  <w:bidi/>
                  <w:rPr>
                    <w:sz w:val="32"/>
                    <w:szCs w:val="28"/>
                  </w:rPr>
                </w:pPr>
                <w:r w:rsidRPr="008C5567">
                  <w:rPr>
                    <w:rtl/>
                  </w:rPr>
                  <w:t>מחיקה יזומה של ה</w:t>
                </w:r>
                <w:r w:rsidRPr="008C5567">
                  <w:t xml:space="preserve"> ARP TABLE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638174755"/>
            <w:placeholder>
              <w:docPart w:val="2E5CF1E58A854017B386757ED7AFC598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8C5567" w:rsidP="008C55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7.5 </w:t>
                </w:r>
                <w:r>
                  <w:rPr>
                    <w:rFonts w:hint="cs"/>
                  </w:rPr>
                  <w:t>RTR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004557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103460006"/>
            <w:placeholder>
              <w:docPart w:val="38F9885B5BF34C9097DE1E677E8F241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451979273"/>
            <w:placeholder>
              <w:docPart w:val="8D0E219E7AED41D5A90E1829075D3367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716504614"/>
            <w:placeholder>
              <w:docPart w:val="0A12FF427B054155AB6F26327585A30F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8C5567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1174376779"/>
            <w:placeholder>
              <w:docPart w:val="EE664C3876A544C8AB37C6561959039C"/>
            </w:placeholder>
            <w:text/>
          </w:sdtPr>
          <w:sdtContent>
            <w:tc>
              <w:tcPr>
                <w:tcW w:w="3492" w:type="dxa"/>
              </w:tcPr>
              <w:p w:rsidR="00083CBC" w:rsidRDefault="008C5567" w:rsidP="00083CBC">
                <w:pPr>
                  <w:bidi/>
                  <w:rPr>
                    <w:sz w:val="32"/>
                    <w:szCs w:val="28"/>
                  </w:rPr>
                </w:pPr>
                <w:r w:rsidRPr="008C5567">
                  <w:rPr>
                    <w:rtl/>
                  </w:rPr>
                  <w:t xml:space="preserve">מבדק מקשר </w:t>
                </w:r>
                <w:r w:rsidRPr="008C5567">
                  <w:t>ID</w:t>
                </w:r>
                <w:r w:rsidRPr="008C5567">
                  <w:rPr>
                    <w:rtl/>
                  </w:rPr>
                  <w:t xml:space="preserve"> ל  </w:t>
                </w:r>
                <w:r w:rsidRPr="008C5567">
                  <w:t>MAC</w:t>
                </w:r>
                <w:r w:rsidRPr="008C5567">
                  <w:rPr>
                    <w:rtl/>
                  </w:rPr>
                  <w:t xml:space="preserve">   כנדרש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449581539"/>
            <w:placeholder>
              <w:docPart w:val="2C65F0049FC145429AC6AA8657ACE456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8C5567" w:rsidP="008C55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7.6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905560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27934735"/>
            <w:placeholder>
              <w:docPart w:val="AF38D92F45B94310B6EECAC4A511E68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661083265"/>
            <w:placeholder>
              <w:docPart w:val="ED64B3686CE14AFC843333BE1708A14C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844769464"/>
            <w:placeholder>
              <w:docPart w:val="893024BB0BF641C495B39FDACF03753C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92040154"/>
            <w:placeholder>
              <w:docPart w:val="C15C3F892647499AAB3E021148588831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11409949"/>
            <w:placeholder>
              <w:docPart w:val="D58D58F2061442768EF400F470BE4DB3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2070843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353700573"/>
            <w:placeholder>
              <w:docPart w:val="96BFED7F2CFE4AC5A96A45FE0D8BBA4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90248552"/>
            <w:placeholder>
              <w:docPart w:val="95C70F77DA8F4D709AF44DBB661E8E2A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68836396"/>
            <w:placeholder>
              <w:docPart w:val="8A0EA6C5D6F04311944EF08AD6D4B2DB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2034687172"/>
            <w:placeholder>
              <w:docPart w:val="7F5D4AC9E98A41DA8C344FAE7BF7E080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09032955"/>
            <w:placeholder>
              <w:docPart w:val="5A9FC3489F9349CC96CE2708F4637BB2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46662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586581084"/>
            <w:placeholder>
              <w:docPart w:val="0A8313BF20C141E2B516F3C700DE10B2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46787379"/>
            <w:placeholder>
              <w:docPart w:val="B889DA8B11E8483FA17670AF10352E2E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715785838"/>
            <w:placeholder>
              <w:docPart w:val="2D1E19E4C64D4A8EB157F63A1977775C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32135552"/>
            <w:placeholder>
              <w:docPart w:val="F23BBDF62EB246F098EE8CECF174C191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118212197"/>
            <w:placeholder>
              <w:docPart w:val="C761AA09546445C5A515AEEBE23BF173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929393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766224077"/>
            <w:placeholder>
              <w:docPart w:val="2B48752EDBFB4639940D7C2C7813D371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069239186"/>
            <w:placeholder>
              <w:docPart w:val="A23127DAFC2641D9A5613AED9D039545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97241516"/>
            <w:placeholder>
              <w:docPart w:val="93087287F9D24D9F8BB3CBB5BCB712CE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71977859"/>
            <w:placeholder>
              <w:docPart w:val="16AF93DA55E544CBA5DF46E10B1BA1B7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59824693"/>
            <w:placeholder>
              <w:docPart w:val="F606A0B2E11A418881E21D61F775A91D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379974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58046178"/>
            <w:placeholder>
              <w:docPart w:val="ECA5FC265DA14DFC9B23B259A1E16224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939130998"/>
            <w:placeholder>
              <w:docPart w:val="A95CC24A77F840489DA5C7B4753ABC5C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371109455"/>
            <w:placeholder>
              <w:docPart w:val="738F96A27F4F4842B1207A0C25A4453E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79684387"/>
            <w:placeholder>
              <w:docPart w:val="CE5FD30D38264AC8B1B85491A3785D71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1340472"/>
            <w:placeholder>
              <w:docPart w:val="5981719000784BDDB9F8549E2F784143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</w:tbl>
    <w:p w:rsidR="000819A4" w:rsidRDefault="000819A4">
      <w:pPr>
        <w:rPr>
          <w:sz w:val="28"/>
          <w:szCs w:val="28"/>
        </w:rPr>
      </w:pPr>
    </w:p>
    <w:p w:rsidR="000819A4" w:rsidRDefault="000819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F162A" w:rsidRDefault="00AF162A">
      <w:pPr>
        <w:rPr>
          <w:sz w:val="28"/>
          <w:szCs w:val="28"/>
          <w:rtl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867"/>
        <w:gridCol w:w="8959"/>
      </w:tblGrid>
      <w:tr w:rsidR="00AF162A" w:rsidTr="00FB4C57">
        <w:trPr>
          <w:cantSplit/>
          <w:trHeight w:val="280"/>
        </w:trPr>
        <w:tc>
          <w:tcPr>
            <w:tcW w:w="4747" w:type="dxa"/>
            <w:gridSpan w:val="3"/>
          </w:tcPr>
          <w:p w:rsidR="00AF162A" w:rsidRDefault="00AF162A">
            <w:pPr>
              <w:pStyle w:val="Heading4"/>
            </w:pPr>
            <w:r>
              <w:rPr>
                <w:rFonts w:hint="cs"/>
                <w:rtl/>
              </w:rPr>
              <w:t>משוב מחלקת מבדקים</w:t>
            </w:r>
          </w:p>
        </w:tc>
        <w:tc>
          <w:tcPr>
            <w:tcW w:w="8959" w:type="dxa"/>
            <w:vMerge w:val="restart"/>
          </w:tcPr>
          <w:p w:rsidR="00AF162A" w:rsidRDefault="00AF162A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הצעות/בקשות לשיפו</w:t>
            </w:r>
            <w:r>
              <w:rPr>
                <w:rFonts w:hint="cs"/>
                <w:sz w:val="32"/>
                <w:szCs w:val="32"/>
                <w:rtl/>
              </w:rPr>
              <w:t xml:space="preserve">ר 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AF162A" w:rsidTr="00FB4C57">
        <w:trPr>
          <w:cantSplit/>
          <w:trHeight w:val="280"/>
        </w:trPr>
        <w:tc>
          <w:tcPr>
            <w:tcW w:w="1440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הועבר לתיק ליישום עתידי</w:t>
            </w:r>
          </w:p>
        </w:tc>
        <w:tc>
          <w:tcPr>
            <w:tcW w:w="1440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נדחה</w:t>
            </w:r>
          </w:p>
        </w:tc>
        <w:tc>
          <w:tcPr>
            <w:tcW w:w="1867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בוצע בגרסא מתאריך</w:t>
            </w:r>
          </w:p>
        </w:tc>
        <w:tc>
          <w:tcPr>
            <w:tcW w:w="8959" w:type="dxa"/>
            <w:vMerge/>
          </w:tcPr>
          <w:p w:rsidR="00AF162A" w:rsidRDefault="00AF162A">
            <w:pPr>
              <w:pStyle w:val="Heading4"/>
              <w:rPr>
                <w:rtl/>
              </w:rPr>
            </w:pPr>
          </w:p>
        </w:tc>
      </w:tr>
      <w:tr w:rsidR="00AF162A" w:rsidTr="00FB4C57">
        <w:trPr>
          <w:cantSplit/>
          <w:trHeight w:val="567"/>
        </w:trPr>
        <w:sdt>
          <w:sdtPr>
            <w:rPr>
              <w:rtl/>
            </w:rPr>
            <w:id w:val="236750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2060587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1292434234"/>
            <w:placeholder>
              <w:docPart w:val="D7286633413F40F09106A474AB12E036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AF162A" w:rsidRPr="0049662D" w:rsidRDefault="00FB4C57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272392687"/>
            <w:placeholder>
              <w:docPart w:val="1E1B045B161F45D0911E5A03DB409DC9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AF162A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8F04C3">
        <w:trPr>
          <w:cantSplit/>
          <w:trHeight w:val="567"/>
        </w:trPr>
        <w:sdt>
          <w:sdtPr>
            <w:rPr>
              <w:rtl/>
            </w:rPr>
            <w:id w:val="1379744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1690434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689254161"/>
            <w:placeholder>
              <w:docPart w:val="3D2DA76306874C279D8FE072925435DD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615323857"/>
            <w:placeholder>
              <w:docPart w:val="25DD3B88549949B5B0CFEF364D92FEE8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-1255432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731618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644356825"/>
            <w:placeholder>
              <w:docPart w:val="F908E708AB434C4EB889C5ED338C75D3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916897841"/>
            <w:placeholder>
              <w:docPart w:val="DF1E86A1E74E435F9481AC9CEF330788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527608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227801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652954275"/>
            <w:placeholder>
              <w:docPart w:val="9A5D3D50744E4DE58DCF68B0FFCBE818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243637049"/>
            <w:placeholder>
              <w:docPart w:val="78379EA781ED4F7E9EB60E7A5FB50583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-721446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866260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628969829"/>
            <w:placeholder>
              <w:docPart w:val="E087CC18280B4436B6AEE22269DCF7FB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309905771"/>
            <w:placeholder>
              <w:docPart w:val="90BA92CD45A642EDA57109849ED6A7A8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1909718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663093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989752229"/>
            <w:placeholder>
              <w:docPart w:val="FE63D158796B4007BF9E53F02FE17B2E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455672607"/>
            <w:placeholder>
              <w:docPart w:val="2BA6C690B1E3450EB93C3F1C99A121C3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435497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049416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353035272"/>
            <w:placeholder>
              <w:docPart w:val="D42EC90DEB6A450487EAB1C70C868871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226579303"/>
            <w:placeholder>
              <w:docPart w:val="E7ACB6AB85054DCA9CCD92CFD4FC7A98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-450085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7165532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984931398"/>
            <w:placeholder>
              <w:docPart w:val="0FE1E02DBD6944D2BDE0E43D4B9ED49B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559636607"/>
            <w:placeholder>
              <w:docPart w:val="FE2C1B456DAE421282F94347CA307E32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</w:tbl>
    <w:p w:rsidR="00AF162A" w:rsidRDefault="00AF162A">
      <w:pPr>
        <w:rPr>
          <w:sz w:val="28"/>
          <w:szCs w:val="28"/>
          <w:rtl/>
        </w:rPr>
      </w:pPr>
    </w:p>
    <w:p w:rsidR="00AF162A" w:rsidRDefault="00AF162A">
      <w:pPr>
        <w:rPr>
          <w:sz w:val="28"/>
          <w:szCs w:val="28"/>
          <w:rtl/>
        </w:rPr>
      </w:pPr>
    </w:p>
    <w:p w:rsidR="00AF162A" w:rsidRDefault="00AF162A" w:rsidP="00471240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>חתימ</w:t>
      </w:r>
      <w:r>
        <w:rPr>
          <w:rFonts w:hint="cs"/>
          <w:sz w:val="28"/>
          <w:szCs w:val="28"/>
          <w:rtl/>
        </w:rPr>
        <w:t>ת הבודק/מבקש: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944973147"/>
          <w:placeholder>
            <w:docPart w:val="744AB28BB25C4DD1B3534C033BF7F9F6"/>
          </w:placeholder>
          <w:text/>
        </w:sdtPr>
        <w:sdtEndPr/>
        <w:sdtContent>
          <w:r w:rsidR="00471240">
            <w:rPr>
              <w:rFonts w:hint="cs"/>
              <w:rtl/>
            </w:rPr>
            <w:t>רונן בר-אל</w:t>
          </w:r>
        </w:sdtContent>
      </w:sdt>
    </w:p>
    <w:p w:rsidR="00FB4C57" w:rsidRDefault="00FB4C57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FB4C57" w:rsidRDefault="00FB4C57" w:rsidP="00FB4C57">
      <w:pPr>
        <w:bidi/>
        <w:rPr>
          <w:sz w:val="28"/>
          <w:szCs w:val="28"/>
          <w:rtl/>
        </w:rPr>
      </w:pPr>
    </w:p>
    <w:p w:rsidR="00AF162A" w:rsidRDefault="00ED5EB5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אישור המבדק ע"י מחלקת מבדקים</w:t>
      </w:r>
    </w:p>
    <w:p w:rsidR="00AF162A" w:rsidRDefault="00AF162A">
      <w:pPr>
        <w:jc w:val="right"/>
        <w:rPr>
          <w:sz w:val="28"/>
          <w:szCs w:val="28"/>
          <w:rtl/>
        </w:rPr>
      </w:pPr>
    </w:p>
    <w:p w:rsidR="00ED5EB5" w:rsidRPr="00ED5EB5" w:rsidRDefault="00AF162A" w:rsidP="00FB4C57">
      <w:pPr>
        <w:bidi/>
        <w:rPr>
          <w:sz w:val="28"/>
          <w:szCs w:val="28"/>
        </w:rPr>
      </w:pPr>
      <w:r w:rsidRPr="00ED5EB5">
        <w:rPr>
          <w:rFonts w:hint="cs"/>
          <w:sz w:val="28"/>
          <w:szCs w:val="28"/>
          <w:rtl/>
        </w:rPr>
        <w:t>הערות</w:t>
      </w:r>
      <w:r w:rsidR="00ED5EB5">
        <w:rPr>
          <w:rFonts w:hint="cs"/>
          <w:sz w:val="28"/>
          <w:szCs w:val="28"/>
          <w:rtl/>
        </w:rPr>
        <w:t xml:space="preserve">: </w:t>
      </w:r>
      <w:sdt>
        <w:sdtPr>
          <w:rPr>
            <w:rFonts w:hint="cs"/>
            <w:sz w:val="28"/>
            <w:szCs w:val="28"/>
            <w:rtl/>
          </w:rPr>
          <w:id w:val="1850676611"/>
          <w:placeholder>
            <w:docPart w:val="A4F53D5BC29845C4BF9B353D12A2E87F"/>
          </w:placeholder>
          <w:comboBox>
            <w:listItem w:displayText="המבדק אושר לעבודה" w:value="המבדק אושר לעבודה"/>
            <w:listItem w:displayText="המבדק לא אושר לעבודה" w:value="המבדק לא אושר לעבודה"/>
          </w:comboBox>
        </w:sdtPr>
        <w:sdtEndPr/>
        <w:sdtContent>
          <w:r w:rsidR="00471240">
            <w:rPr>
              <w:rFonts w:hint="cs"/>
              <w:sz w:val="28"/>
              <w:szCs w:val="28"/>
              <w:rtl/>
            </w:rPr>
            <w:t>המבדק אושר לעבודה</w:t>
          </w:r>
        </w:sdtContent>
      </w:sdt>
    </w:p>
    <w:p w:rsidR="00AF162A" w:rsidRDefault="00AF162A" w:rsidP="00FB4C5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</w:rPr>
          <w:id w:val="1507099206"/>
          <w:placeholder>
            <w:docPart w:val="26A669F6E2024934AE1490FB57B8750B"/>
          </w:placeholder>
          <w:showingPlcHdr/>
          <w:text/>
        </w:sdtPr>
        <w:sdtEndPr/>
        <w:sdtContent>
          <w:r w:rsidR="00FB4C57">
            <w:rPr>
              <w:rStyle w:val="PlaceholderText"/>
              <w:rFonts w:hint="cs"/>
              <w:rtl/>
            </w:rPr>
            <w:t xml:space="preserve">                        </w:t>
          </w:r>
        </w:sdtContent>
      </w:sdt>
    </w:p>
    <w:p w:rsidR="00AF162A" w:rsidRDefault="00AF162A">
      <w:pPr>
        <w:jc w:val="right"/>
        <w:rPr>
          <w:sz w:val="28"/>
          <w:szCs w:val="28"/>
          <w:rtl/>
        </w:rPr>
      </w:pPr>
    </w:p>
    <w:p w:rsidR="00AF162A" w:rsidRPr="00ED5EB5" w:rsidRDefault="00AF162A" w:rsidP="00083CBC">
      <w:pPr>
        <w:bidi/>
        <w:rPr>
          <w:sz w:val="32"/>
          <w:szCs w:val="32"/>
          <w:rtl/>
        </w:rPr>
      </w:pPr>
      <w:r w:rsidRPr="00ED5EB5">
        <w:rPr>
          <w:rFonts w:hint="cs"/>
          <w:sz w:val="28"/>
          <w:szCs w:val="28"/>
          <w:rtl/>
        </w:rPr>
        <w:t>חתימה: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283538537"/>
          <w:placeholder>
            <w:docPart w:val="A85E9C7E87BB40158059ACF95A2C193E"/>
          </w:placeholder>
          <w:comboBox>
            <w:listItem w:displayText="אלכס פליישר" w:value="אלכס פליישר"/>
            <w:listItem w:displayText="איליה גינזבורג" w:value="איליה גינזבורג"/>
            <w:listItem w:displayText="איתן סופרי" w:value="איתן סופרי"/>
            <w:listItem w:displayText="גיל צבי" w:value="גיל צבי"/>
            <w:listItem w:displayText="סימיון פרנצ'ר" w:value="סימיון פרנצ'ר"/>
            <w:listItem w:displayText="רוני ארז" w:value="רוני ארז"/>
            <w:listItem w:displayText="שי בלאף" w:value="שי בלאף"/>
            <w:listItem w:displayText="שרגא לאופר" w:value="שרגא לאופר"/>
          </w:comboBox>
        </w:sdtPr>
        <w:sdtEndPr>
          <w:rPr>
            <w:rStyle w:val="Style1"/>
          </w:rPr>
        </w:sdtEndPr>
        <w:sdtContent>
          <w:r w:rsidR="00471240">
            <w:rPr>
              <w:rStyle w:val="Style1"/>
              <w:rFonts w:hint="cs"/>
              <w:rtl/>
            </w:rPr>
            <w:t xml:space="preserve">איליה </w:t>
          </w:r>
          <w:proofErr w:type="spellStart"/>
          <w:r w:rsidR="00471240">
            <w:rPr>
              <w:rStyle w:val="Style1"/>
              <w:rFonts w:hint="cs"/>
              <w:rtl/>
            </w:rPr>
            <w:t>גינזבורג</w:t>
          </w:r>
          <w:proofErr w:type="spellEnd"/>
        </w:sdtContent>
      </w:sdt>
    </w:p>
    <w:p w:rsidR="00AF162A" w:rsidRDefault="00AF162A" w:rsidP="00083CBC">
      <w:pPr>
        <w:bidi/>
      </w:pPr>
      <w:r w:rsidRPr="00ED5EB5">
        <w:rPr>
          <w:rFonts w:hint="cs"/>
          <w:sz w:val="28"/>
          <w:szCs w:val="28"/>
          <w:rtl/>
        </w:rPr>
        <w:t>תאריך: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-1203165410"/>
          <w:placeholder>
            <w:docPart w:val="2F976DE50E7947A384497EC6B174776A"/>
          </w:placeholder>
          <w:date w:fullDate="2017-09-05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28"/>
            <w:szCs w:val="28"/>
          </w:rPr>
        </w:sdtEndPr>
        <w:sdtContent>
          <w:r w:rsidR="00471240">
            <w:rPr>
              <w:rStyle w:val="Style1"/>
            </w:rPr>
            <w:t>05/09/2017</w:t>
          </w:r>
        </w:sdtContent>
      </w:sdt>
    </w:p>
    <w:sectPr w:rsidR="00AF162A">
      <w:headerReference w:type="default" r:id="rId6"/>
      <w:footerReference w:type="default" r:id="rId7"/>
      <w:pgSz w:w="16838" w:h="11906" w:orient="landscape"/>
      <w:pgMar w:top="1258" w:right="1440" w:bottom="1797" w:left="144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614" w:rsidRDefault="00925614" w:rsidP="00AF162A">
      <w:r>
        <w:separator/>
      </w:r>
    </w:p>
  </w:endnote>
  <w:endnote w:type="continuationSeparator" w:id="0">
    <w:p w:rsidR="00925614" w:rsidRDefault="00925614" w:rsidP="00AF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62A" w:rsidRDefault="00AF162A">
    <w:pPr>
      <w:pStyle w:val="Foo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564533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614" w:rsidRDefault="00925614" w:rsidP="00AF162A">
      <w:r>
        <w:separator/>
      </w:r>
    </w:p>
  </w:footnote>
  <w:footnote w:type="continuationSeparator" w:id="0">
    <w:p w:rsidR="00925614" w:rsidRDefault="00925614" w:rsidP="00AF16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62A" w:rsidRDefault="00925614">
    <w:pPr>
      <w:pStyle w:val="Header"/>
    </w:pPr>
    <w:r>
      <w:fldChar w:fldCharType="begin"/>
    </w:r>
    <w:r>
      <w:instrText xml:space="preserve"> FILENAME </w:instrText>
    </w:r>
    <w:r>
      <w:fldChar w:fldCharType="separate"/>
    </w:r>
    <w:r w:rsidR="009D6DBD">
      <w:rPr>
        <w:noProof/>
      </w:rPr>
      <w:t>Document1</w:t>
    </w:r>
    <w:r>
      <w:rPr>
        <w:noProof/>
      </w:rPr>
      <w:fldChar w:fldCharType="end"/>
    </w:r>
    <w:r w:rsidR="00AF162A">
      <w:t xml:space="preserve">             </w:t>
    </w:r>
  </w:p>
  <w:p w:rsidR="00AF162A" w:rsidRDefault="00AF162A">
    <w:pPr>
      <w:pStyle w:val="Header"/>
    </w:pPr>
    <w:r>
      <w:fldChar w:fldCharType="begin"/>
    </w:r>
    <w:r>
      <w:instrText xml:space="preserve"> DATE  \* MERGEFORMAT </w:instrText>
    </w:r>
    <w:r>
      <w:fldChar w:fldCharType="separate"/>
    </w:r>
    <w:r w:rsidR="009D6DBD">
      <w:rPr>
        <w:noProof/>
      </w:rPr>
      <w:t>14/01/2018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formatting="1" w:enforcement="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BD"/>
    <w:rsid w:val="00003298"/>
    <w:rsid w:val="000041FE"/>
    <w:rsid w:val="000445AB"/>
    <w:rsid w:val="00047CEC"/>
    <w:rsid w:val="000509A2"/>
    <w:rsid w:val="00077255"/>
    <w:rsid w:val="000819A4"/>
    <w:rsid w:val="00083CBC"/>
    <w:rsid w:val="0009357B"/>
    <w:rsid w:val="000B1DDA"/>
    <w:rsid w:val="001B1F18"/>
    <w:rsid w:val="001C4E3E"/>
    <w:rsid w:val="00201643"/>
    <w:rsid w:val="0025554D"/>
    <w:rsid w:val="00282C89"/>
    <w:rsid w:val="002B7F4F"/>
    <w:rsid w:val="003C5F4F"/>
    <w:rsid w:val="003F51AD"/>
    <w:rsid w:val="00407A80"/>
    <w:rsid w:val="00446481"/>
    <w:rsid w:val="00471240"/>
    <w:rsid w:val="0049662D"/>
    <w:rsid w:val="004C6E24"/>
    <w:rsid w:val="004D1ED1"/>
    <w:rsid w:val="00544143"/>
    <w:rsid w:val="00554159"/>
    <w:rsid w:val="00564533"/>
    <w:rsid w:val="00595973"/>
    <w:rsid w:val="005C4D6C"/>
    <w:rsid w:val="005E2042"/>
    <w:rsid w:val="00620E10"/>
    <w:rsid w:val="006261A4"/>
    <w:rsid w:val="006847CD"/>
    <w:rsid w:val="006C6E7C"/>
    <w:rsid w:val="007177AD"/>
    <w:rsid w:val="007419EE"/>
    <w:rsid w:val="00747676"/>
    <w:rsid w:val="00785C07"/>
    <w:rsid w:val="007A1574"/>
    <w:rsid w:val="007C2215"/>
    <w:rsid w:val="007E07E8"/>
    <w:rsid w:val="0081370A"/>
    <w:rsid w:val="008C3E49"/>
    <w:rsid w:val="008C5567"/>
    <w:rsid w:val="008C68C7"/>
    <w:rsid w:val="00902B5F"/>
    <w:rsid w:val="00925614"/>
    <w:rsid w:val="00993C67"/>
    <w:rsid w:val="009B1560"/>
    <w:rsid w:val="009B46B2"/>
    <w:rsid w:val="009D6DBD"/>
    <w:rsid w:val="009E2662"/>
    <w:rsid w:val="00AF162A"/>
    <w:rsid w:val="00AF1ABD"/>
    <w:rsid w:val="00C40F61"/>
    <w:rsid w:val="00C42145"/>
    <w:rsid w:val="00CF0A93"/>
    <w:rsid w:val="00D55B68"/>
    <w:rsid w:val="00DC688C"/>
    <w:rsid w:val="00DE6A78"/>
    <w:rsid w:val="00E15B5C"/>
    <w:rsid w:val="00E4093B"/>
    <w:rsid w:val="00EC3843"/>
    <w:rsid w:val="00ED5EB5"/>
    <w:rsid w:val="00F24BC2"/>
    <w:rsid w:val="00F3166F"/>
    <w:rsid w:val="00FB4C57"/>
    <w:rsid w:val="00FC47A4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D1ECC-6951-46A6-A762-47FE115A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cs="David"/>
      <w:noProof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bidi/>
      <w:outlineLvl w:val="2"/>
    </w:pPr>
    <w:rPr>
      <w:rFonts w:cs="David"/>
      <w:b/>
      <w:bCs/>
      <w:noProof/>
      <w:sz w:val="32"/>
      <w:szCs w:val="28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right"/>
    </w:pPr>
    <w:rPr>
      <w:rFonts w:cs="David"/>
      <w:noProof/>
    </w:rPr>
  </w:style>
  <w:style w:type="paragraph" w:styleId="BodyText3">
    <w:name w:val="Body Text 3"/>
    <w:basedOn w:val="Normal"/>
    <w:semiHidden/>
    <w:pPr>
      <w:bidi/>
    </w:pPr>
    <w:rPr>
      <w:rFonts w:cs="David"/>
      <w:noProof/>
      <w:szCs w:val="2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C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1ABD"/>
    <w:rPr>
      <w:color w:val="808080"/>
    </w:rPr>
  </w:style>
  <w:style w:type="character" w:customStyle="1" w:styleId="Style1">
    <w:name w:val="Style1"/>
    <w:basedOn w:val="DefaultParagraphFont"/>
    <w:uiPriority w:val="1"/>
    <w:rsid w:val="000B1DD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ya_g\Documents\Custom%20Office%20Templates\Badas%20AT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13286118194AFA97F9FD27486B7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DCEA7-D69C-4D08-903E-4BD986CA41D6}"/>
      </w:docPartPr>
      <w:docPartBody>
        <w:p w:rsidR="00000000" w:rsidRDefault="007063CC">
          <w:pPr>
            <w:pStyle w:val="0E13286118194AFA97F9FD27486B7421"/>
          </w:pPr>
          <w:r w:rsidRPr="001B1F18">
            <w:rPr>
              <w:rFonts w:cs="Arial" w:hint="cs"/>
              <w:szCs w:val="24"/>
              <w:rtl/>
            </w:rPr>
            <w:t xml:space="preserve">                                     </w:t>
          </w:r>
        </w:p>
      </w:docPartBody>
    </w:docPart>
    <w:docPart>
      <w:docPartPr>
        <w:name w:val="CF4A8749161341A6BDB652A0FE002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F7783-055B-461D-9859-8114505D455E}"/>
      </w:docPartPr>
      <w:docPartBody>
        <w:p w:rsidR="00000000" w:rsidRDefault="007063CC">
          <w:pPr>
            <w:pStyle w:val="CF4A8749161341A6BDB652A0FE0023F5"/>
          </w:pPr>
          <w:r w:rsidRPr="007419EE">
            <w:rPr>
              <w:rFonts w:ascii="Arial" w:hAnsi="Arial" w:cs="Arial"/>
              <w:sz w:val="24"/>
              <w:szCs w:val="24"/>
            </w:rPr>
            <w:t xml:space="preserve">                     </w:t>
          </w:r>
        </w:p>
      </w:docPartBody>
    </w:docPart>
    <w:docPart>
      <w:docPartPr>
        <w:name w:val="A7E03FD17033494FBC2FDE414B373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DD9BD-96A1-4C75-B5EC-A4439B762609}"/>
      </w:docPartPr>
      <w:docPartBody>
        <w:p w:rsidR="00000000" w:rsidRDefault="007063CC">
          <w:pPr>
            <w:pStyle w:val="A7E03FD17033494FBC2FDE414B373A5B"/>
          </w:pPr>
          <w:r w:rsidRPr="001B1F18">
            <w:rPr>
              <w:rFonts w:cs="Arial" w:hint="cs"/>
              <w:szCs w:val="24"/>
              <w:rtl/>
            </w:rPr>
            <w:t xml:space="preserve">                                 </w:t>
          </w:r>
        </w:p>
      </w:docPartBody>
    </w:docPart>
    <w:docPart>
      <w:docPartPr>
        <w:name w:val="8A49F19E60EB4EBFB8A788872127C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D12ED-0A7D-4D95-80CF-6D6CEFADD1DA}"/>
      </w:docPartPr>
      <w:docPartBody>
        <w:p w:rsidR="00000000" w:rsidRDefault="007063CC">
          <w:pPr>
            <w:pStyle w:val="8A49F19E60EB4EBFB8A788872127CEDA"/>
          </w:pPr>
          <w:r w:rsidRPr="007419EE">
            <w:rPr>
              <w:rFonts w:ascii="Arial" w:hAnsi="Arial" w:cs="Arial" w:hint="cs"/>
              <w:sz w:val="24"/>
              <w:szCs w:val="24"/>
              <w:rtl/>
            </w:rPr>
            <w:t xml:space="preserve">                            </w:t>
          </w:r>
        </w:p>
      </w:docPartBody>
    </w:docPart>
    <w:docPart>
      <w:docPartPr>
        <w:name w:val="EE6DE61ED5314F49A279190439E48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A1EFD-00B7-4477-A005-A20AA407F4C2}"/>
      </w:docPartPr>
      <w:docPartBody>
        <w:p w:rsidR="00000000" w:rsidRDefault="007063CC">
          <w:pPr>
            <w:pStyle w:val="EE6DE61ED5314F49A279190439E48418"/>
          </w:pPr>
          <w:r w:rsidRPr="005C4D6C">
            <w:rPr>
              <w:rFonts w:ascii="Arial" w:hAnsi="Arial" w:cs="Arial" w:hint="cs"/>
              <w:sz w:val="24"/>
              <w:szCs w:val="24"/>
              <w:rtl/>
            </w:rPr>
            <w:t xml:space="preserve">                              </w:t>
          </w:r>
        </w:p>
      </w:docPartBody>
    </w:docPart>
    <w:docPart>
      <w:docPartPr>
        <w:name w:val="728283A45C7C455588E9CB5B20D6D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6106-76A3-4CA5-8A82-593E649D7D6C}"/>
      </w:docPartPr>
      <w:docPartBody>
        <w:p w:rsidR="00000000" w:rsidRDefault="007063CC">
          <w:pPr>
            <w:pStyle w:val="728283A45C7C455588E9CB5B20D6D693"/>
          </w:pPr>
          <w:r w:rsidRPr="00446481">
            <w:rPr>
              <w:rStyle w:val="PlaceholderText"/>
              <w:rFonts w:hint="cs"/>
              <w:rtl/>
            </w:rPr>
            <w:t xml:space="preserve">                   </w:t>
          </w:r>
        </w:p>
      </w:docPartBody>
    </w:docPart>
    <w:docPart>
      <w:docPartPr>
        <w:name w:val="696B184965EF449D919B2F7F40AA6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11E4F-5948-44AB-8C12-DDDC6E029FDF}"/>
      </w:docPartPr>
      <w:docPartBody>
        <w:p w:rsidR="00000000" w:rsidRDefault="007063CC">
          <w:pPr>
            <w:pStyle w:val="696B184965EF449D919B2F7F40AA6CE2"/>
          </w:pPr>
          <w:r w:rsidRPr="00446481">
            <w:rPr>
              <w:rStyle w:val="PlaceholderText"/>
              <w:rFonts w:hint="cs"/>
              <w:rtl/>
            </w:rPr>
            <w:t xml:space="preserve">                 </w:t>
          </w:r>
        </w:p>
      </w:docPartBody>
    </w:docPart>
    <w:docPart>
      <w:docPartPr>
        <w:name w:val="A8C365D3B4EB41D8BB2C38DCE7AC6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2069D-6BC3-47DA-AA25-70D44D3648B9}"/>
      </w:docPartPr>
      <w:docPartBody>
        <w:p w:rsidR="00000000" w:rsidRDefault="007063CC">
          <w:pPr>
            <w:pStyle w:val="A8C365D3B4EB41D8BB2C38DCE7AC6951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348E9FAC183E4D4C851C6A9E59AB6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645B0-DC19-45E2-9492-2172FDD61B97}"/>
      </w:docPartPr>
      <w:docPartBody>
        <w:p w:rsidR="00000000" w:rsidRDefault="007063CC">
          <w:pPr>
            <w:pStyle w:val="348E9FAC183E4D4C851C6A9E59AB6405"/>
          </w:pPr>
          <w:r>
            <w:rPr>
              <w:rStyle w:val="PlaceholderText"/>
              <w:rFonts w:hint="cs"/>
              <w:rtl/>
            </w:rPr>
            <w:t xml:space="preserve">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35E9759177ED41A8B3CA25DAC05AD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BE66F-D10D-45DC-8797-5773C56FAC57}"/>
      </w:docPartPr>
      <w:docPartBody>
        <w:p w:rsidR="00000000" w:rsidRDefault="007063CC">
          <w:pPr>
            <w:pStyle w:val="35E9759177ED41A8B3CA25DAC05AD9D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2E09BD6207454E428B486CAB9F304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078BD-FA06-457C-9E36-31B5B9ED1FE6}"/>
      </w:docPartPr>
      <w:docPartBody>
        <w:p w:rsidR="00000000" w:rsidRDefault="007063CC">
          <w:pPr>
            <w:pStyle w:val="2E09BD6207454E428B486CAB9F304FC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BB090898C7294B2A8DD797BCCA926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45871-FCF6-430E-911A-439180B1F341}"/>
      </w:docPartPr>
      <w:docPartBody>
        <w:p w:rsidR="00000000" w:rsidRDefault="007063CC">
          <w:pPr>
            <w:pStyle w:val="BB090898C7294B2A8DD797BCCA926872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F9460CF073A44F4933ECBEC1DD5B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0121D-EDD5-41E0-AE1F-2DB48CBD036C}"/>
      </w:docPartPr>
      <w:docPartBody>
        <w:p w:rsidR="00000000" w:rsidRDefault="007063CC">
          <w:pPr>
            <w:pStyle w:val="5F9460CF073A44F4933ECBEC1DD5B62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409AC9F075DE46C69966FD3E6CA6E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FCCC9-67C3-47A7-B3E8-BDDCCD4BC847}"/>
      </w:docPartPr>
      <w:docPartBody>
        <w:p w:rsidR="00000000" w:rsidRDefault="007063CC">
          <w:pPr>
            <w:pStyle w:val="409AC9F075DE46C69966FD3E6CA6EC1C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92AC3408934744AD95BDBA48C15AF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016E2-AEEA-4AC2-AAE9-81EDECB074D7}"/>
      </w:docPartPr>
      <w:docPartBody>
        <w:p w:rsidR="00000000" w:rsidRDefault="007063CC">
          <w:pPr>
            <w:pStyle w:val="92AC3408934744AD95BDBA48C15AF73E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B6C91EEAB69A4E828F84646DBAF8F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1D7B9-91DA-4CF9-8EEE-FF788149F183}"/>
      </w:docPartPr>
      <w:docPartBody>
        <w:p w:rsidR="00000000" w:rsidRDefault="007063CC">
          <w:pPr>
            <w:pStyle w:val="B6C91EEAB69A4E828F84646DBAF8FF10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3C3438FBE12E48288A2E8139DD97C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BA254-D657-4BB4-80AE-34D6EF806732}"/>
      </w:docPartPr>
      <w:docPartBody>
        <w:p w:rsidR="00000000" w:rsidRDefault="007063CC">
          <w:pPr>
            <w:pStyle w:val="3C3438FBE12E48288A2E8139DD97CE5F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D24937C4515949969B49DBC0CD6E1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2E79A-29FD-4599-80E8-33B694A0CB39}"/>
      </w:docPartPr>
      <w:docPartBody>
        <w:p w:rsidR="00000000" w:rsidRDefault="007063CC">
          <w:pPr>
            <w:pStyle w:val="D24937C4515949969B49DBC0CD6E171A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C80F5BC2EB714919A970E594EE576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844E3-C937-4824-B6E6-7ED5E4D85A26}"/>
      </w:docPartPr>
      <w:docPartBody>
        <w:p w:rsidR="00000000" w:rsidRDefault="007063CC">
          <w:pPr>
            <w:pStyle w:val="C80F5BC2EB714919A970E594EE57609E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644985B8C2AB448188A7156D2E62B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73FF9-7B17-4185-8449-6B54E01DC6C3}"/>
      </w:docPartPr>
      <w:docPartBody>
        <w:p w:rsidR="00000000" w:rsidRDefault="007063CC">
          <w:pPr>
            <w:pStyle w:val="644985B8C2AB448188A7156D2E62B851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ED75FE81B84E4FAAB09006C8E91FA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E057B-D47A-4F34-8F64-30AFB43B2F97}"/>
      </w:docPartPr>
      <w:docPartBody>
        <w:p w:rsidR="00000000" w:rsidRDefault="007063CC">
          <w:pPr>
            <w:pStyle w:val="ED75FE81B84E4FAAB09006C8E91FAF2E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8DC20995FBBF4F24962D5488BA02C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6951C-5653-427F-9FE2-7578C1D074CF}"/>
      </w:docPartPr>
      <w:docPartBody>
        <w:p w:rsidR="00000000" w:rsidRDefault="007063CC">
          <w:pPr>
            <w:pStyle w:val="8DC20995FBBF4F24962D5488BA02CAEE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9F220A6C26A4464BAFF3133A15700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B7A0B-BD2B-43A4-AC80-6055D32F0CB2}"/>
      </w:docPartPr>
      <w:docPartBody>
        <w:p w:rsidR="00000000" w:rsidRDefault="007063CC">
          <w:pPr>
            <w:pStyle w:val="9F220A6C26A4464BAFF3133A157002AA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74CB5EB5FF840119C85FE1B7DE35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82259-4A16-48D8-BB74-D29A312A9D08}"/>
      </w:docPartPr>
      <w:docPartBody>
        <w:p w:rsidR="00000000" w:rsidRDefault="007063CC">
          <w:pPr>
            <w:pStyle w:val="A74CB5EB5FF840119C85FE1B7DE353F0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08A863C0B72C4C2FBE88CCD9433BE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A28E6-A859-469F-9A44-421693C1C89C}"/>
      </w:docPartPr>
      <w:docPartBody>
        <w:p w:rsidR="00000000" w:rsidRDefault="007063CC">
          <w:pPr>
            <w:pStyle w:val="08A863C0B72C4C2FBE88CCD9433BED1F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6238FCC78E44773A290684E872F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6AE2F-9943-4D47-B2F2-12397316A591}"/>
      </w:docPartPr>
      <w:docPartBody>
        <w:p w:rsidR="00000000" w:rsidRDefault="007063CC">
          <w:pPr>
            <w:pStyle w:val="16238FCC78E44773A290684E872FA076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EF617F83DADD4595B7CA31636BA35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0405E-ACFA-451D-929D-C1F38181EAD0}"/>
      </w:docPartPr>
      <w:docPartBody>
        <w:p w:rsidR="00000000" w:rsidRDefault="007063CC">
          <w:pPr>
            <w:pStyle w:val="EF617F83DADD4595B7CA31636BA35D1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E180FE4F52641738AF34331E40BF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0C0A7-4D72-4986-9BB3-7131929B9952}"/>
      </w:docPartPr>
      <w:docPartBody>
        <w:p w:rsidR="00000000" w:rsidRDefault="007063CC">
          <w:pPr>
            <w:pStyle w:val="7E180FE4F52641738AF34331E40BF4A1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B8FC0E31E4BE4F038D4E00BE68A3C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D044B-F7A1-42B4-8670-E7C0F3D6AC45}"/>
      </w:docPartPr>
      <w:docPartBody>
        <w:p w:rsidR="00000000" w:rsidRDefault="007063CC">
          <w:pPr>
            <w:pStyle w:val="B8FC0E31E4BE4F038D4E00BE68A3C3B4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E73AED1695134DB8BD4FF20C7486C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2AA05-AAA1-456D-82AA-597ABA695160}"/>
      </w:docPartPr>
      <w:docPartBody>
        <w:p w:rsidR="00000000" w:rsidRDefault="007063CC">
          <w:pPr>
            <w:pStyle w:val="E73AED1695134DB8BD4FF20C7486C6CE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7D508A3C22464948BF4E18FFD9022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612ED-99E9-4580-AFFC-C1FCBEE4FBB7}"/>
      </w:docPartPr>
      <w:docPartBody>
        <w:p w:rsidR="00000000" w:rsidRDefault="007063CC">
          <w:pPr>
            <w:pStyle w:val="7D508A3C22464948BF4E18FFD902212A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773555D4A49A4FEB89743D72AC6D1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BBC89-6B72-45E7-9505-916EF1E88465}"/>
      </w:docPartPr>
      <w:docPartBody>
        <w:p w:rsidR="00000000" w:rsidRDefault="007063CC">
          <w:pPr>
            <w:pStyle w:val="773555D4A49A4FEB89743D72AC6D1B88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3FA4A5F1C38649B592583DBE2FC3E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4026C-6EED-42F5-9B84-86AA0DE55F51}"/>
      </w:docPartPr>
      <w:docPartBody>
        <w:p w:rsidR="00000000" w:rsidRDefault="007063CC">
          <w:pPr>
            <w:pStyle w:val="3FA4A5F1C38649B592583DBE2FC3E830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CF28568BB5E43409C9A5C019F73C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BA0D7-7FF8-4018-8AE1-6D24AD6ADFA3}"/>
      </w:docPartPr>
      <w:docPartBody>
        <w:p w:rsidR="00000000" w:rsidRDefault="007063CC">
          <w:pPr>
            <w:pStyle w:val="2CF28568BB5E43409C9A5C019F73C72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6599648DCBB54DC89D89B464E320F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2FA8D-4873-43D6-8A73-FE9410314041}"/>
      </w:docPartPr>
      <w:docPartBody>
        <w:p w:rsidR="00000000" w:rsidRDefault="007063CC">
          <w:pPr>
            <w:pStyle w:val="6599648DCBB54DC89D89B464E320F80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4B62C03BD9C84787A541935A52B97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C8580-E0F4-41B9-B27C-33AA9D70DFE3}"/>
      </w:docPartPr>
      <w:docPartBody>
        <w:p w:rsidR="00000000" w:rsidRDefault="007063CC">
          <w:pPr>
            <w:pStyle w:val="4B62C03BD9C84787A541935A52B9762A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99D734490CAC4FF69543863680CAB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83ADB-1CCD-4085-B618-BD82A2A07F85}"/>
      </w:docPartPr>
      <w:docPartBody>
        <w:p w:rsidR="00000000" w:rsidRDefault="007063CC">
          <w:pPr>
            <w:pStyle w:val="99D734490CAC4FF69543863680CAB205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8BB6EFF7771549DD946FCCF89838E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2B2C0-428D-4980-BA04-ADA6F29B69CF}"/>
      </w:docPartPr>
      <w:docPartBody>
        <w:p w:rsidR="00000000" w:rsidRDefault="007063CC">
          <w:pPr>
            <w:pStyle w:val="8BB6EFF7771549DD946FCCF89838E41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54BF4E44E9BB4350A010525F9022E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6953C-9032-439C-A736-4A48E3131DD7}"/>
      </w:docPartPr>
      <w:docPartBody>
        <w:p w:rsidR="00000000" w:rsidRDefault="007063CC">
          <w:pPr>
            <w:pStyle w:val="54BF4E44E9BB4350A010525F9022EB2A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4C9B83D29F51411BAD6BA594A34FB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D6CC4-0F48-4A64-8627-428A38A4DE1C}"/>
      </w:docPartPr>
      <w:docPartBody>
        <w:p w:rsidR="00000000" w:rsidRDefault="007063CC">
          <w:pPr>
            <w:pStyle w:val="4C9B83D29F51411BAD6BA594A34FB018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DD75251F3C52446EAB5A88FB48623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863F7-6BDD-4876-B2B8-A16B96E5AE39}"/>
      </w:docPartPr>
      <w:docPartBody>
        <w:p w:rsidR="00000000" w:rsidRDefault="007063CC">
          <w:pPr>
            <w:pStyle w:val="DD75251F3C52446EAB5A88FB4862313F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2E5CF1E58A854017B386757ED7AFC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E435-7088-48F1-B0FF-E42EC5F4F786}"/>
      </w:docPartPr>
      <w:docPartBody>
        <w:p w:rsidR="00000000" w:rsidRDefault="007063CC">
          <w:pPr>
            <w:pStyle w:val="2E5CF1E58A854017B386757ED7AFC598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38F9885B5BF34C9097DE1E677E8F2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C1A76-D77C-450B-BBE5-52838A611892}"/>
      </w:docPartPr>
      <w:docPartBody>
        <w:p w:rsidR="00000000" w:rsidRDefault="007063CC">
          <w:pPr>
            <w:pStyle w:val="38F9885B5BF34C9097DE1E677E8F241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8D0E219E7AED41D5A90E1829075D3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AC604-032F-46DB-A500-8F3A090FBEBF}"/>
      </w:docPartPr>
      <w:docPartBody>
        <w:p w:rsidR="00000000" w:rsidRDefault="007063CC">
          <w:pPr>
            <w:pStyle w:val="8D0E219E7AED41D5A90E1829075D3367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0A12FF427B054155AB6F26327585A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A590C-E14C-4B7F-9942-A88C4265102E}"/>
      </w:docPartPr>
      <w:docPartBody>
        <w:p w:rsidR="00000000" w:rsidRDefault="007063CC">
          <w:pPr>
            <w:pStyle w:val="0A12FF427B054155AB6F26327585A30F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EE664C3876A544C8AB37C65619590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3F004-BF3F-4850-A99E-5DF1CFECF929}"/>
      </w:docPartPr>
      <w:docPartBody>
        <w:p w:rsidR="00000000" w:rsidRDefault="007063CC">
          <w:pPr>
            <w:pStyle w:val="EE664C3876A544C8AB37C6561959039C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2C65F0049FC145429AC6AA8657ACE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57E0E-62C0-4CF6-9425-BA1CDB2FC0AB}"/>
      </w:docPartPr>
      <w:docPartBody>
        <w:p w:rsidR="00000000" w:rsidRDefault="007063CC">
          <w:pPr>
            <w:pStyle w:val="2C65F0049FC145429AC6AA8657ACE456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AF38D92F45B94310B6EECAC4A511E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69CD1-DD18-4B0B-A44F-EC9F3B1A5320}"/>
      </w:docPartPr>
      <w:docPartBody>
        <w:p w:rsidR="00000000" w:rsidRDefault="007063CC">
          <w:pPr>
            <w:pStyle w:val="AF38D92F45B94310B6EECAC4A511E68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ED64B3686CE14AFC843333BE1708A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B76A8-1674-45C2-9521-171F7B19C916}"/>
      </w:docPartPr>
      <w:docPartBody>
        <w:p w:rsidR="00000000" w:rsidRDefault="007063CC">
          <w:pPr>
            <w:pStyle w:val="ED64B3686CE14AFC843333BE1708A14C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893024BB0BF641C495B39FDACF037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488F7-C9F8-4826-94A9-CAEABAE7980F}"/>
      </w:docPartPr>
      <w:docPartBody>
        <w:p w:rsidR="00000000" w:rsidRDefault="007063CC">
          <w:pPr>
            <w:pStyle w:val="893024BB0BF641C495B39FDACF03753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C15C3F892647499AAB3E021148588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433CF-DBCB-4204-8F5C-5D05A886F8AC}"/>
      </w:docPartPr>
      <w:docPartBody>
        <w:p w:rsidR="00000000" w:rsidRDefault="007063CC">
          <w:pPr>
            <w:pStyle w:val="C15C3F892647499AAB3E021148588831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D58D58F2061442768EF400F470BE4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0352A-A38E-4636-BCAC-A16B0D430D8C}"/>
      </w:docPartPr>
      <w:docPartBody>
        <w:p w:rsidR="00000000" w:rsidRDefault="007063CC">
          <w:pPr>
            <w:pStyle w:val="D58D58F2061442768EF400F470BE4DB3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96BFED7F2CFE4AC5A96A45FE0D8BB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7737A-952B-42B6-8AF3-4FFCE4B9C84F}"/>
      </w:docPartPr>
      <w:docPartBody>
        <w:p w:rsidR="00000000" w:rsidRDefault="007063CC">
          <w:pPr>
            <w:pStyle w:val="96BFED7F2CFE4AC5A96A45FE0D8BBA4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95C70F77DA8F4D709AF44DBB661E8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69ACE-B290-4813-94BC-44A4F24C9647}"/>
      </w:docPartPr>
      <w:docPartBody>
        <w:p w:rsidR="00000000" w:rsidRDefault="007063CC">
          <w:pPr>
            <w:pStyle w:val="95C70F77DA8F4D709AF44DBB661E8E2A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8A0EA6C5D6F04311944EF08AD6D4B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FB301-DB06-4AD1-8C57-91BEDE668918}"/>
      </w:docPartPr>
      <w:docPartBody>
        <w:p w:rsidR="00000000" w:rsidRDefault="007063CC">
          <w:pPr>
            <w:pStyle w:val="8A0EA6C5D6F04311944EF08AD6D4B2DB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7F5D4AC9E98A41DA8C344FAE7BF7E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C6983-3CE3-4046-BAF4-40C2365DE42E}"/>
      </w:docPartPr>
      <w:docPartBody>
        <w:p w:rsidR="00000000" w:rsidRDefault="007063CC">
          <w:pPr>
            <w:pStyle w:val="7F5D4AC9E98A41DA8C344FAE7BF7E080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5A9FC3489F9349CC96CE2708F4637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0C5B3-59AD-4412-834D-D56B858A6988}"/>
      </w:docPartPr>
      <w:docPartBody>
        <w:p w:rsidR="00000000" w:rsidRDefault="007063CC">
          <w:pPr>
            <w:pStyle w:val="5A9FC3489F9349CC96CE2708F4637BB2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0A8313BF20C141E2B516F3C700DE1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4F947-E92E-4D47-8F63-8AB4D8064D5A}"/>
      </w:docPartPr>
      <w:docPartBody>
        <w:p w:rsidR="00000000" w:rsidRDefault="007063CC">
          <w:pPr>
            <w:pStyle w:val="0A8313BF20C141E2B516F3C700DE10B2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B889DA8B11E8483FA17670AF10352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E9999-C4C7-4921-8731-ED428151B83A}"/>
      </w:docPartPr>
      <w:docPartBody>
        <w:p w:rsidR="00000000" w:rsidRDefault="007063CC">
          <w:pPr>
            <w:pStyle w:val="B889DA8B11E8483FA17670AF10352E2E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2D1E19E4C64D4A8EB157F63A19777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A731C-9B55-4C84-8955-FAC9F5AABED0}"/>
      </w:docPartPr>
      <w:docPartBody>
        <w:p w:rsidR="00000000" w:rsidRDefault="007063CC">
          <w:pPr>
            <w:pStyle w:val="2D1E19E4C64D4A8EB157F63A1977775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</w:t>
          </w:r>
          <w:r>
            <w:rPr>
              <w:rStyle w:val="PlaceholderText"/>
            </w:rPr>
            <w:t xml:space="preserve">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F23BBDF62EB246F098EE8CECF174C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AF9A1-7670-4966-9550-3ED8FA031B7F}"/>
      </w:docPartPr>
      <w:docPartBody>
        <w:p w:rsidR="00000000" w:rsidRDefault="007063CC">
          <w:pPr>
            <w:pStyle w:val="F23BBDF62EB246F098EE8CECF174C191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C761AA09546445C5A515AEEBE23BF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EC5C3-9DA5-4DB3-BB3E-C769DAD62B0B}"/>
      </w:docPartPr>
      <w:docPartBody>
        <w:p w:rsidR="00000000" w:rsidRDefault="007063CC">
          <w:pPr>
            <w:pStyle w:val="C761AA09546445C5A515AEEBE23BF173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2B48752EDBFB4639940D7C2C7813D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0A0B7-1BA5-4AA7-A7DE-61247DD0332F}"/>
      </w:docPartPr>
      <w:docPartBody>
        <w:p w:rsidR="00000000" w:rsidRDefault="007063CC">
          <w:pPr>
            <w:pStyle w:val="2B48752EDBFB4639940D7C2C7813D371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23127DAFC2641D9A5613AED9D039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1C219-644B-4E7B-A166-B8AFB8F61A0E}"/>
      </w:docPartPr>
      <w:docPartBody>
        <w:p w:rsidR="00000000" w:rsidRDefault="007063CC">
          <w:pPr>
            <w:pStyle w:val="A23127DAFC2641D9A5613AED9D039545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93087287F9D24D9F8BB3CBB5BCB71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D11CD-C89D-4C2F-A2AB-8D1FB6C4611D}"/>
      </w:docPartPr>
      <w:docPartBody>
        <w:p w:rsidR="00000000" w:rsidRDefault="007063CC">
          <w:pPr>
            <w:pStyle w:val="93087287F9D24D9F8BB3CBB5BCB712CE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6AF93DA55E544CBA5DF46E10B1B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847D8-A220-4045-B32D-04F8030BAB86}"/>
      </w:docPartPr>
      <w:docPartBody>
        <w:p w:rsidR="00000000" w:rsidRDefault="007063CC">
          <w:pPr>
            <w:pStyle w:val="16AF93DA55E544CBA5DF46E10B1BA1B7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F606A0B2E11A418881E21D61F775A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A314F-D6CA-4678-9CB8-1FD17AC8E421}"/>
      </w:docPartPr>
      <w:docPartBody>
        <w:p w:rsidR="00000000" w:rsidRDefault="007063CC">
          <w:pPr>
            <w:pStyle w:val="F606A0B2E11A418881E21D61F775A91D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ECA5FC265DA14DFC9B23B259A1E16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26351-776F-422C-87D9-EB00BD86B8AB}"/>
      </w:docPartPr>
      <w:docPartBody>
        <w:p w:rsidR="00000000" w:rsidRDefault="007063CC">
          <w:pPr>
            <w:pStyle w:val="ECA5FC265DA14DFC9B23B259A1E16224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95CC24A77F840489DA5C7B4753AB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AA648-8238-4FD2-A747-4F5CD92DD213}"/>
      </w:docPartPr>
      <w:docPartBody>
        <w:p w:rsidR="00000000" w:rsidRDefault="007063CC">
          <w:pPr>
            <w:pStyle w:val="A95CC24A77F840489DA5C7B4753ABC5C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738F96A27F4F4842B1207A0C25A44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DE66F-DBE9-4B73-85B1-C6D17DDDE459}"/>
      </w:docPartPr>
      <w:docPartBody>
        <w:p w:rsidR="00000000" w:rsidRDefault="007063CC">
          <w:pPr>
            <w:pStyle w:val="738F96A27F4F4842B1207A0C25A4453E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CE5FD30D38264AC8B1B85491A3785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CF1E2-ED0F-4A70-A7CD-C976A152D382}"/>
      </w:docPartPr>
      <w:docPartBody>
        <w:p w:rsidR="00000000" w:rsidRDefault="007063CC">
          <w:pPr>
            <w:pStyle w:val="CE5FD30D38264AC8B1B85491A3785D71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5981719000784BDDB9F8549E2F784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AEDFB-68FF-49D1-880E-1A6A52128A94}"/>
      </w:docPartPr>
      <w:docPartBody>
        <w:p w:rsidR="00000000" w:rsidRDefault="007063CC">
          <w:pPr>
            <w:pStyle w:val="5981719000784BDDB9F8549E2F784143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D7286633413F40F09106A474AB12E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DEDEC-25FB-4157-A462-DB99767FC444}"/>
      </w:docPartPr>
      <w:docPartBody>
        <w:p w:rsidR="00000000" w:rsidRDefault="007063CC">
          <w:pPr>
            <w:pStyle w:val="D7286633413F40F09106A474AB12E036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1E1B045B161F45D0911E5A03DB409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9F191-A90B-4666-93FD-3E8D7CA81250}"/>
      </w:docPartPr>
      <w:docPartBody>
        <w:p w:rsidR="00000000" w:rsidRDefault="007063CC">
          <w:pPr>
            <w:pStyle w:val="1E1B045B161F45D0911E5A03DB409DC9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3D2DA76306874C279D8FE07292543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59663-2F60-48BC-84E6-1D5A9E66AEBB}"/>
      </w:docPartPr>
      <w:docPartBody>
        <w:p w:rsidR="00000000" w:rsidRDefault="007063CC">
          <w:pPr>
            <w:pStyle w:val="3D2DA76306874C279D8FE072925435DD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25DD3B88549949B5B0CFEF364D92F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7F0C6-556D-48CC-8BCC-144F979BE57D}"/>
      </w:docPartPr>
      <w:docPartBody>
        <w:p w:rsidR="00000000" w:rsidRDefault="007063CC">
          <w:pPr>
            <w:pStyle w:val="25DD3B88549949B5B0CFEF364D92FEE8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F908E708AB434C4EB889C5ED338C7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C6353-AE4B-4D43-BFA5-3F8790852E6A}"/>
      </w:docPartPr>
      <w:docPartBody>
        <w:p w:rsidR="00000000" w:rsidRDefault="007063CC">
          <w:pPr>
            <w:pStyle w:val="F908E708AB434C4EB889C5ED338C75D3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DF1E86A1E74E435F9481AC9CEF330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AC615-9FA5-47B3-ADA6-330C2AAB5F49}"/>
      </w:docPartPr>
      <w:docPartBody>
        <w:p w:rsidR="00000000" w:rsidRDefault="007063CC">
          <w:pPr>
            <w:pStyle w:val="DF1E86A1E74E435F9481AC9CEF330788"/>
          </w:pPr>
          <w:r>
            <w:rPr>
              <w:rFonts w:hint="cs"/>
              <w:rtl/>
            </w:rPr>
            <w:t xml:space="preserve">        </w:t>
          </w: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</w:t>
          </w:r>
        </w:p>
      </w:docPartBody>
    </w:docPart>
    <w:docPart>
      <w:docPartPr>
        <w:name w:val="9A5D3D50744E4DE58DCF68B0FFCBE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34555-52BF-4F59-86EE-05C986AC0E8B}"/>
      </w:docPartPr>
      <w:docPartBody>
        <w:p w:rsidR="00000000" w:rsidRDefault="007063CC">
          <w:pPr>
            <w:pStyle w:val="9A5D3D50744E4DE58DCF68B0FFCBE818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78379EA781ED4F7E9EB60E7A5FB50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A88A2-EB10-41DD-9211-8F00614620AA}"/>
      </w:docPartPr>
      <w:docPartBody>
        <w:p w:rsidR="00000000" w:rsidRDefault="007063CC">
          <w:pPr>
            <w:pStyle w:val="78379EA781ED4F7E9EB60E7A5FB50583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</w:t>
          </w:r>
          <w:r>
            <w:rPr>
              <w:rFonts w:hint="cs"/>
              <w:rtl/>
            </w:rPr>
            <w:t xml:space="preserve">        </w:t>
          </w:r>
        </w:p>
      </w:docPartBody>
    </w:docPart>
    <w:docPart>
      <w:docPartPr>
        <w:name w:val="E087CC18280B4436B6AEE22269DCF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5E41F-E06E-4179-B122-B095AB494DE1}"/>
      </w:docPartPr>
      <w:docPartBody>
        <w:p w:rsidR="00000000" w:rsidRDefault="007063CC">
          <w:pPr>
            <w:pStyle w:val="E087CC18280B4436B6AEE22269DCF7FB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90BA92CD45A642EDA57109849ED6A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B1FC5-3AB2-49A4-938C-6D286952A2A6}"/>
      </w:docPartPr>
      <w:docPartBody>
        <w:p w:rsidR="00000000" w:rsidRDefault="007063CC">
          <w:pPr>
            <w:pStyle w:val="90BA92CD45A642EDA57109849ED6A7A8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FE63D158796B4007BF9E53F02FE17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43911-A857-44E7-B65B-AD087B1888C7}"/>
      </w:docPartPr>
      <w:docPartBody>
        <w:p w:rsidR="00000000" w:rsidRDefault="007063CC">
          <w:pPr>
            <w:pStyle w:val="FE63D158796B4007BF9E53F02FE17B2E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2BA6C690B1E3450EB93C3F1C99A12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769AB-008C-49A8-9456-D6CDD4E94588}"/>
      </w:docPartPr>
      <w:docPartBody>
        <w:p w:rsidR="00000000" w:rsidRDefault="007063CC">
          <w:pPr>
            <w:pStyle w:val="2BA6C690B1E3450EB93C3F1C99A121C3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D42EC90DEB6A450487EAB1C70C868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BD82-A321-4408-9285-989513804B7D}"/>
      </w:docPartPr>
      <w:docPartBody>
        <w:p w:rsidR="00000000" w:rsidRDefault="007063CC">
          <w:pPr>
            <w:pStyle w:val="D42EC90DEB6A450487EAB1C70C868871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E7ACB6AB85054DCA9CCD92CFD4FC7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F9C11-9004-47A1-9E97-D86D533BC1A5}"/>
      </w:docPartPr>
      <w:docPartBody>
        <w:p w:rsidR="00000000" w:rsidRDefault="007063CC">
          <w:pPr>
            <w:pStyle w:val="E7ACB6AB85054DCA9CCD92CFD4FC7A98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</w:t>
          </w:r>
          <w:r>
            <w:rPr>
              <w:rFonts w:hint="cs"/>
              <w:rtl/>
            </w:rPr>
            <w:t xml:space="preserve">                </w:t>
          </w:r>
        </w:p>
      </w:docPartBody>
    </w:docPart>
    <w:docPart>
      <w:docPartPr>
        <w:name w:val="0FE1E02DBD6944D2BDE0E43D4B9ED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C369F-228A-4080-8917-AB0507AA9A59}"/>
      </w:docPartPr>
      <w:docPartBody>
        <w:p w:rsidR="00000000" w:rsidRDefault="007063CC">
          <w:pPr>
            <w:pStyle w:val="0FE1E02DBD6944D2BDE0E43D4B9ED49B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FE2C1B456DAE421282F94347CA307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2EB80-5E67-45BD-B42D-817A5EC5FF83}"/>
      </w:docPartPr>
      <w:docPartBody>
        <w:p w:rsidR="00000000" w:rsidRDefault="007063CC">
          <w:pPr>
            <w:pStyle w:val="FE2C1B456DAE421282F94347CA307E32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744AB28BB25C4DD1B3534C033BF7F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D3982-88ED-4349-AC6D-2082C7D94E65}"/>
      </w:docPartPr>
      <w:docPartBody>
        <w:p w:rsidR="00000000" w:rsidRDefault="007063CC">
          <w:pPr>
            <w:pStyle w:val="744AB28BB25C4DD1B3534C033BF7F9F6"/>
          </w:pPr>
          <w:r>
            <w:rPr>
              <w:rFonts w:hint="cs"/>
              <w:sz w:val="28"/>
              <w:szCs w:val="28"/>
              <w:rtl/>
            </w:rPr>
            <w:t xml:space="preserve">                                 </w:t>
          </w:r>
        </w:p>
      </w:docPartBody>
    </w:docPart>
    <w:docPart>
      <w:docPartPr>
        <w:name w:val="A4F53D5BC29845C4BF9B353D12A2E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456F6-67E9-4A17-B831-AADDBEAF8578}"/>
      </w:docPartPr>
      <w:docPartBody>
        <w:p w:rsidR="00000000" w:rsidRDefault="007063CC">
          <w:pPr>
            <w:pStyle w:val="A4F53D5BC29845C4BF9B353D12A2E87F"/>
          </w:pPr>
          <w:r>
            <w:rPr>
              <w:rFonts w:hint="cs"/>
              <w:sz w:val="28"/>
              <w:szCs w:val="28"/>
              <w:rtl/>
            </w:rPr>
            <w:t xml:space="preserve">                            </w:t>
          </w:r>
        </w:p>
      </w:docPartBody>
    </w:docPart>
    <w:docPart>
      <w:docPartPr>
        <w:name w:val="26A669F6E2024934AE1490FB57B87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7722C-2E93-47BB-B539-493C8FDB3DD7}"/>
      </w:docPartPr>
      <w:docPartBody>
        <w:p w:rsidR="00000000" w:rsidRDefault="007063CC">
          <w:pPr>
            <w:pStyle w:val="26A669F6E2024934AE1490FB57B8750B"/>
          </w:pPr>
          <w:r>
            <w:rPr>
              <w:rStyle w:val="PlaceholderText"/>
              <w:rFonts w:hint="cs"/>
              <w:rtl/>
            </w:rPr>
            <w:t xml:space="preserve">                        </w:t>
          </w:r>
        </w:p>
      </w:docPartBody>
    </w:docPart>
    <w:docPart>
      <w:docPartPr>
        <w:name w:val="A85E9C7E87BB40158059ACF95A2C1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198CD-9BA2-4FC0-9BD9-B329B4F6DF5F}"/>
      </w:docPartPr>
      <w:docPartBody>
        <w:p w:rsidR="00000000" w:rsidRDefault="007063CC">
          <w:pPr>
            <w:pStyle w:val="A85E9C7E87BB40158059ACF95A2C193E"/>
          </w:pPr>
          <w:r w:rsidRPr="008A3637">
            <w:rPr>
              <w:rStyle w:val="PlaceholderText"/>
            </w:rPr>
            <w:t>Choose an item.</w:t>
          </w:r>
        </w:p>
      </w:docPartBody>
    </w:docPart>
    <w:docPart>
      <w:docPartPr>
        <w:name w:val="2F976DE50E7947A384497EC6B1747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198CA-2DFD-402D-B0A1-9E429FD993F8}"/>
      </w:docPartPr>
      <w:docPartBody>
        <w:p w:rsidR="00000000" w:rsidRDefault="007063CC">
          <w:pPr>
            <w:pStyle w:val="2F976DE50E7947A384497EC6B174776A"/>
          </w:pPr>
          <w:r>
            <w:rPr>
              <w:rFonts w:hint="cs"/>
              <w:sz w:val="28"/>
              <w:szCs w:val="28"/>
              <w:rtl/>
            </w:rPr>
            <w:t xml:space="preserve"> 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CC"/>
    <w:rsid w:val="0070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13286118194AFA97F9FD27486B7421">
    <w:name w:val="0E13286118194AFA97F9FD27486B7421"/>
  </w:style>
  <w:style w:type="paragraph" w:customStyle="1" w:styleId="CF4A8749161341A6BDB652A0FE0023F5">
    <w:name w:val="CF4A8749161341A6BDB652A0FE0023F5"/>
  </w:style>
  <w:style w:type="paragraph" w:customStyle="1" w:styleId="A7E03FD17033494FBC2FDE414B373A5B">
    <w:name w:val="A7E03FD17033494FBC2FDE414B373A5B"/>
  </w:style>
  <w:style w:type="paragraph" w:customStyle="1" w:styleId="8A49F19E60EB4EBFB8A788872127CEDA">
    <w:name w:val="8A49F19E60EB4EBFB8A788872127CEDA"/>
  </w:style>
  <w:style w:type="paragraph" w:customStyle="1" w:styleId="EE6DE61ED5314F49A279190439E48418">
    <w:name w:val="EE6DE61ED5314F49A279190439E4841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28283A45C7C455588E9CB5B20D6D693">
    <w:name w:val="728283A45C7C455588E9CB5B20D6D693"/>
  </w:style>
  <w:style w:type="paragraph" w:customStyle="1" w:styleId="696B184965EF449D919B2F7F40AA6CE2">
    <w:name w:val="696B184965EF449D919B2F7F40AA6CE2"/>
  </w:style>
  <w:style w:type="paragraph" w:customStyle="1" w:styleId="A8C365D3B4EB41D8BB2C38DCE7AC6951">
    <w:name w:val="A8C365D3B4EB41D8BB2C38DCE7AC6951"/>
  </w:style>
  <w:style w:type="paragraph" w:customStyle="1" w:styleId="348E9FAC183E4D4C851C6A9E59AB6405">
    <w:name w:val="348E9FAC183E4D4C851C6A9E59AB6405"/>
  </w:style>
  <w:style w:type="paragraph" w:customStyle="1" w:styleId="35E9759177ED41A8B3CA25DAC05AD9DC">
    <w:name w:val="35E9759177ED41A8B3CA25DAC05AD9DC"/>
  </w:style>
  <w:style w:type="paragraph" w:customStyle="1" w:styleId="2E09BD6207454E428B486CAB9F304FCD">
    <w:name w:val="2E09BD6207454E428B486CAB9F304FCD"/>
  </w:style>
  <w:style w:type="paragraph" w:customStyle="1" w:styleId="BB090898C7294B2A8DD797BCCA926872">
    <w:name w:val="BB090898C7294B2A8DD797BCCA926872"/>
  </w:style>
  <w:style w:type="paragraph" w:customStyle="1" w:styleId="5F9460CF073A44F4933ECBEC1DD5B62D">
    <w:name w:val="5F9460CF073A44F4933ECBEC1DD5B62D"/>
  </w:style>
  <w:style w:type="paragraph" w:customStyle="1" w:styleId="409AC9F075DE46C69966FD3E6CA6EC1C">
    <w:name w:val="409AC9F075DE46C69966FD3E6CA6EC1C"/>
  </w:style>
  <w:style w:type="paragraph" w:customStyle="1" w:styleId="92AC3408934744AD95BDBA48C15AF73E">
    <w:name w:val="92AC3408934744AD95BDBA48C15AF73E"/>
  </w:style>
  <w:style w:type="paragraph" w:customStyle="1" w:styleId="B6C91EEAB69A4E828F84646DBAF8FF10">
    <w:name w:val="B6C91EEAB69A4E828F84646DBAF8FF10"/>
  </w:style>
  <w:style w:type="paragraph" w:customStyle="1" w:styleId="3C3438FBE12E48288A2E8139DD97CE5F">
    <w:name w:val="3C3438FBE12E48288A2E8139DD97CE5F"/>
  </w:style>
  <w:style w:type="paragraph" w:customStyle="1" w:styleId="D24937C4515949969B49DBC0CD6E171A">
    <w:name w:val="D24937C4515949969B49DBC0CD6E171A"/>
  </w:style>
  <w:style w:type="paragraph" w:customStyle="1" w:styleId="C80F5BC2EB714919A970E594EE57609E">
    <w:name w:val="C80F5BC2EB714919A970E594EE57609E"/>
  </w:style>
  <w:style w:type="paragraph" w:customStyle="1" w:styleId="644985B8C2AB448188A7156D2E62B851">
    <w:name w:val="644985B8C2AB448188A7156D2E62B851"/>
  </w:style>
  <w:style w:type="paragraph" w:customStyle="1" w:styleId="ED75FE81B84E4FAAB09006C8E91FAF2E">
    <w:name w:val="ED75FE81B84E4FAAB09006C8E91FAF2E"/>
  </w:style>
  <w:style w:type="paragraph" w:customStyle="1" w:styleId="8DC20995FBBF4F24962D5488BA02CAEE">
    <w:name w:val="8DC20995FBBF4F24962D5488BA02CAEE"/>
  </w:style>
  <w:style w:type="paragraph" w:customStyle="1" w:styleId="9F220A6C26A4464BAFF3133A157002AA">
    <w:name w:val="9F220A6C26A4464BAFF3133A157002AA"/>
  </w:style>
  <w:style w:type="paragraph" w:customStyle="1" w:styleId="A74CB5EB5FF840119C85FE1B7DE353F0">
    <w:name w:val="A74CB5EB5FF840119C85FE1B7DE353F0"/>
  </w:style>
  <w:style w:type="paragraph" w:customStyle="1" w:styleId="08A863C0B72C4C2FBE88CCD9433BED1F">
    <w:name w:val="08A863C0B72C4C2FBE88CCD9433BED1F"/>
  </w:style>
  <w:style w:type="paragraph" w:customStyle="1" w:styleId="16238FCC78E44773A290684E872FA076">
    <w:name w:val="16238FCC78E44773A290684E872FA076"/>
  </w:style>
  <w:style w:type="paragraph" w:customStyle="1" w:styleId="EF617F83DADD4595B7CA31636BA35D1A">
    <w:name w:val="EF617F83DADD4595B7CA31636BA35D1A"/>
  </w:style>
  <w:style w:type="paragraph" w:customStyle="1" w:styleId="7E180FE4F52641738AF34331E40BF4A1">
    <w:name w:val="7E180FE4F52641738AF34331E40BF4A1"/>
  </w:style>
  <w:style w:type="paragraph" w:customStyle="1" w:styleId="B8FC0E31E4BE4F038D4E00BE68A3C3B4">
    <w:name w:val="B8FC0E31E4BE4F038D4E00BE68A3C3B4"/>
  </w:style>
  <w:style w:type="paragraph" w:customStyle="1" w:styleId="E73AED1695134DB8BD4FF20C7486C6CE">
    <w:name w:val="E73AED1695134DB8BD4FF20C7486C6CE"/>
  </w:style>
  <w:style w:type="paragraph" w:customStyle="1" w:styleId="7D508A3C22464948BF4E18FFD902212A">
    <w:name w:val="7D508A3C22464948BF4E18FFD902212A"/>
  </w:style>
  <w:style w:type="paragraph" w:customStyle="1" w:styleId="773555D4A49A4FEB89743D72AC6D1B88">
    <w:name w:val="773555D4A49A4FEB89743D72AC6D1B88"/>
  </w:style>
  <w:style w:type="paragraph" w:customStyle="1" w:styleId="3FA4A5F1C38649B592583DBE2FC3E830">
    <w:name w:val="3FA4A5F1C38649B592583DBE2FC3E830"/>
  </w:style>
  <w:style w:type="paragraph" w:customStyle="1" w:styleId="2CF28568BB5E43409C9A5C019F73C728">
    <w:name w:val="2CF28568BB5E43409C9A5C019F73C728"/>
  </w:style>
  <w:style w:type="paragraph" w:customStyle="1" w:styleId="6599648DCBB54DC89D89B464E320F80C">
    <w:name w:val="6599648DCBB54DC89D89B464E320F80C"/>
  </w:style>
  <w:style w:type="paragraph" w:customStyle="1" w:styleId="4B62C03BD9C84787A541935A52B9762A">
    <w:name w:val="4B62C03BD9C84787A541935A52B9762A"/>
  </w:style>
  <w:style w:type="paragraph" w:customStyle="1" w:styleId="99D734490CAC4FF69543863680CAB205">
    <w:name w:val="99D734490CAC4FF69543863680CAB205"/>
  </w:style>
  <w:style w:type="paragraph" w:customStyle="1" w:styleId="8BB6EFF7771549DD946FCCF89838E417">
    <w:name w:val="8BB6EFF7771549DD946FCCF89838E417"/>
  </w:style>
  <w:style w:type="paragraph" w:customStyle="1" w:styleId="54BF4E44E9BB4350A010525F9022EB2A">
    <w:name w:val="54BF4E44E9BB4350A010525F9022EB2A"/>
  </w:style>
  <w:style w:type="paragraph" w:customStyle="1" w:styleId="4C9B83D29F51411BAD6BA594A34FB018">
    <w:name w:val="4C9B83D29F51411BAD6BA594A34FB018"/>
  </w:style>
  <w:style w:type="paragraph" w:customStyle="1" w:styleId="DD75251F3C52446EAB5A88FB4862313F">
    <w:name w:val="DD75251F3C52446EAB5A88FB4862313F"/>
  </w:style>
  <w:style w:type="paragraph" w:customStyle="1" w:styleId="2E5CF1E58A854017B386757ED7AFC598">
    <w:name w:val="2E5CF1E58A854017B386757ED7AFC598"/>
  </w:style>
  <w:style w:type="paragraph" w:customStyle="1" w:styleId="38F9885B5BF34C9097DE1E677E8F2417">
    <w:name w:val="38F9885B5BF34C9097DE1E677E8F2417"/>
  </w:style>
  <w:style w:type="paragraph" w:customStyle="1" w:styleId="8D0E219E7AED41D5A90E1829075D3367">
    <w:name w:val="8D0E219E7AED41D5A90E1829075D3367"/>
  </w:style>
  <w:style w:type="paragraph" w:customStyle="1" w:styleId="0A12FF427B054155AB6F26327585A30F">
    <w:name w:val="0A12FF427B054155AB6F26327585A30F"/>
  </w:style>
  <w:style w:type="paragraph" w:customStyle="1" w:styleId="EE664C3876A544C8AB37C6561959039C">
    <w:name w:val="EE664C3876A544C8AB37C6561959039C"/>
  </w:style>
  <w:style w:type="paragraph" w:customStyle="1" w:styleId="2C65F0049FC145429AC6AA8657ACE456">
    <w:name w:val="2C65F0049FC145429AC6AA8657ACE456"/>
  </w:style>
  <w:style w:type="paragraph" w:customStyle="1" w:styleId="AF38D92F45B94310B6EECAC4A511E687">
    <w:name w:val="AF38D92F45B94310B6EECAC4A511E687"/>
  </w:style>
  <w:style w:type="paragraph" w:customStyle="1" w:styleId="ED64B3686CE14AFC843333BE1708A14C">
    <w:name w:val="ED64B3686CE14AFC843333BE1708A14C"/>
  </w:style>
  <w:style w:type="paragraph" w:customStyle="1" w:styleId="893024BB0BF641C495B39FDACF03753C">
    <w:name w:val="893024BB0BF641C495B39FDACF03753C"/>
  </w:style>
  <w:style w:type="paragraph" w:customStyle="1" w:styleId="C15C3F892647499AAB3E021148588831">
    <w:name w:val="C15C3F892647499AAB3E021148588831"/>
  </w:style>
  <w:style w:type="paragraph" w:customStyle="1" w:styleId="D58D58F2061442768EF400F470BE4DB3">
    <w:name w:val="D58D58F2061442768EF400F470BE4DB3"/>
  </w:style>
  <w:style w:type="paragraph" w:customStyle="1" w:styleId="96BFED7F2CFE4AC5A96A45FE0D8BBA46">
    <w:name w:val="96BFED7F2CFE4AC5A96A45FE0D8BBA46"/>
  </w:style>
  <w:style w:type="paragraph" w:customStyle="1" w:styleId="95C70F77DA8F4D709AF44DBB661E8E2A">
    <w:name w:val="95C70F77DA8F4D709AF44DBB661E8E2A"/>
  </w:style>
  <w:style w:type="paragraph" w:customStyle="1" w:styleId="8A0EA6C5D6F04311944EF08AD6D4B2DB">
    <w:name w:val="8A0EA6C5D6F04311944EF08AD6D4B2DB"/>
  </w:style>
  <w:style w:type="paragraph" w:customStyle="1" w:styleId="7F5D4AC9E98A41DA8C344FAE7BF7E080">
    <w:name w:val="7F5D4AC9E98A41DA8C344FAE7BF7E080"/>
  </w:style>
  <w:style w:type="paragraph" w:customStyle="1" w:styleId="5A9FC3489F9349CC96CE2708F4637BB2">
    <w:name w:val="5A9FC3489F9349CC96CE2708F4637BB2"/>
  </w:style>
  <w:style w:type="paragraph" w:customStyle="1" w:styleId="0A8313BF20C141E2B516F3C700DE10B2">
    <w:name w:val="0A8313BF20C141E2B516F3C700DE10B2"/>
  </w:style>
  <w:style w:type="paragraph" w:customStyle="1" w:styleId="B889DA8B11E8483FA17670AF10352E2E">
    <w:name w:val="B889DA8B11E8483FA17670AF10352E2E"/>
  </w:style>
  <w:style w:type="paragraph" w:customStyle="1" w:styleId="2D1E19E4C64D4A8EB157F63A1977775C">
    <w:name w:val="2D1E19E4C64D4A8EB157F63A1977775C"/>
  </w:style>
  <w:style w:type="paragraph" w:customStyle="1" w:styleId="F23BBDF62EB246F098EE8CECF174C191">
    <w:name w:val="F23BBDF62EB246F098EE8CECF174C191"/>
  </w:style>
  <w:style w:type="paragraph" w:customStyle="1" w:styleId="C761AA09546445C5A515AEEBE23BF173">
    <w:name w:val="C761AA09546445C5A515AEEBE23BF173"/>
  </w:style>
  <w:style w:type="paragraph" w:customStyle="1" w:styleId="2B48752EDBFB4639940D7C2C7813D371">
    <w:name w:val="2B48752EDBFB4639940D7C2C7813D371"/>
  </w:style>
  <w:style w:type="paragraph" w:customStyle="1" w:styleId="A23127DAFC2641D9A5613AED9D039545">
    <w:name w:val="A23127DAFC2641D9A5613AED9D039545"/>
  </w:style>
  <w:style w:type="paragraph" w:customStyle="1" w:styleId="93087287F9D24D9F8BB3CBB5BCB712CE">
    <w:name w:val="93087287F9D24D9F8BB3CBB5BCB712CE"/>
  </w:style>
  <w:style w:type="paragraph" w:customStyle="1" w:styleId="16AF93DA55E544CBA5DF46E10B1BA1B7">
    <w:name w:val="16AF93DA55E544CBA5DF46E10B1BA1B7"/>
  </w:style>
  <w:style w:type="paragraph" w:customStyle="1" w:styleId="F606A0B2E11A418881E21D61F775A91D">
    <w:name w:val="F606A0B2E11A418881E21D61F775A91D"/>
  </w:style>
  <w:style w:type="paragraph" w:customStyle="1" w:styleId="ECA5FC265DA14DFC9B23B259A1E16224">
    <w:name w:val="ECA5FC265DA14DFC9B23B259A1E16224"/>
  </w:style>
  <w:style w:type="paragraph" w:customStyle="1" w:styleId="A95CC24A77F840489DA5C7B4753ABC5C">
    <w:name w:val="A95CC24A77F840489DA5C7B4753ABC5C"/>
  </w:style>
  <w:style w:type="paragraph" w:customStyle="1" w:styleId="738F96A27F4F4842B1207A0C25A4453E">
    <w:name w:val="738F96A27F4F4842B1207A0C25A4453E"/>
  </w:style>
  <w:style w:type="paragraph" w:customStyle="1" w:styleId="CE5FD30D38264AC8B1B85491A3785D71">
    <w:name w:val="CE5FD30D38264AC8B1B85491A3785D71"/>
  </w:style>
  <w:style w:type="paragraph" w:customStyle="1" w:styleId="5981719000784BDDB9F8549E2F784143">
    <w:name w:val="5981719000784BDDB9F8549E2F784143"/>
  </w:style>
  <w:style w:type="paragraph" w:customStyle="1" w:styleId="D7286633413F40F09106A474AB12E036">
    <w:name w:val="D7286633413F40F09106A474AB12E036"/>
  </w:style>
  <w:style w:type="paragraph" w:customStyle="1" w:styleId="1E1B045B161F45D0911E5A03DB409DC9">
    <w:name w:val="1E1B045B161F45D0911E5A03DB409DC9"/>
  </w:style>
  <w:style w:type="paragraph" w:customStyle="1" w:styleId="3D2DA76306874C279D8FE072925435DD">
    <w:name w:val="3D2DA76306874C279D8FE072925435DD"/>
  </w:style>
  <w:style w:type="paragraph" w:customStyle="1" w:styleId="25DD3B88549949B5B0CFEF364D92FEE8">
    <w:name w:val="25DD3B88549949B5B0CFEF364D92FEE8"/>
  </w:style>
  <w:style w:type="paragraph" w:customStyle="1" w:styleId="F908E708AB434C4EB889C5ED338C75D3">
    <w:name w:val="F908E708AB434C4EB889C5ED338C75D3"/>
  </w:style>
  <w:style w:type="paragraph" w:customStyle="1" w:styleId="DF1E86A1E74E435F9481AC9CEF330788">
    <w:name w:val="DF1E86A1E74E435F9481AC9CEF330788"/>
  </w:style>
  <w:style w:type="paragraph" w:customStyle="1" w:styleId="9A5D3D50744E4DE58DCF68B0FFCBE818">
    <w:name w:val="9A5D3D50744E4DE58DCF68B0FFCBE818"/>
  </w:style>
  <w:style w:type="paragraph" w:customStyle="1" w:styleId="78379EA781ED4F7E9EB60E7A5FB50583">
    <w:name w:val="78379EA781ED4F7E9EB60E7A5FB50583"/>
  </w:style>
  <w:style w:type="paragraph" w:customStyle="1" w:styleId="E087CC18280B4436B6AEE22269DCF7FB">
    <w:name w:val="E087CC18280B4436B6AEE22269DCF7FB"/>
  </w:style>
  <w:style w:type="paragraph" w:customStyle="1" w:styleId="90BA92CD45A642EDA57109849ED6A7A8">
    <w:name w:val="90BA92CD45A642EDA57109849ED6A7A8"/>
  </w:style>
  <w:style w:type="paragraph" w:customStyle="1" w:styleId="FE63D158796B4007BF9E53F02FE17B2E">
    <w:name w:val="FE63D158796B4007BF9E53F02FE17B2E"/>
  </w:style>
  <w:style w:type="paragraph" w:customStyle="1" w:styleId="2BA6C690B1E3450EB93C3F1C99A121C3">
    <w:name w:val="2BA6C690B1E3450EB93C3F1C99A121C3"/>
  </w:style>
  <w:style w:type="paragraph" w:customStyle="1" w:styleId="D42EC90DEB6A450487EAB1C70C868871">
    <w:name w:val="D42EC90DEB6A450487EAB1C70C868871"/>
  </w:style>
  <w:style w:type="paragraph" w:customStyle="1" w:styleId="E7ACB6AB85054DCA9CCD92CFD4FC7A98">
    <w:name w:val="E7ACB6AB85054DCA9CCD92CFD4FC7A98"/>
  </w:style>
  <w:style w:type="paragraph" w:customStyle="1" w:styleId="0FE1E02DBD6944D2BDE0E43D4B9ED49B">
    <w:name w:val="0FE1E02DBD6944D2BDE0E43D4B9ED49B"/>
  </w:style>
  <w:style w:type="paragraph" w:customStyle="1" w:styleId="FE2C1B456DAE421282F94347CA307E32">
    <w:name w:val="FE2C1B456DAE421282F94347CA307E32"/>
  </w:style>
  <w:style w:type="paragraph" w:customStyle="1" w:styleId="744AB28BB25C4DD1B3534C033BF7F9F6">
    <w:name w:val="744AB28BB25C4DD1B3534C033BF7F9F6"/>
  </w:style>
  <w:style w:type="paragraph" w:customStyle="1" w:styleId="A4F53D5BC29845C4BF9B353D12A2E87F">
    <w:name w:val="A4F53D5BC29845C4BF9B353D12A2E87F"/>
  </w:style>
  <w:style w:type="paragraph" w:customStyle="1" w:styleId="26A669F6E2024934AE1490FB57B8750B">
    <w:name w:val="26A669F6E2024934AE1490FB57B8750B"/>
  </w:style>
  <w:style w:type="paragraph" w:customStyle="1" w:styleId="A85E9C7E87BB40158059ACF95A2C193E">
    <w:name w:val="A85E9C7E87BB40158059ACF95A2C193E"/>
  </w:style>
  <w:style w:type="paragraph" w:customStyle="1" w:styleId="2F976DE50E7947A384497EC6B174776A">
    <w:name w:val="2F976DE50E7947A384497EC6B17477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Badas ATP.dotx</Template>
  <TotalTime>6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BADAS ATP</vt:lpstr>
    </vt:vector>
  </TitlesOfParts>
  <Company>RAD Data Communication Ltd.</Company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BADAS ATP</dc:title>
  <dc:subject/>
  <dc:creator>ilya_g</dc:creator>
  <cp:keywords/>
  <dc:description/>
  <cp:lastModifiedBy>Ilya Ginzburg</cp:lastModifiedBy>
  <cp:revision>4</cp:revision>
  <cp:lastPrinted>2003-07-27T14:19:00Z</cp:lastPrinted>
  <dcterms:created xsi:type="dcterms:W3CDTF">2018-01-14T06:57:00Z</dcterms:created>
  <dcterms:modified xsi:type="dcterms:W3CDTF">2018-01-14T07:04:00Z</dcterms:modified>
</cp:coreProperties>
</file>